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508F2A22" w14:textId="77777777" w:rsidTr="004B7E44">
        <w:trPr>
          <w:trHeight w:val="2536"/>
        </w:trPr>
        <w:tc>
          <w:tcPr>
            <w:tcW w:w="8541" w:type="dxa"/>
            <w:tcBorders>
              <w:top w:val="nil"/>
              <w:left w:val="nil"/>
              <w:bottom w:val="nil"/>
              <w:right w:val="nil"/>
            </w:tcBorders>
          </w:tcPr>
          <w:p w14:paraId="31E9F944" w14:textId="680523EA" w:rsidR="004B7E44" w:rsidRDefault="004B7E44" w:rsidP="009F27FB">
            <w:r>
              <w:rPr>
                <w:noProof/>
              </w:rPr>
              <mc:AlternateContent>
                <mc:Choice Requires="wps">
                  <w:drawing>
                    <wp:inline distT="0" distB="0" distL="0" distR="0" wp14:anchorId="00F3D270" wp14:editId="0D807BCF">
                      <wp:extent cx="5138670" cy="838200"/>
                      <wp:effectExtent l="0" t="0" r="0" b="0"/>
                      <wp:docPr id="8" name="Text Box 8"/>
                      <wp:cNvGraphicFramePr/>
                      <a:graphic xmlns:a="http://schemas.openxmlformats.org/drawingml/2006/main">
                        <a:graphicData uri="http://schemas.microsoft.com/office/word/2010/wordprocessingShape">
                          <wps:wsp>
                            <wps:cNvSpPr txBox="1"/>
                            <wps:spPr>
                              <a:xfrm>
                                <a:off x="0" y="0"/>
                                <a:ext cx="5138670" cy="838200"/>
                              </a:xfrm>
                              <a:prstGeom prst="rect">
                                <a:avLst/>
                              </a:prstGeom>
                              <a:noFill/>
                              <a:ln w="6350">
                                <a:noFill/>
                              </a:ln>
                            </wps:spPr>
                            <wps:txbx>
                              <w:txbxContent>
                                <w:p w14:paraId="5B6B9122" w14:textId="0550C992" w:rsidR="005E324C" w:rsidRPr="004B7E44" w:rsidRDefault="005E324C" w:rsidP="009F27FB">
                                  <w:pPr>
                                    <w:pStyle w:val="Title"/>
                                  </w:pPr>
                                  <w:r>
                                    <w:t>Avocado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F3D270" id="_x0000_t202" coordsize="21600,21600" o:spt="202" path="m,l,21600r21600,l21600,xe">
                      <v:stroke joinstyle="miter"/>
                      <v:path gradientshapeok="t" o:connecttype="rect"/>
                    </v:shapetype>
                    <v:shape id="Text Box 8" o:spid="_x0000_s1026" type="#_x0000_t202" style="width:404.6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" filled="f" stroked="f" strokeweight=".5pt">
                      <v:textbox>
                        <w:txbxContent>
                          <w:p w14:paraId="5B6B9122" w14:textId="0550C992" w:rsidR="005E324C" w:rsidRPr="004B7E44" w:rsidRDefault="005E324C" w:rsidP="009F27FB">
                            <w:pPr>
                              <w:pStyle w:val="Title"/>
                            </w:pPr>
                            <w:r>
                              <w:t>Avocado</w:t>
                            </w:r>
                          </w:p>
                        </w:txbxContent>
                      </v:textbox>
                      <w10:anchorlock/>
                    </v:shape>
                  </w:pict>
                </mc:Fallback>
              </mc:AlternateContent>
            </w:r>
          </w:p>
          <w:p w14:paraId="780C7E58" w14:textId="0E5BA7E5" w:rsidR="004B7E44" w:rsidRDefault="004B7E44" w:rsidP="009F27FB">
            <w:r>
              <w:rPr>
                <w:noProof/>
              </w:rPr>
              <mc:AlternateContent>
                <mc:Choice Requires="wps">
                  <w:drawing>
                    <wp:inline distT="0" distB="0" distL="0" distR="0" wp14:anchorId="4191AEA0" wp14:editId="029A9C30">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6EE3915"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" strokecolor="white [3212]" strokeweight="6pt">
                      <v:stroke endcap="round"/>
                      <w10:anchorlock/>
                    </v:line>
                  </w:pict>
                </mc:Fallback>
              </mc:AlternateContent>
            </w:r>
          </w:p>
          <w:p w14:paraId="1257E23E" w14:textId="641925FF" w:rsidR="004B7E44" w:rsidRDefault="004B7E44" w:rsidP="009F27FB">
            <w:r>
              <w:rPr>
                <w:noProof/>
              </w:rPr>
              <mc:AlternateContent>
                <mc:Choice Requires="wps">
                  <w:drawing>
                    <wp:inline distT="0" distB="0" distL="0" distR="0" wp14:anchorId="495EAEA5" wp14:editId="58456703">
                      <wp:extent cx="5138670" cy="1219200"/>
                      <wp:effectExtent l="0" t="0" r="0" b="0"/>
                      <wp:docPr id="3" name="Text Box 3"/>
                      <wp:cNvGraphicFramePr/>
                      <a:graphic xmlns:a="http://schemas.openxmlformats.org/drawingml/2006/main">
                        <a:graphicData uri="http://schemas.microsoft.com/office/word/2010/wordprocessingShape">
                          <wps:wsp>
                            <wps:cNvSpPr txBox="1"/>
                            <wps:spPr>
                              <a:xfrm>
                                <a:off x="0" y="0"/>
                                <a:ext cx="5138670" cy="1219200"/>
                              </a:xfrm>
                              <a:prstGeom prst="rect">
                                <a:avLst/>
                              </a:prstGeom>
                              <a:noFill/>
                              <a:ln w="6350">
                                <a:noFill/>
                              </a:ln>
                            </wps:spPr>
                            <wps:txbx>
                              <w:txbxContent>
                                <w:p w14:paraId="7AEFED81" w14:textId="1796C47A" w:rsidR="005E324C" w:rsidRPr="009573B0" w:rsidRDefault="005E324C" w:rsidP="009F27FB">
                                  <w:pPr>
                                    <w:pStyle w:val="Subtitle"/>
                                  </w:pPr>
                                  <w:r>
                                    <w:t>Manufacturing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5EAEA5" id="Text Box 3" o:spid="_x0000_s1027" type="#_x0000_t202" style="width:404.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" filled="f" stroked="f" strokeweight=".5pt">
                      <v:textbox>
                        <w:txbxContent>
                          <w:p w14:paraId="7AEFED81" w14:textId="1796C47A" w:rsidR="005E324C" w:rsidRPr="009573B0" w:rsidRDefault="005E324C" w:rsidP="009F27FB">
                            <w:pPr>
                              <w:pStyle w:val="Subtitle"/>
                            </w:pPr>
                            <w:r>
                              <w:t>Manufacturing Guide</w:t>
                            </w:r>
                          </w:p>
                        </w:txbxContent>
                      </v:textbox>
                      <w10:anchorlock/>
                    </v:shape>
                  </w:pict>
                </mc:Fallback>
              </mc:AlternateContent>
            </w:r>
          </w:p>
        </w:tc>
      </w:tr>
      <w:tr w:rsidR="004B7E44" w14:paraId="19DC84AC" w14:textId="77777777" w:rsidTr="004B7E44">
        <w:trPr>
          <w:trHeight w:val="3814"/>
        </w:trPr>
        <w:tc>
          <w:tcPr>
            <w:tcW w:w="8541" w:type="dxa"/>
            <w:tcBorders>
              <w:top w:val="nil"/>
              <w:left w:val="nil"/>
              <w:bottom w:val="nil"/>
              <w:right w:val="nil"/>
            </w:tcBorders>
            <w:vAlign w:val="bottom"/>
          </w:tcPr>
          <w:p w14:paraId="1F502A61" w14:textId="76D1ACCB" w:rsidR="004B7E44" w:rsidRDefault="003353E0" w:rsidP="009F27FB">
            <w:pPr>
              <w:rPr>
                <w:noProof/>
              </w:rPr>
            </w:pPr>
            <w:r w:rsidRPr="003353E0">
              <w:rPr>
                <w:noProof/>
              </w:rPr>
              <mc:AlternateContent>
                <mc:Choice Requires="wps">
                  <w:drawing>
                    <wp:anchor distT="0" distB="0" distL="114300" distR="114300" simplePos="0" relativeHeight="251661312" behindDoc="0" locked="0" layoutInCell="1" allowOverlap="1" wp14:anchorId="18878220" wp14:editId="60CEA095">
                      <wp:simplePos x="0" y="0"/>
                      <wp:positionH relativeFrom="column">
                        <wp:posOffset>-1270</wp:posOffset>
                      </wp:positionH>
                      <wp:positionV relativeFrom="paragraph">
                        <wp:posOffset>-708660</wp:posOffset>
                      </wp:positionV>
                      <wp:extent cx="5138420" cy="12192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38420" cy="1219200"/>
                              </a:xfrm>
                              <a:prstGeom prst="rect">
                                <a:avLst/>
                              </a:prstGeom>
                              <a:noFill/>
                              <a:ln w="6350">
                                <a:noFill/>
                              </a:ln>
                            </wps:spPr>
                            <wps:txbx>
                              <w:txbxContent>
                                <w:p w14:paraId="7FCA22EC" w14:textId="3AB96A58" w:rsidR="005E324C" w:rsidRPr="003353E0" w:rsidRDefault="005E324C" w:rsidP="003353E0">
                                  <w:pPr>
                                    <w:pStyle w:val="Subtitle"/>
                                    <w:rPr>
                                      <w:sz w:val="48"/>
                                      <w:szCs w:val="48"/>
                                    </w:rPr>
                                  </w:pPr>
                                  <w:r w:rsidRPr="003353E0">
                                    <w:rPr>
                                      <w:sz w:val="48"/>
                                      <w:szCs w:val="48"/>
                                    </w:rPr>
                                    <w:t>Wildcat Robot Design Studio</w:t>
                                  </w:r>
                                </w:p>
                                <w:p w14:paraId="76318429" w14:textId="14DF3426" w:rsidR="005E324C" w:rsidRPr="003353E0" w:rsidRDefault="005E324C" w:rsidP="003353E0">
                                  <w:pPr>
                                    <w:pStyle w:val="Subtitle"/>
                                    <w:rPr>
                                      <w:sz w:val="48"/>
                                      <w:szCs w:val="48"/>
                                    </w:rPr>
                                  </w:pPr>
                                  <w:r>
                                    <w:rPr>
                                      <w:sz w:val="48"/>
                                      <w:szCs w:val="48"/>
                                    </w:rPr>
                                    <w:t>Winter/</w:t>
                                  </w:r>
                                  <w:r w:rsidRPr="003353E0">
                                    <w:rPr>
                                      <w:sz w:val="48"/>
                                      <w:szCs w:val="48"/>
                                    </w:rPr>
                                    <w:t>Spring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78220" id="Text Box 13" o:spid="_x0000_s1028" type="#_x0000_t202" style="position:absolute;margin-left:-.1pt;margin-top:-55.8pt;width:404.6pt;height: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" filled="f" stroked="f" strokeweight=".5pt">
                      <v:textbox>
                        <w:txbxContent>
                          <w:p w14:paraId="7FCA22EC" w14:textId="3AB96A58" w:rsidR="005E324C" w:rsidRPr="003353E0" w:rsidRDefault="005E324C" w:rsidP="003353E0">
                            <w:pPr>
                              <w:pStyle w:val="Subtitle"/>
                              <w:rPr>
                                <w:sz w:val="48"/>
                                <w:szCs w:val="48"/>
                              </w:rPr>
                            </w:pPr>
                            <w:r w:rsidRPr="003353E0">
                              <w:rPr>
                                <w:sz w:val="48"/>
                                <w:szCs w:val="48"/>
                              </w:rPr>
                              <w:t>Wildcat Robot Design Studio</w:t>
                            </w:r>
                          </w:p>
                          <w:p w14:paraId="76318429" w14:textId="14DF3426" w:rsidR="005E324C" w:rsidRPr="003353E0" w:rsidRDefault="005E324C" w:rsidP="003353E0">
                            <w:pPr>
                              <w:pStyle w:val="Subtitle"/>
                              <w:rPr>
                                <w:sz w:val="48"/>
                                <w:szCs w:val="48"/>
                              </w:rPr>
                            </w:pPr>
                            <w:r>
                              <w:rPr>
                                <w:sz w:val="48"/>
                                <w:szCs w:val="48"/>
                              </w:rPr>
                              <w:t>Winter/</w:t>
                            </w:r>
                            <w:r w:rsidRPr="003353E0">
                              <w:rPr>
                                <w:sz w:val="48"/>
                                <w:szCs w:val="48"/>
                              </w:rPr>
                              <w:t>Spring 2018</w:t>
                            </w:r>
                          </w:p>
                        </w:txbxContent>
                      </v:textbox>
                    </v:shape>
                  </w:pict>
                </mc:Fallback>
              </mc:AlternateContent>
            </w:r>
          </w:p>
          <w:p w14:paraId="61767E6A" w14:textId="77777777" w:rsidR="004B7E44" w:rsidRDefault="004B7E44" w:rsidP="009F27FB">
            <w:pPr>
              <w:rPr>
                <w:noProof/>
              </w:rPr>
            </w:pPr>
            <w:r>
              <w:rPr>
                <w:noProof/>
              </w:rPr>
              <mc:AlternateContent>
                <mc:Choice Requires="wps">
                  <w:drawing>
                    <wp:inline distT="0" distB="0" distL="0" distR="0" wp14:anchorId="4FEE7FE6" wp14:editId="0BAD6DCE">
                      <wp:extent cx="3838575" cy="605155"/>
                      <wp:effectExtent l="0" t="0" r="0" b="4445"/>
                      <wp:docPr id="7" name="Text Box 7"/>
                      <wp:cNvGraphicFramePr/>
                      <a:graphic xmlns:a="http://schemas.openxmlformats.org/drawingml/2006/main">
                        <a:graphicData uri="http://schemas.microsoft.com/office/word/2010/wordprocessingShape">
                          <wps:wsp>
                            <wps:cNvSpPr txBox="1"/>
                            <wps:spPr>
                              <a:xfrm>
                                <a:off x="0" y="0"/>
                                <a:ext cx="3838575" cy="605155"/>
                              </a:xfrm>
                              <a:prstGeom prst="rect">
                                <a:avLst/>
                              </a:prstGeom>
                              <a:noFill/>
                              <a:ln w="6350">
                                <a:noFill/>
                              </a:ln>
                            </wps:spPr>
                            <wps:txbx>
                              <w:txbxContent>
                                <w:p w14:paraId="789F5801" w14:textId="77777777" w:rsidR="005E324C" w:rsidRPr="004B7E44" w:rsidRDefault="005E324C" w:rsidP="009F27FB">
                                  <w:r>
                                    <w:t>Akash Borde, Tsong Chen, Rachel Hughes, Weilin Ma, Ryan Miller, Nathan Shelly, Allen Tang</w:t>
                                  </w:r>
                                </w:p>
                                <w:p w14:paraId="1400108F" w14:textId="77777777" w:rsidR="005E324C" w:rsidRDefault="005E324C"/>
                                <w:p w14:paraId="6187EA88" w14:textId="77777777" w:rsidR="005E324C" w:rsidRPr="004B7E44" w:rsidRDefault="005E324C" w:rsidP="009F27FB">
                                  <w:r>
                                    <w:t>Akash Borde, Tsong Chen, Rachel Hughes, Weilin Ma, Ryan Miller, Nathan Shelly, Allen Tang</w:t>
                                  </w:r>
                                </w:p>
                                <w:p w14:paraId="363D402B" w14:textId="77777777" w:rsidR="005E324C" w:rsidRDefault="005E324C"/>
                                <w:p w14:paraId="78C5B618" w14:textId="77777777" w:rsidR="005E324C" w:rsidRPr="004B7E44" w:rsidRDefault="005E324C" w:rsidP="009F27FB">
                                  <w:r>
                                    <w:t>Akash Borde, Tsong Chen, Rachel Hughes, Weilin Ma, Ryan Miller, Nathan Shelly, Allen Tang</w:t>
                                  </w:r>
                                </w:p>
                                <w:p w14:paraId="53E7A503" w14:textId="77777777" w:rsidR="005E324C" w:rsidRDefault="005E324C"/>
                                <w:p w14:paraId="7C88A401" w14:textId="77777777" w:rsidR="005E324C" w:rsidRPr="004B7E44" w:rsidRDefault="005E324C" w:rsidP="009F27FB">
                                  <w:r>
                                    <w:t>Akash Borde, Tsong Chen, Rachel Hughes, Weilin Ma, Ryan Miller, Nathan Shelly, Allen Tang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E7FE6" id="Text Box 7" o:spid="_x0000_s1029" type="#_x0000_t202" style="width:302.2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" filled="f" stroked="f" strokeweight=".5pt">
                      <v:textbox>
                        <w:txbxContent>
                          <w:p w14:paraId="789F5801" w14:textId="77777777" w:rsidR="005E324C" w:rsidRPr="004B7E44" w:rsidRDefault="005E324C" w:rsidP="009F27FB">
                            <w:r>
                              <w:t xml:space="preserve">Akash </w:t>
                            </w:r>
                            <w:proofErr w:type="spellStart"/>
                            <w:r>
                              <w:t>Borde</w:t>
                            </w:r>
                            <w:proofErr w:type="spellEnd"/>
                            <w:r>
                              <w:t xml:space="preserve">, </w:t>
                            </w:r>
                            <w:proofErr w:type="spellStart"/>
                            <w:r>
                              <w:t>Tsong</w:t>
                            </w:r>
                            <w:proofErr w:type="spellEnd"/>
                            <w:r>
                              <w:t xml:space="preserve"> Chen, Rachel Hughes, </w:t>
                            </w:r>
                            <w:proofErr w:type="spellStart"/>
                            <w:r>
                              <w:t>Weilin</w:t>
                            </w:r>
                            <w:proofErr w:type="spellEnd"/>
                            <w:r>
                              <w:t xml:space="preserve"> Ma, Ryan Miller, Nathan Shelly, Allen Tang</w:t>
                            </w:r>
                          </w:p>
                          <w:p w14:paraId="1400108F" w14:textId="77777777" w:rsidR="005E324C" w:rsidRDefault="005E324C"/>
                          <w:p w14:paraId="6187EA88" w14:textId="77777777" w:rsidR="005E324C" w:rsidRPr="004B7E44" w:rsidRDefault="005E324C" w:rsidP="009F27FB">
                            <w:r>
                              <w:t xml:space="preserve">Akash </w:t>
                            </w:r>
                            <w:proofErr w:type="spellStart"/>
                            <w:r>
                              <w:t>Borde</w:t>
                            </w:r>
                            <w:proofErr w:type="spellEnd"/>
                            <w:r>
                              <w:t xml:space="preserve">, </w:t>
                            </w:r>
                            <w:proofErr w:type="spellStart"/>
                            <w:r>
                              <w:t>Tsong</w:t>
                            </w:r>
                            <w:proofErr w:type="spellEnd"/>
                            <w:r>
                              <w:t xml:space="preserve"> Chen, Rachel Hughes, </w:t>
                            </w:r>
                            <w:proofErr w:type="spellStart"/>
                            <w:r>
                              <w:t>Weilin</w:t>
                            </w:r>
                            <w:proofErr w:type="spellEnd"/>
                            <w:r>
                              <w:t xml:space="preserve"> Ma, Ryan Miller, Nathan Shelly, Allen Tang</w:t>
                            </w:r>
                          </w:p>
                          <w:p w14:paraId="363D402B" w14:textId="77777777" w:rsidR="005E324C" w:rsidRDefault="005E324C"/>
                          <w:p w14:paraId="78C5B618" w14:textId="77777777" w:rsidR="005E324C" w:rsidRPr="004B7E44" w:rsidRDefault="005E324C" w:rsidP="009F27FB">
                            <w:r>
                              <w:t xml:space="preserve">Akash </w:t>
                            </w:r>
                            <w:proofErr w:type="spellStart"/>
                            <w:r>
                              <w:t>Borde</w:t>
                            </w:r>
                            <w:proofErr w:type="spellEnd"/>
                            <w:r>
                              <w:t xml:space="preserve">, </w:t>
                            </w:r>
                            <w:proofErr w:type="spellStart"/>
                            <w:r>
                              <w:t>Tsong</w:t>
                            </w:r>
                            <w:proofErr w:type="spellEnd"/>
                            <w:r>
                              <w:t xml:space="preserve"> Chen, Rachel Hughes, </w:t>
                            </w:r>
                            <w:proofErr w:type="spellStart"/>
                            <w:r>
                              <w:t>Weilin</w:t>
                            </w:r>
                            <w:proofErr w:type="spellEnd"/>
                            <w:r>
                              <w:t xml:space="preserve"> Ma, Ryan Miller, Nathan Shelly, Allen Tang</w:t>
                            </w:r>
                          </w:p>
                          <w:p w14:paraId="53E7A503" w14:textId="77777777" w:rsidR="005E324C" w:rsidRDefault="005E324C"/>
                          <w:p w14:paraId="7C88A401" w14:textId="77777777" w:rsidR="005E324C" w:rsidRPr="004B7E44" w:rsidRDefault="005E324C" w:rsidP="009F27FB">
                            <w:r>
                              <w:t xml:space="preserve">Akash </w:t>
                            </w:r>
                            <w:proofErr w:type="spellStart"/>
                            <w:r>
                              <w:t>Borde</w:t>
                            </w:r>
                            <w:proofErr w:type="spellEnd"/>
                            <w:r>
                              <w:t xml:space="preserve">, </w:t>
                            </w:r>
                            <w:proofErr w:type="spellStart"/>
                            <w:r>
                              <w:t>Tsong</w:t>
                            </w:r>
                            <w:proofErr w:type="spellEnd"/>
                            <w:r>
                              <w:t xml:space="preserve"> Chen, Rachel Hughes, </w:t>
                            </w:r>
                            <w:proofErr w:type="spellStart"/>
                            <w:r>
                              <w:t>Weilin</w:t>
                            </w:r>
                            <w:proofErr w:type="spellEnd"/>
                            <w:r>
                              <w:t xml:space="preserve"> Ma, Ryan Miller, Nathan Shelly, Allen Tang</w:t>
                            </w:r>
                          </w:p>
                        </w:txbxContent>
                      </v:textbox>
                      <w10:anchorlock/>
                    </v:shape>
                  </w:pict>
                </mc:Fallback>
              </mc:AlternateContent>
            </w:r>
          </w:p>
        </w:tc>
      </w:tr>
    </w:tbl>
    <w:p w14:paraId="3BDA7DFF" w14:textId="5BAFA52A" w:rsidR="004B7E44" w:rsidRDefault="00762C3B" w:rsidP="009F27FB">
      <w:r>
        <w:rPr>
          <w:noProof/>
        </w:rPr>
        <w:drawing>
          <wp:anchor distT="0" distB="0" distL="114300" distR="114300" simplePos="0" relativeHeight="251658239" behindDoc="1" locked="0" layoutInCell="1" allowOverlap="1" wp14:anchorId="2B1427EE" wp14:editId="0E05C5B4">
            <wp:simplePos x="0" y="0"/>
            <wp:positionH relativeFrom="margin">
              <wp:align>center</wp:align>
            </wp:positionH>
            <wp:positionV relativeFrom="paragraph">
              <wp:posOffset>-314325</wp:posOffset>
            </wp:positionV>
            <wp:extent cx="12817108" cy="9234604"/>
            <wp:effectExtent l="635" t="0" r="444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8 at 11.02.19 PM.png"/>
                    <pic:cNvPicPr/>
                  </pic:nvPicPr>
                  <pic:blipFill>
                    <a:blip r:embed="rId9">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rot="5400000">
                      <a:off x="0" y="0"/>
                      <a:ext cx="12817108" cy="9234604"/>
                    </a:xfrm>
                    <a:prstGeom prst="rect">
                      <a:avLst/>
                    </a:prstGeom>
                  </pic:spPr>
                </pic:pic>
              </a:graphicData>
            </a:graphic>
            <wp14:sizeRelH relativeFrom="margin">
              <wp14:pctWidth>0</wp14:pctWidth>
            </wp14:sizeRelH>
            <wp14:sizeRelV relativeFrom="margin">
              <wp14:pctHeight>0</wp14:pctHeight>
            </wp14:sizeRelV>
          </wp:anchor>
        </w:drawing>
      </w:r>
      <w:r w:rsidR="004B7E44">
        <w:rPr>
          <w:noProof/>
        </w:rPr>
        <mc:AlternateContent>
          <mc:Choice Requires="wps">
            <w:drawing>
              <wp:anchor distT="0" distB="0" distL="114300" distR="114300" simplePos="0" relativeHeight="251659264" behindDoc="1" locked="0" layoutInCell="1" allowOverlap="1" wp14:anchorId="175A23BF" wp14:editId="5FD84A4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B7A7"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" fillcolor="#90c226 [3204]" stroked="f" strokeweight="1.5pt">
                <v:stroke endcap="round"/>
                <w10:wrap anchory="page"/>
              </v:rect>
            </w:pict>
          </mc:Fallback>
        </mc:AlternateContent>
      </w:r>
    </w:p>
    <w:p w14:paraId="48206C5D" w14:textId="5CBBC745" w:rsidR="001F29C6" w:rsidRDefault="00762C3B" w:rsidP="001F29C6">
      <w:r>
        <w:rPr>
          <w:noProof/>
        </w:rPr>
        <w:drawing>
          <wp:anchor distT="0" distB="0" distL="114300" distR="114300" simplePos="0" relativeHeight="251660288" behindDoc="0" locked="0" layoutInCell="1" allowOverlap="1" wp14:anchorId="33EFCAD8" wp14:editId="4194739C">
            <wp:simplePos x="0" y="0"/>
            <wp:positionH relativeFrom="margin">
              <wp:align>left</wp:align>
            </wp:positionH>
            <wp:positionV relativeFrom="page">
              <wp:posOffset>8181975</wp:posOffset>
            </wp:positionV>
            <wp:extent cx="1181100" cy="1075690"/>
            <wp:effectExtent l="133350" t="76200" r="76200" b="1244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ocado 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1100" cy="10756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B7E44">
        <w:br w:type="page"/>
      </w:r>
    </w:p>
    <w:sdt>
      <w:sdtPr>
        <w:rPr>
          <w:rFonts w:eastAsiaTheme="minorEastAsia" w:cstheme="minorBidi"/>
          <w:color w:val="auto"/>
          <w:sz w:val="24"/>
          <w:szCs w:val="24"/>
        </w:rPr>
        <w:id w:val="44421284"/>
        <w:docPartObj>
          <w:docPartGallery w:val="Table of Contents"/>
          <w:docPartUnique/>
        </w:docPartObj>
      </w:sdtPr>
      <w:sdtEndPr>
        <w:rPr>
          <w:b/>
          <w:bCs/>
          <w:noProof/>
        </w:rPr>
      </w:sdtEndPr>
      <w:sdtContent>
        <w:p w14:paraId="5A0A9C72" w14:textId="5CADD95B" w:rsidR="003353E0" w:rsidRDefault="003353E0" w:rsidP="003353E0">
          <w:pPr>
            <w:pStyle w:val="TOCHeading"/>
            <w:rPr>
              <w:sz w:val="48"/>
              <w:szCs w:val="48"/>
            </w:rPr>
          </w:pPr>
          <w:r w:rsidRPr="00CD3410">
            <w:rPr>
              <w:sz w:val="48"/>
              <w:szCs w:val="48"/>
            </w:rPr>
            <w:t>Table of Contents</w:t>
          </w:r>
        </w:p>
        <w:p w14:paraId="6A11BC93" w14:textId="3AE1B046" w:rsidR="00CD3410" w:rsidRPr="00CD3410" w:rsidRDefault="00CD3410" w:rsidP="00CD3410"/>
        <w:p w14:paraId="2891A54D" w14:textId="3F17465B" w:rsidR="00490212" w:rsidRPr="00490212" w:rsidRDefault="003353E0">
          <w:pPr>
            <w:pStyle w:val="TOC1"/>
            <w:tabs>
              <w:tab w:val="right" w:leader="dot" w:pos="9926"/>
            </w:tabs>
            <w:rPr>
              <w:noProof/>
              <w:sz w:val="32"/>
              <w:szCs w:val="32"/>
            </w:rPr>
          </w:pPr>
          <w:r w:rsidRPr="00490212">
            <w:rPr>
              <w:sz w:val="32"/>
              <w:szCs w:val="32"/>
            </w:rPr>
            <w:fldChar w:fldCharType="begin"/>
          </w:r>
          <w:r w:rsidRPr="00490212">
            <w:rPr>
              <w:sz w:val="32"/>
              <w:szCs w:val="32"/>
            </w:rPr>
            <w:instrText xml:space="preserve"> TOC \o "1-3" \h \z \u </w:instrText>
          </w:r>
          <w:r w:rsidRPr="00490212">
            <w:rPr>
              <w:sz w:val="32"/>
              <w:szCs w:val="32"/>
            </w:rPr>
            <w:fldChar w:fldCharType="separate"/>
          </w:r>
          <w:hyperlink w:anchor="_Toc516171665" w:history="1">
            <w:r w:rsidR="00490212" w:rsidRPr="00490212">
              <w:rPr>
                <w:rStyle w:val="Hyperlink"/>
                <w:noProof/>
                <w:sz w:val="32"/>
                <w:szCs w:val="32"/>
              </w:rPr>
              <w:t>Manufacturing the Avocado</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_Toc516171665 \h </w:instrText>
            </w:r>
            <w:r w:rsidR="00490212" w:rsidRPr="00490212">
              <w:rPr>
                <w:noProof/>
                <w:webHidden/>
                <w:sz w:val="32"/>
                <w:szCs w:val="32"/>
              </w:rPr>
            </w:r>
            <w:r w:rsidR="00490212" w:rsidRPr="00490212">
              <w:rPr>
                <w:noProof/>
                <w:webHidden/>
                <w:sz w:val="32"/>
                <w:szCs w:val="32"/>
              </w:rPr>
              <w:fldChar w:fldCharType="separate"/>
            </w:r>
            <w:r w:rsidR="001D5B56">
              <w:rPr>
                <w:noProof/>
                <w:webHidden/>
                <w:sz w:val="32"/>
                <w:szCs w:val="32"/>
              </w:rPr>
              <w:t>3</w:t>
            </w:r>
            <w:r w:rsidR="00490212" w:rsidRPr="00490212">
              <w:rPr>
                <w:noProof/>
                <w:webHidden/>
                <w:sz w:val="32"/>
                <w:szCs w:val="32"/>
              </w:rPr>
              <w:fldChar w:fldCharType="end"/>
            </w:r>
          </w:hyperlink>
        </w:p>
        <w:p w14:paraId="767F4141" w14:textId="562D9FBB" w:rsidR="00490212" w:rsidRPr="00490212" w:rsidRDefault="001D5B56">
          <w:pPr>
            <w:pStyle w:val="TOC3"/>
            <w:tabs>
              <w:tab w:val="right" w:leader="dot" w:pos="9926"/>
            </w:tabs>
            <w:rPr>
              <w:noProof/>
              <w:sz w:val="32"/>
              <w:szCs w:val="32"/>
            </w:rPr>
          </w:pPr>
          <w:hyperlink w:anchor="_Toc516171666" w:history="1">
            <w:r w:rsidR="00490212" w:rsidRPr="00490212">
              <w:rPr>
                <w:rStyle w:val="Hyperlink"/>
                <w:noProof/>
                <w:sz w:val="32"/>
                <w:szCs w:val="32"/>
              </w:rPr>
              <w:t>Mechanical Manufacturing</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_Toc516171666 \h </w:instrText>
            </w:r>
            <w:r w:rsidR="00490212" w:rsidRPr="00490212">
              <w:rPr>
                <w:noProof/>
                <w:webHidden/>
                <w:sz w:val="32"/>
                <w:szCs w:val="32"/>
              </w:rPr>
            </w:r>
            <w:r w:rsidR="00490212" w:rsidRPr="00490212">
              <w:rPr>
                <w:noProof/>
                <w:webHidden/>
                <w:sz w:val="32"/>
                <w:szCs w:val="32"/>
              </w:rPr>
              <w:fldChar w:fldCharType="separate"/>
            </w:r>
            <w:r>
              <w:rPr>
                <w:noProof/>
                <w:webHidden/>
                <w:sz w:val="32"/>
                <w:szCs w:val="32"/>
              </w:rPr>
              <w:t>3</w:t>
            </w:r>
            <w:r w:rsidR="00490212" w:rsidRPr="00490212">
              <w:rPr>
                <w:noProof/>
                <w:webHidden/>
                <w:sz w:val="32"/>
                <w:szCs w:val="32"/>
              </w:rPr>
              <w:fldChar w:fldCharType="end"/>
            </w:r>
          </w:hyperlink>
        </w:p>
        <w:p w14:paraId="0AF742FE" w14:textId="534E5194" w:rsidR="00490212" w:rsidRPr="00490212" w:rsidRDefault="001D5B56">
          <w:pPr>
            <w:pStyle w:val="TOC3"/>
            <w:tabs>
              <w:tab w:val="right" w:leader="dot" w:pos="9926"/>
            </w:tabs>
            <w:rPr>
              <w:noProof/>
              <w:sz w:val="32"/>
              <w:szCs w:val="32"/>
            </w:rPr>
          </w:pPr>
          <w:hyperlink w:anchor="_Toc516171667" w:history="1">
            <w:r w:rsidR="00490212" w:rsidRPr="00490212">
              <w:rPr>
                <w:rStyle w:val="Hyperlink"/>
                <w:noProof/>
                <w:sz w:val="32"/>
                <w:szCs w:val="32"/>
              </w:rPr>
              <w:t>Electrical Assembly</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_Toc516171667 \h </w:instrText>
            </w:r>
            <w:r w:rsidR="00490212" w:rsidRPr="00490212">
              <w:rPr>
                <w:noProof/>
                <w:webHidden/>
                <w:sz w:val="32"/>
                <w:szCs w:val="32"/>
              </w:rPr>
            </w:r>
            <w:r w:rsidR="00490212" w:rsidRPr="00490212">
              <w:rPr>
                <w:noProof/>
                <w:webHidden/>
                <w:sz w:val="32"/>
                <w:szCs w:val="32"/>
              </w:rPr>
              <w:fldChar w:fldCharType="separate"/>
            </w:r>
            <w:r>
              <w:rPr>
                <w:noProof/>
                <w:webHidden/>
                <w:sz w:val="32"/>
                <w:szCs w:val="32"/>
              </w:rPr>
              <w:t>13</w:t>
            </w:r>
            <w:r w:rsidR="00490212" w:rsidRPr="00490212">
              <w:rPr>
                <w:noProof/>
                <w:webHidden/>
                <w:sz w:val="32"/>
                <w:szCs w:val="32"/>
              </w:rPr>
              <w:fldChar w:fldCharType="end"/>
            </w:r>
          </w:hyperlink>
        </w:p>
        <w:p w14:paraId="4AD1BECC" w14:textId="5CCFCADA" w:rsidR="00490212" w:rsidRPr="00490212" w:rsidRDefault="001D5B56">
          <w:pPr>
            <w:pStyle w:val="TOC3"/>
            <w:tabs>
              <w:tab w:val="right" w:leader="dot" w:pos="9926"/>
            </w:tabs>
            <w:rPr>
              <w:noProof/>
              <w:sz w:val="32"/>
              <w:szCs w:val="32"/>
            </w:rPr>
          </w:pPr>
          <w:hyperlink w:anchor="_Toc516171668" w:history="1">
            <w:r w:rsidR="00490212" w:rsidRPr="00490212">
              <w:rPr>
                <w:rStyle w:val="Hyperlink"/>
                <w:noProof/>
                <w:sz w:val="32"/>
                <w:szCs w:val="32"/>
              </w:rPr>
              <w:t>Total Assembly</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_Toc516171668 \h </w:instrText>
            </w:r>
            <w:r w:rsidR="00490212" w:rsidRPr="00490212">
              <w:rPr>
                <w:noProof/>
                <w:webHidden/>
                <w:sz w:val="32"/>
                <w:szCs w:val="32"/>
              </w:rPr>
            </w:r>
            <w:r w:rsidR="00490212" w:rsidRPr="00490212">
              <w:rPr>
                <w:noProof/>
                <w:webHidden/>
                <w:sz w:val="32"/>
                <w:szCs w:val="32"/>
              </w:rPr>
              <w:fldChar w:fldCharType="separate"/>
            </w:r>
            <w:r>
              <w:rPr>
                <w:noProof/>
                <w:webHidden/>
                <w:sz w:val="32"/>
                <w:szCs w:val="32"/>
              </w:rPr>
              <w:t>19</w:t>
            </w:r>
            <w:r w:rsidR="00490212" w:rsidRPr="00490212">
              <w:rPr>
                <w:noProof/>
                <w:webHidden/>
                <w:sz w:val="32"/>
                <w:szCs w:val="32"/>
              </w:rPr>
              <w:fldChar w:fldCharType="end"/>
            </w:r>
          </w:hyperlink>
        </w:p>
        <w:p w14:paraId="6B917E9C" w14:textId="131BE82F" w:rsidR="00490212" w:rsidRPr="00490212" w:rsidRDefault="001D5B56">
          <w:pPr>
            <w:pStyle w:val="TOC1"/>
            <w:tabs>
              <w:tab w:val="right" w:leader="dot" w:pos="9926"/>
            </w:tabs>
            <w:rPr>
              <w:noProof/>
              <w:sz w:val="32"/>
              <w:szCs w:val="32"/>
            </w:rPr>
          </w:pPr>
          <w:hyperlink w:anchor="_Toc516171669" w:history="1">
            <w:r w:rsidR="00490212" w:rsidRPr="00490212">
              <w:rPr>
                <w:rStyle w:val="Hyperlink"/>
                <w:noProof/>
                <w:sz w:val="32"/>
                <w:szCs w:val="32"/>
              </w:rPr>
              <w:t>Bill of Materials</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_Toc516171669 \h </w:instrText>
            </w:r>
            <w:r w:rsidR="00490212" w:rsidRPr="00490212">
              <w:rPr>
                <w:noProof/>
                <w:webHidden/>
                <w:sz w:val="32"/>
                <w:szCs w:val="32"/>
              </w:rPr>
            </w:r>
            <w:r w:rsidR="00490212" w:rsidRPr="00490212">
              <w:rPr>
                <w:noProof/>
                <w:webHidden/>
                <w:sz w:val="32"/>
                <w:szCs w:val="32"/>
              </w:rPr>
              <w:fldChar w:fldCharType="separate"/>
            </w:r>
            <w:r>
              <w:rPr>
                <w:noProof/>
                <w:webHidden/>
                <w:sz w:val="32"/>
                <w:szCs w:val="32"/>
              </w:rPr>
              <w:t>28</w:t>
            </w:r>
            <w:r w:rsidR="00490212" w:rsidRPr="00490212">
              <w:rPr>
                <w:noProof/>
                <w:webHidden/>
                <w:sz w:val="32"/>
                <w:szCs w:val="32"/>
              </w:rPr>
              <w:fldChar w:fldCharType="end"/>
            </w:r>
          </w:hyperlink>
        </w:p>
        <w:p w14:paraId="47B31318" w14:textId="473976B8" w:rsidR="00490212" w:rsidRPr="00490212" w:rsidRDefault="001D5B56">
          <w:pPr>
            <w:pStyle w:val="TOC3"/>
            <w:tabs>
              <w:tab w:val="right" w:leader="dot" w:pos="9926"/>
            </w:tabs>
            <w:rPr>
              <w:noProof/>
              <w:sz w:val="32"/>
              <w:szCs w:val="32"/>
            </w:rPr>
          </w:pPr>
          <w:hyperlink w:anchor="_Toc516171670" w:history="1">
            <w:r w:rsidR="00490212" w:rsidRPr="00490212">
              <w:rPr>
                <w:rStyle w:val="Hyperlink"/>
                <w:noProof/>
                <w:sz w:val="32"/>
                <w:szCs w:val="32"/>
              </w:rPr>
              <w:t>Mechanical</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_Toc516171670 \h </w:instrText>
            </w:r>
            <w:r w:rsidR="00490212" w:rsidRPr="00490212">
              <w:rPr>
                <w:noProof/>
                <w:webHidden/>
                <w:sz w:val="32"/>
                <w:szCs w:val="32"/>
              </w:rPr>
            </w:r>
            <w:r w:rsidR="00490212" w:rsidRPr="00490212">
              <w:rPr>
                <w:noProof/>
                <w:webHidden/>
                <w:sz w:val="32"/>
                <w:szCs w:val="32"/>
              </w:rPr>
              <w:fldChar w:fldCharType="separate"/>
            </w:r>
            <w:r>
              <w:rPr>
                <w:noProof/>
                <w:webHidden/>
                <w:sz w:val="32"/>
                <w:szCs w:val="32"/>
              </w:rPr>
              <w:t>28</w:t>
            </w:r>
            <w:r w:rsidR="00490212" w:rsidRPr="00490212">
              <w:rPr>
                <w:noProof/>
                <w:webHidden/>
                <w:sz w:val="32"/>
                <w:szCs w:val="32"/>
              </w:rPr>
              <w:fldChar w:fldCharType="end"/>
            </w:r>
          </w:hyperlink>
        </w:p>
        <w:p w14:paraId="3BF05344" w14:textId="14A84ADC" w:rsidR="00490212" w:rsidRPr="00490212" w:rsidRDefault="001D5B56">
          <w:pPr>
            <w:pStyle w:val="TOC3"/>
            <w:tabs>
              <w:tab w:val="right" w:leader="dot" w:pos="9926"/>
            </w:tabs>
            <w:rPr>
              <w:noProof/>
              <w:sz w:val="32"/>
              <w:szCs w:val="32"/>
            </w:rPr>
          </w:pPr>
          <w:hyperlink w:anchor="_Toc516171671" w:history="1">
            <w:r w:rsidR="00490212" w:rsidRPr="00490212">
              <w:rPr>
                <w:rStyle w:val="Hyperlink"/>
                <w:noProof/>
                <w:sz w:val="32"/>
                <w:szCs w:val="32"/>
              </w:rPr>
              <w:t>Electrical</w:t>
            </w:r>
            <w:r w:rsidR="00490212" w:rsidRPr="00490212">
              <w:rPr>
                <w:noProof/>
                <w:webHidden/>
                <w:sz w:val="32"/>
                <w:szCs w:val="32"/>
              </w:rPr>
              <w:tab/>
            </w:r>
            <w:r w:rsidR="00490212" w:rsidRPr="00490212">
              <w:rPr>
                <w:noProof/>
                <w:webHidden/>
                <w:sz w:val="32"/>
                <w:szCs w:val="32"/>
              </w:rPr>
              <w:fldChar w:fldCharType="begin"/>
            </w:r>
            <w:r w:rsidR="00490212" w:rsidRPr="00490212">
              <w:rPr>
                <w:noProof/>
                <w:webHidden/>
                <w:sz w:val="32"/>
                <w:szCs w:val="32"/>
              </w:rPr>
              <w:instrText xml:space="preserve"> PAGEREF _Toc516171671 \h </w:instrText>
            </w:r>
            <w:r w:rsidR="00490212" w:rsidRPr="00490212">
              <w:rPr>
                <w:noProof/>
                <w:webHidden/>
                <w:sz w:val="32"/>
                <w:szCs w:val="32"/>
              </w:rPr>
            </w:r>
            <w:r w:rsidR="00490212" w:rsidRPr="00490212">
              <w:rPr>
                <w:noProof/>
                <w:webHidden/>
                <w:sz w:val="32"/>
                <w:szCs w:val="32"/>
              </w:rPr>
              <w:fldChar w:fldCharType="separate"/>
            </w:r>
            <w:r>
              <w:rPr>
                <w:noProof/>
                <w:webHidden/>
                <w:sz w:val="32"/>
                <w:szCs w:val="32"/>
              </w:rPr>
              <w:t>29</w:t>
            </w:r>
            <w:r w:rsidR="00490212" w:rsidRPr="00490212">
              <w:rPr>
                <w:noProof/>
                <w:webHidden/>
                <w:sz w:val="32"/>
                <w:szCs w:val="32"/>
              </w:rPr>
              <w:fldChar w:fldCharType="end"/>
            </w:r>
          </w:hyperlink>
        </w:p>
        <w:p w14:paraId="6420B481" w14:textId="478A8809" w:rsidR="003353E0" w:rsidRDefault="003353E0">
          <w:r w:rsidRPr="00490212">
            <w:rPr>
              <w:b/>
              <w:bCs/>
              <w:noProof/>
              <w:sz w:val="32"/>
              <w:szCs w:val="32"/>
            </w:rPr>
            <w:fldChar w:fldCharType="end"/>
          </w:r>
        </w:p>
      </w:sdtContent>
    </w:sdt>
    <w:p w14:paraId="415F94DF" w14:textId="141B9981" w:rsidR="001F29C6" w:rsidRDefault="001F29C6">
      <w:pPr>
        <w:spacing w:after="200"/>
      </w:pPr>
    </w:p>
    <w:p w14:paraId="0ADF0389" w14:textId="77777777" w:rsidR="001F29C6" w:rsidRDefault="001F29C6">
      <w:pPr>
        <w:spacing w:after="200"/>
      </w:pPr>
    </w:p>
    <w:p w14:paraId="28974E0D" w14:textId="4133AF1C" w:rsidR="001F29C6" w:rsidRDefault="001F29C6" w:rsidP="003353E0">
      <w:pPr>
        <w:pStyle w:val="Subtitle"/>
      </w:pPr>
      <w:bookmarkStart w:id="0" w:name="_GoBack"/>
      <w:bookmarkEnd w:id="0"/>
    </w:p>
    <w:p w14:paraId="4F9A13CD" w14:textId="661FF978" w:rsidR="0020595C" w:rsidRDefault="0020595C">
      <w:pPr>
        <w:spacing w:after="200"/>
      </w:pPr>
    </w:p>
    <w:p w14:paraId="302A5C98" w14:textId="4205CBB3" w:rsidR="0020595C" w:rsidRDefault="0020595C">
      <w:pPr>
        <w:spacing w:after="200"/>
      </w:pPr>
      <w:r>
        <w:br w:type="page"/>
      </w:r>
    </w:p>
    <w:p w14:paraId="221D4ECA" w14:textId="77777777" w:rsidR="0020595C" w:rsidRPr="003353E0" w:rsidRDefault="0020595C" w:rsidP="003353E0">
      <w:pPr>
        <w:pStyle w:val="Heading1"/>
      </w:pPr>
      <w:bookmarkStart w:id="1" w:name="_Toc516171665"/>
      <w:r w:rsidRPr="003353E0">
        <w:lastRenderedPageBreak/>
        <w:t>Manufacturing the Avocado</w:t>
      </w:r>
      <w:bookmarkEnd w:id="1"/>
      <w:r w:rsidRPr="003353E0">
        <w:t xml:space="preserve"> </w:t>
      </w:r>
    </w:p>
    <w:p w14:paraId="596459DF" w14:textId="77777777" w:rsidR="0020595C" w:rsidRDefault="0020595C" w:rsidP="0020595C"/>
    <w:p w14:paraId="79D8AC94" w14:textId="349942B7" w:rsidR="0020595C" w:rsidRPr="00EB5717" w:rsidRDefault="0020595C" w:rsidP="0020595C">
      <w:r>
        <w:t xml:space="preserve">The following documentation details the manufacturing processes and setup required to create an Avocado. The procedures are divided into subsections of mechanical manufacturing, electrical assembly, and total assembly. For the complete Bill of Materials, see </w:t>
      </w:r>
      <w:r w:rsidR="005E324C">
        <w:t>page 28</w:t>
      </w:r>
      <w:r>
        <w:t>.</w:t>
      </w:r>
    </w:p>
    <w:p w14:paraId="0861B18A" w14:textId="77777777" w:rsidR="0020595C" w:rsidRPr="00EB5717" w:rsidRDefault="0020595C" w:rsidP="0020595C">
      <w:pPr>
        <w:pStyle w:val="NoSpacing"/>
      </w:pPr>
    </w:p>
    <w:p w14:paraId="26E4B3B5" w14:textId="77777777" w:rsidR="0020595C" w:rsidRDefault="0020595C" w:rsidP="0020595C">
      <w:pPr>
        <w:pStyle w:val="Heading3"/>
      </w:pPr>
      <w:bookmarkStart w:id="2" w:name="_Toc516171666"/>
      <w:r>
        <w:t>Mechanical Manufacturing</w:t>
      </w:r>
      <w:bookmarkEnd w:id="2"/>
    </w:p>
    <w:p w14:paraId="2ECEDF8D" w14:textId="77777777" w:rsidR="0020595C" w:rsidRDefault="0020595C" w:rsidP="0020595C">
      <w:pPr>
        <w:pStyle w:val="Heading4"/>
      </w:pPr>
      <w:r>
        <w:t>Gearing</w:t>
      </w:r>
    </w:p>
    <w:p w14:paraId="5162F1EC" w14:textId="15A3A1B3" w:rsidR="0020595C" w:rsidRDefault="00E03AE6" w:rsidP="0020595C">
      <w:pPr>
        <w:pStyle w:val="Heading5"/>
      </w:pPr>
      <w:r>
        <w:t>Injection Molding</w:t>
      </w:r>
    </w:p>
    <w:p w14:paraId="316A1E50" w14:textId="31EE94BB" w:rsidR="00E03AE6" w:rsidRDefault="00E03AE6" w:rsidP="00E03AE6">
      <w:pPr>
        <w:pStyle w:val="Heading6"/>
      </w:pPr>
      <w:r>
        <w:t>Output Gear and Shaft</w:t>
      </w:r>
      <w:r w:rsidR="007B540F">
        <w:t xml:space="preserve"> [G1]</w:t>
      </w:r>
    </w:p>
    <w:p w14:paraId="0087D3D0" w14:textId="0B040ED7" w:rsidR="000154CB" w:rsidRPr="00E03AE6" w:rsidRDefault="00E03AE6" w:rsidP="00F24CF5">
      <w:pPr>
        <w:ind w:left="810"/>
      </w:pPr>
      <w:r>
        <w:t xml:space="preserve">The output gear and shaft </w:t>
      </w:r>
      <w:r w:rsidR="00F24CF5">
        <w:t>were SLA printed on a FormLab 2 printer. For larger-scale manufacturing, the part could be injection molded</w:t>
      </w:r>
      <w:r w:rsidR="002C538D">
        <w:t xml:space="preserve"> with extensive coring along the gear face. Changes would need to be made to the design of the output gear to accommodate an injection molding process, although it would likely be the best large-scale procedure. A quote from a manufacturing company, Protolabs, highlights the changes required on the design to accommodate their injection molding equipment and gives a breakdown of tooling cost. This quote along with their suggested changes can be found </w:t>
      </w:r>
      <w:hyperlink r:id="rId11" w:history="1">
        <w:r w:rsidR="00A82D75" w:rsidRPr="00A82D75">
          <w:rPr>
            <w:rStyle w:val="Hyperlink"/>
          </w:rPr>
          <w:t>here</w:t>
        </w:r>
      </w:hyperlink>
      <w:r w:rsidR="005E168D">
        <w:t>. The current design as used in the 3D printer</w:t>
      </w:r>
      <w:r w:rsidR="00DC74AF">
        <w:t xml:space="preserve"> can be found </w:t>
      </w:r>
      <w:hyperlink r:id="rId12" w:history="1">
        <w:r w:rsidR="00DC74AF" w:rsidRPr="00DD0C32">
          <w:rPr>
            <w:rStyle w:val="Hyperlink"/>
          </w:rPr>
          <w:t>here</w:t>
        </w:r>
      </w:hyperlink>
      <w:r w:rsidR="00DC74AF">
        <w:t>, as well as in Figure 1, below.</w:t>
      </w:r>
    </w:p>
    <w:p w14:paraId="6780D526" w14:textId="3061C25C" w:rsidR="0020595C" w:rsidRDefault="0020595C" w:rsidP="00E03AE6">
      <w:pPr>
        <w:pStyle w:val="Heading7"/>
      </w:pPr>
      <w:r w:rsidRPr="00C851D0">
        <w:lastRenderedPageBreak/>
        <w:t>Figure</w:t>
      </w:r>
      <w:r w:rsidR="00091A8A">
        <w:t xml:space="preserve"> 1</w:t>
      </w:r>
      <w:r>
        <w:t>: Drawing of output gear</w:t>
      </w:r>
    </w:p>
    <w:p w14:paraId="547DF110" w14:textId="7F4821A2" w:rsidR="0020595C" w:rsidRPr="00A94756" w:rsidRDefault="00DD0C32" w:rsidP="0020595C">
      <w:pPr>
        <w:ind w:left="720"/>
      </w:pPr>
      <w:r>
        <w:rPr>
          <w:noProof/>
        </w:rPr>
        <w:drawing>
          <wp:inline distT="0" distB="0" distL="0" distR="0" wp14:anchorId="0D3F2DCE" wp14:editId="6880A0CD">
            <wp:extent cx="8382602" cy="5964673"/>
            <wp:effectExtent l="8572" t="0" r="8573" b="857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400412" cy="5977346"/>
                    </a:xfrm>
                    <a:prstGeom prst="rect">
                      <a:avLst/>
                    </a:prstGeom>
                  </pic:spPr>
                </pic:pic>
              </a:graphicData>
            </a:graphic>
          </wp:inline>
        </w:drawing>
      </w:r>
    </w:p>
    <w:p w14:paraId="7E95DFFB" w14:textId="3A82E7BD" w:rsidR="0020595C" w:rsidRDefault="0020595C" w:rsidP="0020595C">
      <w:pPr>
        <w:pStyle w:val="Heading5"/>
      </w:pPr>
      <w:r>
        <w:lastRenderedPageBreak/>
        <w:t>Pinion Gear</w:t>
      </w:r>
      <w:r w:rsidR="007B540F">
        <w:t xml:space="preserve"> [G2]</w:t>
      </w:r>
    </w:p>
    <w:p w14:paraId="56BE92F9" w14:textId="77777777" w:rsidR="0020595C" w:rsidRDefault="0020595C" w:rsidP="0020595C">
      <w:pPr>
        <w:ind w:left="720"/>
      </w:pPr>
      <w:r>
        <w:t>The pinion gear comes with a 3mm diameter bore hole. A lathe is recommended to machine the bore hole size. The pinion hub can be fixed in a 19/64 chuck. Drill through using a #24 or #25 drill or some equivalent roughly 0.1mm less than the final size. Repeat the operation with a 4mm reamer.</w:t>
      </w:r>
    </w:p>
    <w:p w14:paraId="68193EC9" w14:textId="77777777" w:rsidR="0020595C" w:rsidRPr="003836E6" w:rsidRDefault="0020595C" w:rsidP="0020595C">
      <w:pPr>
        <w:ind w:left="720"/>
      </w:pPr>
      <w:r>
        <w:t>For proper motor mounting, it is recommended to use a Dremel on the motor shaft to create a flat for the set screw, which comes with the pinion.</w:t>
      </w:r>
    </w:p>
    <w:p w14:paraId="2B8A872D" w14:textId="77777777" w:rsidR="0020595C" w:rsidRDefault="0020595C" w:rsidP="0020595C">
      <w:pPr>
        <w:pStyle w:val="Heading4"/>
      </w:pPr>
      <w:r>
        <w:t>Housing Plates</w:t>
      </w:r>
    </w:p>
    <w:p w14:paraId="7C70A13C" w14:textId="77777777" w:rsidR="0020595C" w:rsidRDefault="0020595C" w:rsidP="0020595C">
      <w:pPr>
        <w:pStyle w:val="Heading5"/>
      </w:pPr>
      <w:r>
        <w:t>CNC Operations</w:t>
      </w:r>
    </w:p>
    <w:p w14:paraId="07E67D7A" w14:textId="4C1E2B35" w:rsidR="0020595C" w:rsidRDefault="0020595C" w:rsidP="0020595C">
      <w:pPr>
        <w:pStyle w:val="Heading6"/>
      </w:pPr>
      <w:r>
        <w:t xml:space="preserve">Middle </w:t>
      </w:r>
      <w:r w:rsidRPr="0020595C">
        <w:t>Plate</w:t>
      </w:r>
      <w:r w:rsidR="007B540F">
        <w:t xml:space="preserve"> [HS3]</w:t>
      </w:r>
    </w:p>
    <w:p w14:paraId="30685C68" w14:textId="77777777" w:rsidR="0020595C" w:rsidRDefault="0020595C" w:rsidP="0020595C">
      <w:pPr>
        <w:ind w:left="720"/>
      </w:pPr>
      <w:r>
        <w:t>Stock: 6061 Aluminum, 1” thick, 6” x 7”</w:t>
      </w:r>
    </w:p>
    <w:p w14:paraId="2EADC644" w14:textId="77777777" w:rsidR="0020595C" w:rsidRDefault="0020595C" w:rsidP="0020595C">
      <w:pPr>
        <w:ind w:left="720"/>
      </w:pPr>
      <w:r>
        <w:t>Tools (in order):</w:t>
      </w:r>
    </w:p>
    <w:p w14:paraId="5B9BF94A" w14:textId="77777777" w:rsidR="0020595C" w:rsidRDefault="0020595C" w:rsidP="0020595C">
      <w:pPr>
        <w:pStyle w:val="ListParagraph"/>
        <w:numPr>
          <w:ilvl w:val="0"/>
          <w:numId w:val="4"/>
        </w:numPr>
      </w:pPr>
      <w:r>
        <w:t>2-flute 0.5” flat endmill, HSS</w:t>
      </w:r>
    </w:p>
    <w:p w14:paraId="09B77CE1" w14:textId="77777777" w:rsidR="0020595C" w:rsidRDefault="0020595C" w:rsidP="0020595C">
      <w:pPr>
        <w:pStyle w:val="ListParagraph"/>
        <w:numPr>
          <w:ilvl w:val="0"/>
          <w:numId w:val="4"/>
        </w:numPr>
      </w:pPr>
      <w:r>
        <w:t>#2 Center drill, HSS</w:t>
      </w:r>
    </w:p>
    <w:p w14:paraId="5F3E73EA" w14:textId="77777777" w:rsidR="0020595C" w:rsidRDefault="0020595C" w:rsidP="0020595C">
      <w:pPr>
        <w:pStyle w:val="ListParagraph"/>
        <w:numPr>
          <w:ilvl w:val="0"/>
          <w:numId w:val="4"/>
        </w:numPr>
      </w:pPr>
      <w:r>
        <w:t>#29 drill</w:t>
      </w:r>
    </w:p>
    <w:p w14:paraId="79F1D057" w14:textId="77777777" w:rsidR="0020595C" w:rsidRDefault="0020595C" w:rsidP="0020595C">
      <w:pPr>
        <w:pStyle w:val="ListParagraph"/>
        <w:numPr>
          <w:ilvl w:val="0"/>
          <w:numId w:val="4"/>
        </w:numPr>
      </w:pPr>
      <w:r>
        <w:t>#40 drill</w:t>
      </w:r>
    </w:p>
    <w:p w14:paraId="4CD28EDE" w14:textId="77777777" w:rsidR="0020595C" w:rsidRDefault="0020595C" w:rsidP="0020595C">
      <w:pPr>
        <w:pStyle w:val="ListParagraph"/>
        <w:numPr>
          <w:ilvl w:val="0"/>
          <w:numId w:val="4"/>
        </w:numPr>
      </w:pPr>
      <w:r>
        <w:t>2-flute 0.25” flat endmill, HSS</w:t>
      </w:r>
    </w:p>
    <w:p w14:paraId="44BFBED4" w14:textId="77777777" w:rsidR="0020595C" w:rsidRDefault="0020595C" w:rsidP="0020595C">
      <w:pPr>
        <w:ind w:left="720"/>
      </w:pPr>
      <w:r>
        <w:t>Note: Manufacturing was performed on a HAAS super mini-mill.</w:t>
      </w:r>
    </w:p>
    <w:p w14:paraId="0B089F3D" w14:textId="77777777" w:rsidR="0020595C" w:rsidRDefault="0020595C" w:rsidP="0020595C">
      <w:pPr>
        <w:ind w:left="720"/>
      </w:pPr>
      <w:r>
        <w:t>Setup:</w:t>
      </w:r>
    </w:p>
    <w:p w14:paraId="64D1A0EE" w14:textId="77777777" w:rsidR="0020595C" w:rsidRDefault="0020595C" w:rsidP="0020595C">
      <w:pPr>
        <w:pStyle w:val="ListParagraph"/>
        <w:numPr>
          <w:ilvl w:val="0"/>
          <w:numId w:val="5"/>
        </w:numPr>
      </w:pPr>
      <w:r>
        <w:t>Clamp the stock into the machine and set zeros such that x- and y-zeros are at the center of the stock and z-zero is at the surface of the stock. It is recommended to have the stock on 0.75” parallels.</w:t>
      </w:r>
    </w:p>
    <w:p w14:paraId="5917A606" w14:textId="77777777" w:rsidR="0020595C" w:rsidRDefault="0020595C" w:rsidP="0020595C">
      <w:pPr>
        <w:pStyle w:val="ListParagraph"/>
        <w:numPr>
          <w:ilvl w:val="0"/>
          <w:numId w:val="5"/>
        </w:numPr>
      </w:pPr>
      <w:r>
        <w:t>The first operation consists of machining a pocket for the entire part, the large inner pocket, the smaller pocketed features such as the encoder hole and motor mounting holes, and the smaller attachment holes around the perimeter.</w:t>
      </w:r>
    </w:p>
    <w:p w14:paraId="7B490CAB" w14:textId="77777777" w:rsidR="0020595C" w:rsidRDefault="0020595C" w:rsidP="0020595C">
      <w:pPr>
        <w:pStyle w:val="ListParagraph"/>
        <w:numPr>
          <w:ilvl w:val="0"/>
          <w:numId w:val="5"/>
        </w:numPr>
      </w:pPr>
      <w:r>
        <w:t>The part is then transferred to a second setup, where the stock is flipped along the x-axis and fixtured the same as before in the vice.</w:t>
      </w:r>
    </w:p>
    <w:p w14:paraId="3C77E9D1" w14:textId="77777777" w:rsidR="0020595C" w:rsidRDefault="0020595C" w:rsidP="0020595C">
      <w:pPr>
        <w:pStyle w:val="ListParagraph"/>
        <w:numPr>
          <w:ilvl w:val="0"/>
          <w:numId w:val="5"/>
        </w:numPr>
      </w:pPr>
      <w:r>
        <w:t>The second operation consists of drilling the attachment holes along the perimeter and machining a pocket 0.05” away from the part, leaving fingers for fixturing and ease of removal.</w:t>
      </w:r>
    </w:p>
    <w:p w14:paraId="5F51CDC4" w14:textId="77777777" w:rsidR="0020595C" w:rsidRDefault="0020595C" w:rsidP="0020595C">
      <w:pPr>
        <w:pStyle w:val="ListParagraph"/>
        <w:numPr>
          <w:ilvl w:val="0"/>
          <w:numId w:val="5"/>
        </w:numPr>
      </w:pPr>
      <w:r>
        <w:t>The finish passes close in on the exact part dimension, and the part can be separated from the fingers after removal.</w:t>
      </w:r>
    </w:p>
    <w:p w14:paraId="604FC60C" w14:textId="77777777" w:rsidR="0020595C" w:rsidRDefault="0020595C" w:rsidP="0020595C"/>
    <w:p w14:paraId="6F6D9F23" w14:textId="5CE3A1CE" w:rsidR="0020595C" w:rsidRDefault="0020595C" w:rsidP="0020595C">
      <w:pPr>
        <w:ind w:left="720"/>
      </w:pPr>
      <w:r>
        <w:t>The design of the middle housing plate is according to Figur</w:t>
      </w:r>
      <w:r w:rsidR="00091A8A">
        <w:t>e 2</w:t>
      </w:r>
      <w:r w:rsidR="00DC74AF">
        <w:t xml:space="preserve">, below, and is also located </w:t>
      </w:r>
      <w:hyperlink r:id="rId14" w:history="1">
        <w:r w:rsidR="00DC74AF" w:rsidRPr="00DD0C32">
          <w:rPr>
            <w:rStyle w:val="Hyperlink"/>
          </w:rPr>
          <w:t>here</w:t>
        </w:r>
      </w:hyperlink>
      <w:r w:rsidR="00DC74AF">
        <w:t>.</w:t>
      </w:r>
    </w:p>
    <w:p w14:paraId="5B7EE751" w14:textId="26984D42" w:rsidR="0020595C" w:rsidRDefault="00091A8A" w:rsidP="0020595C">
      <w:pPr>
        <w:pStyle w:val="Heading7"/>
      </w:pPr>
      <w:r>
        <w:lastRenderedPageBreak/>
        <w:t>Figure 2</w:t>
      </w:r>
      <w:r w:rsidR="0020595C">
        <w:t>: Drawing of middle plate</w:t>
      </w:r>
    </w:p>
    <w:p w14:paraId="2E7CF3F4" w14:textId="24FD7AEA" w:rsidR="0020595C" w:rsidRPr="00C851D0" w:rsidRDefault="00DD0C32" w:rsidP="0020595C">
      <w:pPr>
        <w:ind w:left="720"/>
      </w:pPr>
      <w:r>
        <w:rPr>
          <w:noProof/>
        </w:rPr>
        <w:drawing>
          <wp:inline distT="0" distB="0" distL="0" distR="0" wp14:anchorId="2B611D27" wp14:editId="24D30214">
            <wp:extent cx="8489166" cy="6093472"/>
            <wp:effectExtent l="0" t="254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8495825" cy="6098252"/>
                    </a:xfrm>
                    <a:prstGeom prst="rect">
                      <a:avLst/>
                    </a:prstGeom>
                  </pic:spPr>
                </pic:pic>
              </a:graphicData>
            </a:graphic>
          </wp:inline>
        </w:drawing>
      </w:r>
    </w:p>
    <w:p w14:paraId="0AA7B634" w14:textId="62343EF2" w:rsidR="0020595C" w:rsidRDefault="0020595C" w:rsidP="0020595C">
      <w:pPr>
        <w:pStyle w:val="Heading6"/>
      </w:pPr>
      <w:r>
        <w:lastRenderedPageBreak/>
        <w:t>Bottom Plate</w:t>
      </w:r>
      <w:r w:rsidR="00483CE4">
        <w:t xml:space="preserve"> [HS4]</w:t>
      </w:r>
    </w:p>
    <w:p w14:paraId="5F05A535" w14:textId="40B7E832" w:rsidR="0020595C" w:rsidRDefault="00FC4531" w:rsidP="0020595C">
      <w:pPr>
        <w:ind w:left="720"/>
      </w:pPr>
      <w:r>
        <w:t>The bottom plate is</w:t>
      </w:r>
      <w:r w:rsidR="0020595C">
        <w:t xml:space="preserve"> machined similarly to the middle plate.</w:t>
      </w:r>
    </w:p>
    <w:p w14:paraId="769FC48F" w14:textId="77777777" w:rsidR="0020595C" w:rsidRDefault="0020595C" w:rsidP="0020595C">
      <w:pPr>
        <w:ind w:left="720"/>
      </w:pPr>
      <w:r>
        <w:t>Stock: 6061 Aluminum, 0.25” thick, 6” x 7”</w:t>
      </w:r>
    </w:p>
    <w:p w14:paraId="6A4487C6" w14:textId="77777777" w:rsidR="0020595C" w:rsidRDefault="0020595C" w:rsidP="0020595C">
      <w:pPr>
        <w:ind w:left="720"/>
      </w:pPr>
      <w:r>
        <w:t>Tools:</w:t>
      </w:r>
    </w:p>
    <w:p w14:paraId="6219B170" w14:textId="77777777" w:rsidR="0020595C" w:rsidRDefault="0020595C" w:rsidP="0020595C">
      <w:pPr>
        <w:pStyle w:val="ListParagraph"/>
        <w:numPr>
          <w:ilvl w:val="0"/>
          <w:numId w:val="7"/>
        </w:numPr>
      </w:pPr>
      <w:r>
        <w:t>2-flute 0.5” flat endmill, HSS</w:t>
      </w:r>
    </w:p>
    <w:p w14:paraId="0EB8EEDB" w14:textId="77777777" w:rsidR="0020595C" w:rsidRDefault="0020595C" w:rsidP="0020595C">
      <w:pPr>
        <w:pStyle w:val="ListParagraph"/>
        <w:numPr>
          <w:ilvl w:val="0"/>
          <w:numId w:val="7"/>
        </w:numPr>
      </w:pPr>
      <w:r>
        <w:t>#2 Center drill, HSS</w:t>
      </w:r>
    </w:p>
    <w:p w14:paraId="65673B43" w14:textId="352D6D79" w:rsidR="00F1481F" w:rsidRDefault="00F1481F" w:rsidP="0020595C">
      <w:pPr>
        <w:pStyle w:val="ListParagraph"/>
        <w:numPr>
          <w:ilvl w:val="0"/>
          <w:numId w:val="7"/>
        </w:numPr>
      </w:pPr>
      <w:r>
        <w:t>#40 drill</w:t>
      </w:r>
    </w:p>
    <w:p w14:paraId="2ACD7F5E" w14:textId="164065BF" w:rsidR="00F1481F" w:rsidRDefault="00F1481F" w:rsidP="0020595C">
      <w:pPr>
        <w:pStyle w:val="ListParagraph"/>
        <w:numPr>
          <w:ilvl w:val="0"/>
          <w:numId w:val="7"/>
        </w:numPr>
      </w:pPr>
      <w:r>
        <w:t>#16 drill</w:t>
      </w:r>
    </w:p>
    <w:p w14:paraId="3F8C1F5D" w14:textId="3E6221A0" w:rsidR="00F1481F" w:rsidRDefault="00F1481F" w:rsidP="00F1481F">
      <w:pPr>
        <w:pStyle w:val="ListParagraph"/>
        <w:numPr>
          <w:ilvl w:val="0"/>
          <w:numId w:val="7"/>
        </w:numPr>
      </w:pPr>
      <w:r>
        <w:t>2-flute 0.25” flat endmill, HSS</w:t>
      </w:r>
    </w:p>
    <w:p w14:paraId="661E8FDA" w14:textId="77777777" w:rsidR="0020595C" w:rsidRDefault="0020595C" w:rsidP="0020595C">
      <w:pPr>
        <w:ind w:left="720"/>
      </w:pPr>
      <w:r>
        <w:t>Setup:</w:t>
      </w:r>
    </w:p>
    <w:p w14:paraId="3D818F6A" w14:textId="77777777" w:rsidR="0020595C" w:rsidRDefault="0020595C" w:rsidP="0020595C">
      <w:pPr>
        <w:pStyle w:val="ListParagraph"/>
        <w:numPr>
          <w:ilvl w:val="0"/>
          <w:numId w:val="8"/>
        </w:numPr>
      </w:pPr>
      <w:r>
        <w:t>Clamp the stock into the machine and set zeros such that x- and y-zeros are at the center of the stock and z-zero is at the surface of the stock. It is recommended to have the stock on 0.75” parallels.</w:t>
      </w:r>
    </w:p>
    <w:p w14:paraId="2E679A98" w14:textId="782A1A7B" w:rsidR="0020595C" w:rsidRDefault="0020595C" w:rsidP="0020595C">
      <w:pPr>
        <w:pStyle w:val="ListParagraph"/>
        <w:numPr>
          <w:ilvl w:val="0"/>
          <w:numId w:val="8"/>
        </w:numPr>
      </w:pPr>
      <w:r>
        <w:t>The operation consists of machining a pocket for the entire part, the bore hole and bearing seat, a</w:t>
      </w:r>
      <w:r w:rsidR="00F1481F">
        <w:t>nd the drill holes for mounting, both around the edge and around the output hole.</w:t>
      </w:r>
      <w:r>
        <w:t xml:space="preserve"> Fingers are left similarly to the middle plate for ease of removal.</w:t>
      </w:r>
    </w:p>
    <w:p w14:paraId="57A27ED3" w14:textId="77777777" w:rsidR="0020595C" w:rsidRDefault="0020595C" w:rsidP="0020595C"/>
    <w:p w14:paraId="0FE85B0B" w14:textId="5D8A98D7" w:rsidR="0020595C" w:rsidRDefault="0020595C" w:rsidP="0020595C">
      <w:pPr>
        <w:ind w:left="720"/>
      </w:pPr>
      <w:r>
        <w:t>The design of the bottom housing plate is acco</w:t>
      </w:r>
      <w:r w:rsidR="00091A8A">
        <w:t>rding to Figure 3</w:t>
      </w:r>
      <w:r w:rsidR="00DC74AF">
        <w:t xml:space="preserve">, below, and is also located </w:t>
      </w:r>
      <w:hyperlink r:id="rId16" w:history="1">
        <w:r w:rsidR="00DC74AF" w:rsidRPr="002C142D">
          <w:rPr>
            <w:rStyle w:val="Hyperlink"/>
          </w:rPr>
          <w:t>here</w:t>
        </w:r>
      </w:hyperlink>
      <w:r w:rsidR="00DC74AF">
        <w:t>.</w:t>
      </w:r>
    </w:p>
    <w:p w14:paraId="5FF9682C" w14:textId="299C6C7C" w:rsidR="0020595C" w:rsidRDefault="0020595C" w:rsidP="0020595C">
      <w:pPr>
        <w:pStyle w:val="Heading7"/>
      </w:pPr>
      <w:r w:rsidRPr="0020595C">
        <w:lastRenderedPageBreak/>
        <w:t>Figure</w:t>
      </w:r>
      <w:r w:rsidR="00091A8A">
        <w:t xml:space="preserve"> 3</w:t>
      </w:r>
      <w:r>
        <w:t>: Drawing of bottom plate</w:t>
      </w:r>
    </w:p>
    <w:p w14:paraId="7E1E3C25" w14:textId="6C343BAE" w:rsidR="0020595C" w:rsidRPr="00DE0F11" w:rsidRDefault="002C142D" w:rsidP="0020595C">
      <w:pPr>
        <w:ind w:left="720"/>
      </w:pPr>
      <w:r>
        <w:rPr>
          <w:noProof/>
        </w:rPr>
        <w:drawing>
          <wp:inline distT="0" distB="0" distL="0" distR="0" wp14:anchorId="2AE2615F" wp14:editId="602FDC61">
            <wp:extent cx="8402239" cy="6005707"/>
            <wp:effectExtent l="0" t="190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8413230" cy="6013563"/>
                    </a:xfrm>
                    <a:prstGeom prst="rect">
                      <a:avLst/>
                    </a:prstGeom>
                  </pic:spPr>
                </pic:pic>
              </a:graphicData>
            </a:graphic>
          </wp:inline>
        </w:drawing>
      </w:r>
    </w:p>
    <w:p w14:paraId="37DCE193" w14:textId="780325A5" w:rsidR="008B0220" w:rsidRDefault="008B0220" w:rsidP="008B0220">
      <w:pPr>
        <w:pStyle w:val="Heading6"/>
      </w:pPr>
      <w:r>
        <w:lastRenderedPageBreak/>
        <w:t>Top Plate</w:t>
      </w:r>
      <w:r w:rsidR="00483CE4">
        <w:t xml:space="preserve"> [HS2]</w:t>
      </w:r>
    </w:p>
    <w:p w14:paraId="2FC69ED8" w14:textId="352C9A15" w:rsidR="008B0220" w:rsidRDefault="00FC4531" w:rsidP="008B0220">
      <w:pPr>
        <w:ind w:left="720"/>
      </w:pPr>
      <w:r>
        <w:t>The top plate is</w:t>
      </w:r>
      <w:r w:rsidR="008B0220">
        <w:t xml:space="preserve"> machined similarly to the middle plate.</w:t>
      </w:r>
    </w:p>
    <w:p w14:paraId="71C88128" w14:textId="77777777" w:rsidR="008B0220" w:rsidRDefault="008B0220" w:rsidP="008B0220">
      <w:pPr>
        <w:ind w:left="720"/>
      </w:pPr>
      <w:r>
        <w:t>Stock: 6061 Aluminum, 0.25” thick, 6” x 7”</w:t>
      </w:r>
    </w:p>
    <w:p w14:paraId="340FE0AE" w14:textId="77777777" w:rsidR="008B0220" w:rsidRDefault="008B0220" w:rsidP="008B0220">
      <w:pPr>
        <w:ind w:left="720"/>
      </w:pPr>
      <w:r>
        <w:t>Tools:</w:t>
      </w:r>
    </w:p>
    <w:p w14:paraId="602B4482" w14:textId="77777777" w:rsidR="008B0220" w:rsidRDefault="008B0220" w:rsidP="00F1481F">
      <w:pPr>
        <w:pStyle w:val="ListParagraph"/>
        <w:numPr>
          <w:ilvl w:val="0"/>
          <w:numId w:val="17"/>
        </w:numPr>
      </w:pPr>
      <w:r>
        <w:t>2-flute 0.5” flat endmill, HSS</w:t>
      </w:r>
    </w:p>
    <w:p w14:paraId="76F00C22" w14:textId="77777777" w:rsidR="008B0220" w:rsidRDefault="008B0220" w:rsidP="00F1481F">
      <w:pPr>
        <w:pStyle w:val="ListParagraph"/>
        <w:numPr>
          <w:ilvl w:val="0"/>
          <w:numId w:val="17"/>
        </w:numPr>
      </w:pPr>
      <w:r>
        <w:t>#2 Center drill, HSS</w:t>
      </w:r>
    </w:p>
    <w:p w14:paraId="720E7D8B" w14:textId="77777777" w:rsidR="008B0220" w:rsidRDefault="008B0220" w:rsidP="00F1481F">
      <w:pPr>
        <w:pStyle w:val="ListParagraph"/>
        <w:numPr>
          <w:ilvl w:val="0"/>
          <w:numId w:val="17"/>
        </w:numPr>
      </w:pPr>
      <w:r>
        <w:t>2-flute 0.25” flat endmill, HSS</w:t>
      </w:r>
    </w:p>
    <w:p w14:paraId="30F32DD1" w14:textId="77777777" w:rsidR="008B0220" w:rsidRDefault="008B0220" w:rsidP="008B0220">
      <w:pPr>
        <w:ind w:left="720"/>
      </w:pPr>
      <w:r>
        <w:t>Setup:</w:t>
      </w:r>
    </w:p>
    <w:p w14:paraId="7C316930" w14:textId="77777777" w:rsidR="008B0220" w:rsidRDefault="008B0220" w:rsidP="00FC4531">
      <w:pPr>
        <w:pStyle w:val="ListParagraph"/>
        <w:numPr>
          <w:ilvl w:val="0"/>
          <w:numId w:val="18"/>
        </w:numPr>
      </w:pPr>
      <w:r>
        <w:t>Clamp the stock into the machine and set zeros such that x- and y-zeros are at the center of the stock and z-zero is at the surface of the stock. It is recommended to have the stock on 0.75” parallels.</w:t>
      </w:r>
    </w:p>
    <w:p w14:paraId="0E9D5478" w14:textId="1889C6F8" w:rsidR="008B0220" w:rsidRDefault="008B0220" w:rsidP="00FC4531">
      <w:pPr>
        <w:pStyle w:val="ListParagraph"/>
        <w:numPr>
          <w:ilvl w:val="0"/>
          <w:numId w:val="18"/>
        </w:numPr>
      </w:pPr>
      <w:r>
        <w:t>The operation consists of machining a pocket for the entire part, the bore hole and bearing seat, and the drill holes</w:t>
      </w:r>
      <w:r w:rsidR="00FC4531">
        <w:t xml:space="preserve"> around the edge</w:t>
      </w:r>
      <w:r>
        <w:t xml:space="preserve"> for mounting. Fingers a</w:t>
      </w:r>
      <w:r w:rsidR="00FC4531">
        <w:t xml:space="preserve">re left similarly to the other </w:t>
      </w:r>
      <w:r>
        <w:t>plate</w:t>
      </w:r>
      <w:r w:rsidR="00FC4531">
        <w:t>s</w:t>
      </w:r>
      <w:r>
        <w:t xml:space="preserve"> for ease of removal.</w:t>
      </w:r>
    </w:p>
    <w:p w14:paraId="44BE4726" w14:textId="77777777" w:rsidR="008B0220" w:rsidRDefault="008B0220" w:rsidP="008B0220"/>
    <w:p w14:paraId="52BC688D" w14:textId="1525EC24" w:rsidR="008B0220" w:rsidRDefault="002C142D" w:rsidP="008B0220">
      <w:pPr>
        <w:ind w:left="720"/>
      </w:pPr>
      <w:r>
        <w:t>The design of the top</w:t>
      </w:r>
      <w:r w:rsidR="008B0220">
        <w:t xml:space="preserve"> housing plate is according to Figure </w:t>
      </w:r>
      <w:r w:rsidR="00FC4531">
        <w:t>4</w:t>
      </w:r>
      <w:r w:rsidR="00DC74AF">
        <w:t xml:space="preserve">, below, and is also located </w:t>
      </w:r>
      <w:hyperlink r:id="rId18" w:history="1">
        <w:r w:rsidR="00DC74AF" w:rsidRPr="002C142D">
          <w:rPr>
            <w:rStyle w:val="Hyperlink"/>
          </w:rPr>
          <w:t>here</w:t>
        </w:r>
      </w:hyperlink>
      <w:r w:rsidR="00DC74AF">
        <w:t>.</w:t>
      </w:r>
    </w:p>
    <w:p w14:paraId="67E5E749" w14:textId="53987A0C" w:rsidR="0020595C" w:rsidRDefault="00A3086A" w:rsidP="0020595C">
      <w:pPr>
        <w:pStyle w:val="Heading7"/>
      </w:pPr>
      <w:r>
        <w:lastRenderedPageBreak/>
        <w:t>Figure 4</w:t>
      </w:r>
      <w:r w:rsidR="0020595C">
        <w:t>: Drawing of top plate</w:t>
      </w:r>
    </w:p>
    <w:p w14:paraId="79E6DBA5" w14:textId="0EC59705" w:rsidR="0020595C" w:rsidRPr="00C851D0" w:rsidRDefault="002C142D" w:rsidP="0020595C">
      <w:pPr>
        <w:ind w:left="720"/>
      </w:pPr>
      <w:r>
        <w:rPr>
          <w:noProof/>
        </w:rPr>
        <w:drawing>
          <wp:inline distT="0" distB="0" distL="0" distR="0" wp14:anchorId="4D3F61D9" wp14:editId="343BD6BC">
            <wp:extent cx="8487850" cy="6119008"/>
            <wp:effectExtent l="317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8497388" cy="6125884"/>
                    </a:xfrm>
                    <a:prstGeom prst="rect">
                      <a:avLst/>
                    </a:prstGeom>
                  </pic:spPr>
                </pic:pic>
              </a:graphicData>
            </a:graphic>
          </wp:inline>
        </w:drawing>
      </w:r>
    </w:p>
    <w:p w14:paraId="28853A03" w14:textId="77777777" w:rsidR="0020595C" w:rsidRDefault="0020595C" w:rsidP="0020595C">
      <w:pPr>
        <w:pStyle w:val="Heading5"/>
      </w:pPr>
      <w:r>
        <w:lastRenderedPageBreak/>
        <w:t>Additional Procedures</w:t>
      </w:r>
    </w:p>
    <w:p w14:paraId="48707A5F" w14:textId="6AAE0406" w:rsidR="00C55062" w:rsidRDefault="00C55062" w:rsidP="00C55062">
      <w:pPr>
        <w:pStyle w:val="Heading6"/>
      </w:pPr>
      <w:r>
        <w:t>Fasteners</w:t>
      </w:r>
    </w:p>
    <w:p w14:paraId="1A0F3C51" w14:textId="0DE1E776" w:rsidR="0020595C" w:rsidRDefault="0020595C" w:rsidP="00C55062">
      <w:pPr>
        <w:ind w:left="720"/>
      </w:pPr>
      <w:r>
        <w:t>There are several screw holes on the plates that require hand-tapping. The positions of these holes are</w:t>
      </w:r>
      <w:r w:rsidR="00A3086A">
        <w:t xml:space="preserve"> shown in the previous Figures 2, 3 and 4</w:t>
      </w:r>
      <w:r>
        <w:t>. All three housing plates have tapped holes.</w:t>
      </w:r>
    </w:p>
    <w:p w14:paraId="2E794F98" w14:textId="0C2120A1" w:rsidR="00C55062" w:rsidRDefault="00C55062" w:rsidP="00C55062">
      <w:pPr>
        <w:pStyle w:val="Heading6"/>
      </w:pPr>
      <w:r>
        <w:t>Optical Encoder Plate</w:t>
      </w:r>
    </w:p>
    <w:p w14:paraId="6DED735D" w14:textId="4FCEBF31" w:rsidR="00C55062" w:rsidRPr="00C55062" w:rsidRDefault="00B835F1" w:rsidP="00C55062">
      <w:pPr>
        <w:ind w:left="720"/>
      </w:pPr>
      <w:r>
        <w:t>The optical encoder plate is printed onto standard sticker paper and cut out. The cut out optical disk sticker is then adhered to the base of the o</w:t>
      </w:r>
      <w:r w:rsidR="00D735DF">
        <w:t>utput gear, as shown in Figure 5</w:t>
      </w:r>
      <w:r>
        <w:t xml:space="preserve">, below. The correctly dimensioned optical disk can be found </w:t>
      </w:r>
      <w:hyperlink r:id="rId20" w:history="1">
        <w:r w:rsidRPr="00DC74AF">
          <w:rPr>
            <w:rStyle w:val="Hyperlink"/>
          </w:rPr>
          <w:t>here</w:t>
        </w:r>
      </w:hyperlink>
      <w:r>
        <w:t>.</w:t>
      </w:r>
    </w:p>
    <w:p w14:paraId="55899DE1" w14:textId="7B05A93C" w:rsidR="0020595C" w:rsidRDefault="00D735DF" w:rsidP="00D735DF">
      <w:pPr>
        <w:pStyle w:val="Heading7"/>
      </w:pPr>
      <w:r>
        <w:lastRenderedPageBreak/>
        <w:t>Figure 5: Optical Disk</w:t>
      </w:r>
      <w:r w:rsidR="00837939">
        <w:t xml:space="preserve"> Assembly</w:t>
      </w:r>
    </w:p>
    <w:p w14:paraId="233A4A93" w14:textId="7BF2556C" w:rsidR="00837939" w:rsidRPr="00837939" w:rsidRDefault="00837939" w:rsidP="00837939">
      <w:r>
        <w:rPr>
          <w:noProof/>
        </w:rPr>
        <w:drawing>
          <wp:inline distT="0" distB="0" distL="0" distR="0" wp14:anchorId="1AC40B92" wp14:editId="5E44ABC3">
            <wp:extent cx="8412480" cy="6309360"/>
            <wp:effectExtent l="381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9854.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412480" cy="6309360"/>
                    </a:xfrm>
                    <a:prstGeom prst="rect">
                      <a:avLst/>
                    </a:prstGeom>
                  </pic:spPr>
                </pic:pic>
              </a:graphicData>
            </a:graphic>
          </wp:inline>
        </w:drawing>
      </w:r>
    </w:p>
    <w:p w14:paraId="1B7AB242" w14:textId="77777777" w:rsidR="0020595C" w:rsidRDefault="0020595C" w:rsidP="0020595C">
      <w:pPr>
        <w:pStyle w:val="Heading3"/>
      </w:pPr>
      <w:bookmarkStart w:id="3" w:name="_Toc516171667"/>
      <w:r>
        <w:lastRenderedPageBreak/>
        <w:t>Electrical Assembly</w:t>
      </w:r>
      <w:bookmarkEnd w:id="3"/>
    </w:p>
    <w:p w14:paraId="7C6A46FF" w14:textId="621F4A5D" w:rsidR="0020595C" w:rsidRDefault="00B10E2C" w:rsidP="0020595C">
      <w:bookmarkStart w:id="4" w:name="_Toc513403039"/>
      <w:r w:rsidRPr="00B10E2C">
        <w:t>The Avocado has two circuit boards that control its operation: The Mai</w:t>
      </w:r>
      <w:r>
        <w:t>n PCB (Avocado_v2.0), and a sepa</w:t>
      </w:r>
      <w:r w:rsidRPr="00B10E2C">
        <w:t>rate Optical Encoder board (optical_encoder) connected by a 6-pin Pico Lock connector. These circuits contain all the circuitry needed for sensing, motor control, and communication.</w:t>
      </w:r>
    </w:p>
    <w:p w14:paraId="6574C360" w14:textId="40CD39BA" w:rsidR="00B10E2C" w:rsidRDefault="00B10E2C" w:rsidP="0020595C"/>
    <w:p w14:paraId="1C2C5935" w14:textId="49BAFEA2" w:rsidR="00B10E2C" w:rsidRDefault="00B10E2C" w:rsidP="0020595C">
      <w:r w:rsidRPr="00B10E2C">
        <w:t>The circuit schematics and overlays provide the user a reference for how the PCB is intended to operate; the BOM and Gerber files are provided as a reference for the user to create their own Avocado circuitry.</w:t>
      </w:r>
    </w:p>
    <w:p w14:paraId="25C76A4A" w14:textId="2DE48A83" w:rsidR="00B85325" w:rsidRDefault="00B85325" w:rsidP="0020595C"/>
    <w:p w14:paraId="33A29DE1" w14:textId="45B0222F" w:rsidR="00B85325" w:rsidRDefault="00B85325" w:rsidP="0020595C">
      <w:r>
        <w:t xml:space="preserve">The Gerber files can be found </w:t>
      </w:r>
      <w:hyperlink r:id="rId22" w:history="1">
        <w:r w:rsidRPr="00455F72">
          <w:rPr>
            <w:rStyle w:val="Hyperlink"/>
          </w:rPr>
          <w:t>here</w:t>
        </w:r>
      </w:hyperlink>
      <w:r>
        <w:t>.</w:t>
      </w:r>
    </w:p>
    <w:p w14:paraId="77CE4369" w14:textId="179D7AD8" w:rsidR="00B424E3" w:rsidRDefault="00B424E3" w:rsidP="0020595C"/>
    <w:p w14:paraId="05241E37" w14:textId="77777777" w:rsidR="00B424E3" w:rsidRPr="00B424E3" w:rsidRDefault="00B424E3" w:rsidP="00B424E3">
      <w:pPr>
        <w:pStyle w:val="Heading4"/>
        <w:rPr>
          <w:rFonts w:ascii="Times New Roman" w:hAnsi="Times New Roman"/>
        </w:rPr>
      </w:pPr>
      <w:r w:rsidRPr="00B424E3">
        <w:t>Schematics:</w:t>
      </w:r>
    </w:p>
    <w:p w14:paraId="55A7CF5D" w14:textId="62344899" w:rsidR="00B424E3" w:rsidRPr="00B424E3" w:rsidRDefault="00B424E3" w:rsidP="00B424E3">
      <w:pPr>
        <w:ind w:left="360"/>
        <w:rPr>
          <w:rFonts w:ascii="Times New Roman" w:hAnsi="Times New Roman"/>
        </w:rPr>
      </w:pPr>
      <w:r w:rsidRPr="00B424E3">
        <w:t>The two electrical schematics contain the overall circuit diagrams for the main PCB</w:t>
      </w:r>
      <w:r w:rsidR="000A4526">
        <w:t xml:space="preserve"> [PCB1]</w:t>
      </w:r>
      <w:r w:rsidRPr="00B424E3">
        <w:t xml:space="preserve"> and optical encoder PCB</w:t>
      </w:r>
      <w:r w:rsidR="000A4526">
        <w:t xml:space="preserve"> [PCB2]</w:t>
      </w:r>
      <w:r w:rsidRPr="00B424E3">
        <w:t xml:space="preserve">. Of the two, the main </w:t>
      </w:r>
      <w:r w:rsidR="004C796D">
        <w:t xml:space="preserve">PCB schematic </w:t>
      </w:r>
      <w:r w:rsidRPr="00B424E3">
        <w:t>is the more complicated, and is broken down into several subsystem schematics: P</w:t>
      </w:r>
      <w:r w:rsidR="004C796D">
        <w:t>ower (Voltage Regulators), RS485</w:t>
      </w:r>
      <w:r w:rsidRPr="00B424E3">
        <w:t xml:space="preserve"> (Communication), Encoder (Position Sensing), Motor (Motor Control), Temperature (Thermocouple and Ambient Temperature Sensor), and MCU (Microcontroller Circuitry). </w:t>
      </w:r>
    </w:p>
    <w:p w14:paraId="21CB0325" w14:textId="77777777" w:rsidR="00B424E3" w:rsidRPr="00B424E3" w:rsidRDefault="00B424E3" w:rsidP="00B424E3">
      <w:pPr>
        <w:ind w:left="360"/>
        <w:rPr>
          <w:rFonts w:ascii="Times New Roman" w:hAnsi="Times New Roman"/>
        </w:rPr>
      </w:pPr>
    </w:p>
    <w:p w14:paraId="04446C8D" w14:textId="62EA7315" w:rsidR="00B424E3" w:rsidRPr="00B424E3" w:rsidRDefault="004C796D" w:rsidP="00B424E3">
      <w:pPr>
        <w:ind w:left="360"/>
        <w:rPr>
          <w:rFonts w:ascii="Times New Roman" w:hAnsi="Times New Roman"/>
        </w:rPr>
      </w:pPr>
      <w:r>
        <w:t xml:space="preserve">The Optical Encoder Schematic </w:t>
      </w:r>
      <w:r w:rsidR="00B424E3" w:rsidRPr="00B424E3">
        <w:t>is straightforward -- it only has one set of 4 optical encoding bits that correspond to a custom encoder pattern mounted on the output gear.</w:t>
      </w:r>
    </w:p>
    <w:p w14:paraId="500502FC" w14:textId="77777777" w:rsidR="00B424E3" w:rsidRPr="00B424E3" w:rsidRDefault="00B424E3" w:rsidP="00B424E3">
      <w:pPr>
        <w:spacing w:line="240" w:lineRule="auto"/>
        <w:rPr>
          <w:rFonts w:ascii="Times New Roman" w:eastAsia="Times New Roman" w:hAnsi="Times New Roman" w:cs="Times New Roman"/>
        </w:rPr>
      </w:pPr>
    </w:p>
    <w:p w14:paraId="6B506C5D" w14:textId="77777777" w:rsidR="00B424E3" w:rsidRPr="00B424E3" w:rsidRDefault="00B424E3" w:rsidP="00B424E3">
      <w:pPr>
        <w:pStyle w:val="Heading4"/>
        <w:rPr>
          <w:rFonts w:ascii="Times New Roman" w:hAnsi="Times New Roman"/>
        </w:rPr>
      </w:pPr>
      <w:r w:rsidRPr="00B424E3">
        <w:t>PCB Overlays:</w:t>
      </w:r>
    </w:p>
    <w:p w14:paraId="075A1E6E" w14:textId="43C4B782" w:rsidR="00B424E3" w:rsidRPr="00B424E3" w:rsidRDefault="00B424E3" w:rsidP="00B424E3">
      <w:pPr>
        <w:ind w:left="360"/>
        <w:rPr>
          <w:rFonts w:ascii="Times New Roman" w:hAnsi="Times New Roman"/>
        </w:rPr>
      </w:pPr>
      <w:r w:rsidRPr="00B424E3">
        <w:t>4 overlays are provided for PCB populating/debugging, which explain what pads connect to each other, and what electrical components mount to the circuit board and where. The electrical components have a custom part numberin</w:t>
      </w:r>
      <w:r>
        <w:t xml:space="preserve">g that is referenced in the BOM on page </w:t>
      </w:r>
      <w:r w:rsidR="00581B50">
        <w:t>2</w:t>
      </w:r>
      <w:r w:rsidR="00AE65C3">
        <w:t>9</w:t>
      </w:r>
      <w:r w:rsidR="004C796D">
        <w:t xml:space="preserve">. </w:t>
      </w:r>
    </w:p>
    <w:p w14:paraId="274E1224" w14:textId="77777777" w:rsidR="00B424E3" w:rsidRPr="00B424E3" w:rsidRDefault="00B424E3" w:rsidP="00B424E3">
      <w:pPr>
        <w:spacing w:line="240" w:lineRule="auto"/>
        <w:ind w:left="360"/>
        <w:rPr>
          <w:rFonts w:ascii="Times New Roman" w:eastAsia="Times New Roman" w:hAnsi="Times New Roman" w:cs="Times New Roman"/>
        </w:rPr>
      </w:pPr>
    </w:p>
    <w:p w14:paraId="4A0BFE25" w14:textId="5E8FC6FD" w:rsidR="00B424E3" w:rsidRDefault="00B424E3" w:rsidP="00B424E3">
      <w:pPr>
        <w:ind w:left="360"/>
      </w:pPr>
      <w:r>
        <w:t xml:space="preserve">The following Figures </w:t>
      </w:r>
      <w:r w:rsidR="00D2783A">
        <w:t>6-11</w:t>
      </w:r>
      <w:r>
        <w:t xml:space="preserve"> show the schematics a</w:t>
      </w:r>
      <w:r w:rsidR="004C796D">
        <w:t>nd overlays of the Avocado PCBs, although the full pdf versions are located at the following links:</w:t>
      </w:r>
    </w:p>
    <w:p w14:paraId="0ECC960E" w14:textId="77777777" w:rsidR="006459DE" w:rsidRDefault="006459DE" w:rsidP="00B424E3">
      <w:pPr>
        <w:ind w:left="360"/>
      </w:pPr>
    </w:p>
    <w:p w14:paraId="56AD76F6" w14:textId="4DE1F5F5" w:rsidR="004C796D" w:rsidRDefault="001D5B56" w:rsidP="00B424E3">
      <w:pPr>
        <w:ind w:left="360"/>
      </w:pPr>
      <w:hyperlink r:id="rId23" w:history="1">
        <w:r w:rsidR="004C796D" w:rsidRPr="004C796D">
          <w:rPr>
            <w:rStyle w:val="Hyperlink"/>
          </w:rPr>
          <w:t>Main PCB Top Overlay</w:t>
        </w:r>
      </w:hyperlink>
    </w:p>
    <w:p w14:paraId="0273388D" w14:textId="469A4DEF" w:rsidR="004C796D" w:rsidRDefault="001D5B56" w:rsidP="00B424E3">
      <w:pPr>
        <w:ind w:left="360"/>
      </w:pPr>
      <w:hyperlink r:id="rId24" w:history="1">
        <w:r w:rsidR="004C796D" w:rsidRPr="004C796D">
          <w:rPr>
            <w:rStyle w:val="Hyperlink"/>
          </w:rPr>
          <w:t>Main PCB Bottom Overlay</w:t>
        </w:r>
      </w:hyperlink>
    </w:p>
    <w:p w14:paraId="456E585A" w14:textId="45BC4219" w:rsidR="004C796D" w:rsidRDefault="001D5B56" w:rsidP="00B424E3">
      <w:pPr>
        <w:ind w:left="360"/>
      </w:pPr>
      <w:hyperlink r:id="rId25" w:history="1">
        <w:r w:rsidR="004C796D" w:rsidRPr="004C796D">
          <w:rPr>
            <w:rStyle w:val="Hyperlink"/>
          </w:rPr>
          <w:t>Main PCB Schematic</w:t>
        </w:r>
      </w:hyperlink>
    </w:p>
    <w:p w14:paraId="2E997B57" w14:textId="5ED82368" w:rsidR="004C796D" w:rsidRDefault="001D5B56" w:rsidP="00B424E3">
      <w:pPr>
        <w:ind w:left="360"/>
      </w:pPr>
      <w:hyperlink r:id="rId26" w:history="1">
        <w:r w:rsidR="004C796D" w:rsidRPr="001D43A5">
          <w:rPr>
            <w:rStyle w:val="Hyperlink"/>
          </w:rPr>
          <w:t>Optical Encoder Top Overlay</w:t>
        </w:r>
      </w:hyperlink>
    </w:p>
    <w:p w14:paraId="46F2996B" w14:textId="3A82F2F3" w:rsidR="004C796D" w:rsidRDefault="001D5B56" w:rsidP="00B424E3">
      <w:pPr>
        <w:ind w:left="360"/>
      </w:pPr>
      <w:hyperlink r:id="rId27" w:history="1">
        <w:r w:rsidR="004C796D" w:rsidRPr="001D43A5">
          <w:rPr>
            <w:rStyle w:val="Hyperlink"/>
          </w:rPr>
          <w:t>Optical Encoder Bottom Overlay</w:t>
        </w:r>
      </w:hyperlink>
    </w:p>
    <w:p w14:paraId="637EC530" w14:textId="2EDB059E" w:rsidR="004C796D" w:rsidRDefault="001D5B56" w:rsidP="00B424E3">
      <w:pPr>
        <w:ind w:left="360"/>
      </w:pPr>
      <w:hyperlink r:id="rId28" w:history="1">
        <w:r w:rsidR="004C796D" w:rsidRPr="001D43A5">
          <w:rPr>
            <w:rStyle w:val="Hyperlink"/>
          </w:rPr>
          <w:t>Optical Encoder Schematic</w:t>
        </w:r>
      </w:hyperlink>
    </w:p>
    <w:p w14:paraId="126CDEA0" w14:textId="33C5E5C1" w:rsidR="00B424E3" w:rsidRPr="00BE14D8" w:rsidRDefault="00B424E3" w:rsidP="00BE14D8">
      <w:pPr>
        <w:pStyle w:val="Heading6"/>
      </w:pPr>
      <w:r w:rsidRPr="00BE14D8">
        <w:lastRenderedPageBreak/>
        <w:t>Main PCB:</w:t>
      </w:r>
    </w:p>
    <w:p w14:paraId="75A55DF0" w14:textId="7B84CA72" w:rsidR="00B424E3" w:rsidRDefault="00A3086A" w:rsidP="00390F48">
      <w:pPr>
        <w:pStyle w:val="Heading7"/>
      </w:pPr>
      <w:r>
        <w:t xml:space="preserve">Figure </w:t>
      </w:r>
      <w:r w:rsidR="00D2783A">
        <w:t>6</w:t>
      </w:r>
      <w:r w:rsidR="00BE14D8">
        <w:t>: Main PCB t</w:t>
      </w:r>
      <w:r w:rsidR="00390F48">
        <w:t>op overlay</w:t>
      </w:r>
    </w:p>
    <w:p w14:paraId="59446B0A" w14:textId="43CDB49B" w:rsidR="00390F48" w:rsidRPr="00390F48" w:rsidRDefault="00390F48" w:rsidP="00390F48">
      <w:pPr>
        <w:ind w:left="720"/>
      </w:pPr>
      <w:r>
        <w:rPr>
          <w:noProof/>
        </w:rPr>
        <w:drawing>
          <wp:inline distT="0" distB="0" distL="0" distR="0" wp14:anchorId="459681D1" wp14:editId="4344A645">
            <wp:extent cx="8107847" cy="5796915"/>
            <wp:effectExtent l="0" t="6668" r="953" b="952"/>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114101" cy="5801387"/>
                    </a:xfrm>
                    <a:prstGeom prst="rect">
                      <a:avLst/>
                    </a:prstGeom>
                  </pic:spPr>
                </pic:pic>
              </a:graphicData>
            </a:graphic>
          </wp:inline>
        </w:drawing>
      </w:r>
    </w:p>
    <w:p w14:paraId="1839AF11" w14:textId="20A89CED" w:rsidR="00390F48" w:rsidRDefault="00A3086A" w:rsidP="00390F48">
      <w:pPr>
        <w:pStyle w:val="Heading7"/>
      </w:pPr>
      <w:r>
        <w:lastRenderedPageBreak/>
        <w:t xml:space="preserve">Figure </w:t>
      </w:r>
      <w:r w:rsidR="00D2783A">
        <w:t>7</w:t>
      </w:r>
      <w:r w:rsidR="00390F48">
        <w:t xml:space="preserve">: </w:t>
      </w:r>
      <w:r w:rsidR="00BE14D8">
        <w:t>Main PCB b</w:t>
      </w:r>
      <w:r w:rsidR="00390F48">
        <w:t>ottom overlay</w:t>
      </w:r>
    </w:p>
    <w:p w14:paraId="3FD4FFE1" w14:textId="0B451231" w:rsidR="00390F48" w:rsidRPr="00390F48" w:rsidRDefault="00390F48" w:rsidP="00390F48">
      <w:pPr>
        <w:ind w:left="720"/>
      </w:pPr>
      <w:r>
        <w:rPr>
          <w:noProof/>
        </w:rPr>
        <w:drawing>
          <wp:inline distT="0" distB="0" distL="0" distR="0" wp14:anchorId="73D79499" wp14:editId="6FD5B178">
            <wp:extent cx="8466936" cy="6057063"/>
            <wp:effectExtent l="476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477735" cy="6064789"/>
                    </a:xfrm>
                    <a:prstGeom prst="rect">
                      <a:avLst/>
                    </a:prstGeom>
                  </pic:spPr>
                </pic:pic>
              </a:graphicData>
            </a:graphic>
          </wp:inline>
        </w:drawing>
      </w:r>
    </w:p>
    <w:p w14:paraId="1736F7B4" w14:textId="29A9C747" w:rsidR="00B424E3" w:rsidRDefault="00A3086A" w:rsidP="00390F48">
      <w:pPr>
        <w:pStyle w:val="Heading7"/>
      </w:pPr>
      <w:r>
        <w:lastRenderedPageBreak/>
        <w:t xml:space="preserve">Figure </w:t>
      </w:r>
      <w:r w:rsidR="00D2783A">
        <w:t>8</w:t>
      </w:r>
      <w:r w:rsidR="00390F48">
        <w:t xml:space="preserve">: </w:t>
      </w:r>
      <w:r w:rsidR="00BE14D8">
        <w:t xml:space="preserve">Main PCB </w:t>
      </w:r>
      <w:r w:rsidR="00014409">
        <w:t>s</w:t>
      </w:r>
      <w:r w:rsidR="00390F48">
        <w:t>chematic</w:t>
      </w:r>
    </w:p>
    <w:p w14:paraId="32C96997" w14:textId="45F41FFF" w:rsidR="00B424E3" w:rsidRPr="00B424E3" w:rsidRDefault="00390F48" w:rsidP="004F7EDA">
      <w:pPr>
        <w:ind w:left="720"/>
      </w:pPr>
      <w:r>
        <w:rPr>
          <w:noProof/>
        </w:rPr>
        <w:drawing>
          <wp:inline distT="0" distB="0" distL="0" distR="0" wp14:anchorId="66446D45" wp14:editId="78CBFF39">
            <wp:extent cx="8192395" cy="6356197"/>
            <wp:effectExtent l="381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200940" cy="6362827"/>
                    </a:xfrm>
                    <a:prstGeom prst="rect">
                      <a:avLst/>
                    </a:prstGeom>
                  </pic:spPr>
                </pic:pic>
              </a:graphicData>
            </a:graphic>
          </wp:inline>
        </w:drawing>
      </w:r>
    </w:p>
    <w:p w14:paraId="73E49E58" w14:textId="77777777" w:rsidR="00B424E3" w:rsidRPr="00BE14D8" w:rsidRDefault="00B424E3" w:rsidP="00BE14D8">
      <w:pPr>
        <w:pStyle w:val="Heading6"/>
      </w:pPr>
      <w:r w:rsidRPr="00BE14D8">
        <w:lastRenderedPageBreak/>
        <w:t>Optical Encoder PCB:</w:t>
      </w:r>
    </w:p>
    <w:p w14:paraId="249B83AA" w14:textId="755311F4" w:rsidR="00B424E3" w:rsidRDefault="00B424E3" w:rsidP="00BE14D8">
      <w:pPr>
        <w:pStyle w:val="Heading7"/>
      </w:pPr>
      <w:r w:rsidRPr="00B424E3">
        <w:t xml:space="preserve">    </w:t>
      </w:r>
      <w:r w:rsidR="00BE14D8">
        <w:t xml:space="preserve">Figure </w:t>
      </w:r>
      <w:r w:rsidR="00D2783A">
        <w:t>9</w:t>
      </w:r>
      <w:r w:rsidR="00BE14D8">
        <w:t>: Optical Encoder top overlay</w:t>
      </w:r>
    </w:p>
    <w:p w14:paraId="5B4619BE" w14:textId="4F91EF68" w:rsidR="00014409" w:rsidRPr="00014409" w:rsidRDefault="00014409" w:rsidP="00014409">
      <w:pPr>
        <w:ind w:left="720"/>
      </w:pPr>
      <w:r>
        <w:rPr>
          <w:noProof/>
        </w:rPr>
        <w:drawing>
          <wp:inline distT="0" distB="0" distL="0" distR="0" wp14:anchorId="2C9A5A60" wp14:editId="0345ED1E">
            <wp:extent cx="4257675" cy="381677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1730" cy="3838336"/>
                    </a:xfrm>
                    <a:prstGeom prst="rect">
                      <a:avLst/>
                    </a:prstGeom>
                  </pic:spPr>
                </pic:pic>
              </a:graphicData>
            </a:graphic>
          </wp:inline>
        </w:drawing>
      </w:r>
    </w:p>
    <w:p w14:paraId="7D16E799" w14:textId="1289F8D9" w:rsidR="00B424E3" w:rsidRDefault="00014409" w:rsidP="00014409">
      <w:pPr>
        <w:pStyle w:val="Heading7"/>
      </w:pPr>
      <w:r>
        <w:t xml:space="preserve">Figure </w:t>
      </w:r>
      <w:r w:rsidR="00D2783A">
        <w:t>10</w:t>
      </w:r>
      <w:r>
        <w:t>: Optical Encoder bottom overlay</w:t>
      </w:r>
    </w:p>
    <w:p w14:paraId="43F41999" w14:textId="51A6A0D9" w:rsidR="00014409" w:rsidRPr="00014409" w:rsidRDefault="00014409" w:rsidP="00014409">
      <w:pPr>
        <w:ind w:left="720"/>
      </w:pPr>
      <w:r>
        <w:rPr>
          <w:noProof/>
        </w:rPr>
        <w:drawing>
          <wp:inline distT="0" distB="0" distL="0" distR="0" wp14:anchorId="007582A5" wp14:editId="4A309B17">
            <wp:extent cx="4200525" cy="3863691"/>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4104" cy="3894578"/>
                    </a:xfrm>
                    <a:prstGeom prst="rect">
                      <a:avLst/>
                    </a:prstGeom>
                  </pic:spPr>
                </pic:pic>
              </a:graphicData>
            </a:graphic>
          </wp:inline>
        </w:drawing>
      </w:r>
    </w:p>
    <w:p w14:paraId="72BFC66D" w14:textId="21B49C57" w:rsidR="00B424E3" w:rsidRDefault="00A3086A" w:rsidP="00014409">
      <w:pPr>
        <w:pStyle w:val="Heading7"/>
      </w:pPr>
      <w:r>
        <w:lastRenderedPageBreak/>
        <w:t>Figure 1</w:t>
      </w:r>
      <w:r w:rsidR="00D2783A">
        <w:t>1</w:t>
      </w:r>
      <w:r w:rsidR="00014409">
        <w:t>: Optical Encoder schematic</w:t>
      </w:r>
    </w:p>
    <w:p w14:paraId="14044437" w14:textId="43CDDF08" w:rsidR="00014409" w:rsidRPr="00014409" w:rsidRDefault="00014409" w:rsidP="00014409">
      <w:pPr>
        <w:ind w:left="720"/>
      </w:pPr>
      <w:r>
        <w:rPr>
          <w:noProof/>
        </w:rPr>
        <w:drawing>
          <wp:inline distT="0" distB="0" distL="0" distR="0" wp14:anchorId="4BF21F1B" wp14:editId="75864B9A">
            <wp:extent cx="8345490" cy="6476658"/>
            <wp:effectExtent l="952"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59626" cy="6487628"/>
                    </a:xfrm>
                    <a:prstGeom prst="rect">
                      <a:avLst/>
                    </a:prstGeom>
                  </pic:spPr>
                </pic:pic>
              </a:graphicData>
            </a:graphic>
          </wp:inline>
        </w:drawing>
      </w:r>
    </w:p>
    <w:p w14:paraId="71BE16AF" w14:textId="7433F8FC" w:rsidR="00B424E3" w:rsidRPr="00B424E3" w:rsidRDefault="00B424E3" w:rsidP="00B424E3">
      <w:pPr>
        <w:spacing w:line="240" w:lineRule="auto"/>
        <w:rPr>
          <w:rFonts w:ascii="Times New Roman" w:eastAsia="Times New Roman" w:hAnsi="Times New Roman" w:cs="Times New Roman"/>
        </w:rPr>
      </w:pPr>
    </w:p>
    <w:p w14:paraId="247939F4" w14:textId="7D30068B" w:rsidR="00B424E3" w:rsidRPr="00B424E3" w:rsidRDefault="004F7EDA" w:rsidP="00B424E3">
      <w:pPr>
        <w:pStyle w:val="Heading4"/>
        <w:rPr>
          <w:rFonts w:ascii="Times New Roman" w:hAnsi="Times New Roman"/>
        </w:rPr>
      </w:pPr>
      <w:r>
        <w:lastRenderedPageBreak/>
        <w:t>Gerber Files</w:t>
      </w:r>
    </w:p>
    <w:p w14:paraId="59B0FB37" w14:textId="075F5C99" w:rsidR="00B424E3" w:rsidRPr="00507336" w:rsidRDefault="00FC4D4B" w:rsidP="00C44F3E">
      <w:pPr>
        <w:spacing w:line="240" w:lineRule="auto"/>
        <w:ind w:left="720"/>
        <w:textAlignment w:val="baseline"/>
        <w:rPr>
          <w:rFonts w:eastAsia="Times New Roman" w:cs="Times New Roman"/>
          <w:color w:val="000000"/>
        </w:rPr>
      </w:pPr>
      <w:r w:rsidRPr="00507336">
        <w:rPr>
          <w:rFonts w:eastAsia="Times New Roman" w:cs="Times New Roman"/>
          <w:color w:val="000000"/>
        </w:rPr>
        <w:t>The Gerb</w:t>
      </w:r>
      <w:r w:rsidR="004F7EDA">
        <w:rPr>
          <w:rFonts w:eastAsia="Times New Roman" w:cs="Times New Roman"/>
          <w:color w:val="000000"/>
        </w:rPr>
        <w:t xml:space="preserve">er files are available, as stated earlier, </w:t>
      </w:r>
      <w:hyperlink r:id="rId35" w:history="1">
        <w:r w:rsidR="004F7EDA" w:rsidRPr="004F7EDA">
          <w:rPr>
            <w:rStyle w:val="Hyperlink"/>
            <w:rFonts w:eastAsia="Times New Roman" w:cs="Times New Roman"/>
          </w:rPr>
          <w:t>here</w:t>
        </w:r>
      </w:hyperlink>
      <w:r w:rsidR="004F7EDA">
        <w:rPr>
          <w:rFonts w:eastAsia="Times New Roman" w:cs="Times New Roman"/>
          <w:color w:val="000000"/>
        </w:rPr>
        <w:t>.</w:t>
      </w:r>
    </w:p>
    <w:p w14:paraId="0F7E7734" w14:textId="03E33989" w:rsidR="00B424E3" w:rsidRDefault="00B424E3" w:rsidP="00B424E3"/>
    <w:p w14:paraId="14329243" w14:textId="77777777" w:rsidR="0020595C" w:rsidRDefault="0020595C" w:rsidP="0020595C">
      <w:pPr>
        <w:pStyle w:val="Heading3"/>
      </w:pPr>
      <w:bookmarkStart w:id="5" w:name="_Toc516171668"/>
      <w:bookmarkEnd w:id="4"/>
      <w:r>
        <w:t>Total Assembly</w:t>
      </w:r>
      <w:bookmarkEnd w:id="5"/>
    </w:p>
    <w:p w14:paraId="7321BDEC" w14:textId="77777777" w:rsidR="0020595C" w:rsidRDefault="0020595C" w:rsidP="005C7CF6">
      <w:pPr>
        <w:pStyle w:val="Heading4"/>
      </w:pPr>
      <w:r w:rsidRPr="005C7CF6">
        <w:t>Procedure</w:t>
      </w:r>
    </w:p>
    <w:p w14:paraId="707FFFAB" w14:textId="287480A0" w:rsidR="0020595C" w:rsidRDefault="0020595C" w:rsidP="0020595C">
      <w:r>
        <w:t>The following is a procedural list of instructions to assemble the Avocado.</w:t>
      </w:r>
      <w:r w:rsidR="005D2F7A">
        <w:t xml:space="preserve"> The part list for assembly is as follows:</w:t>
      </w:r>
    </w:p>
    <w:p w14:paraId="3290A3A4" w14:textId="14E1FAF9" w:rsidR="005D2F7A" w:rsidRDefault="005D2F7A" w:rsidP="005D2F7A"/>
    <w:p w14:paraId="3C65E9DD" w14:textId="42EBE3F8" w:rsidR="000A4526" w:rsidRDefault="000A4526" w:rsidP="000A4526">
      <w:pPr>
        <w:pStyle w:val="ListParagraph"/>
        <w:numPr>
          <w:ilvl w:val="0"/>
          <w:numId w:val="20"/>
        </w:numPr>
      </w:pPr>
      <w:r>
        <w:t>HS2: Top Cap</w:t>
      </w:r>
    </w:p>
    <w:p w14:paraId="6E957623" w14:textId="175A6DD0" w:rsidR="000A4526" w:rsidRDefault="000A4526" w:rsidP="000A4526">
      <w:pPr>
        <w:pStyle w:val="ListParagraph"/>
        <w:numPr>
          <w:ilvl w:val="0"/>
          <w:numId w:val="20"/>
        </w:numPr>
      </w:pPr>
      <w:r>
        <w:t>HS3: Middle Plate</w:t>
      </w:r>
    </w:p>
    <w:p w14:paraId="033384A1" w14:textId="19049287" w:rsidR="000A4526" w:rsidRDefault="000A4526" w:rsidP="000A4526">
      <w:pPr>
        <w:pStyle w:val="ListParagraph"/>
        <w:numPr>
          <w:ilvl w:val="0"/>
          <w:numId w:val="20"/>
        </w:numPr>
      </w:pPr>
      <w:r>
        <w:t>HS4: Bottom Plate</w:t>
      </w:r>
    </w:p>
    <w:p w14:paraId="5F75F1C6" w14:textId="2C9D2BBA" w:rsidR="000A4526" w:rsidRDefault="000A4526" w:rsidP="000A4526">
      <w:pPr>
        <w:pStyle w:val="ListParagraph"/>
        <w:numPr>
          <w:ilvl w:val="0"/>
          <w:numId w:val="20"/>
        </w:numPr>
      </w:pPr>
      <w:r>
        <w:t>10 FS3: M3 screws</w:t>
      </w:r>
    </w:p>
    <w:p w14:paraId="24A34169" w14:textId="65F6DF48" w:rsidR="000A4526" w:rsidRDefault="000A4526" w:rsidP="000A4526">
      <w:pPr>
        <w:pStyle w:val="ListParagraph"/>
        <w:numPr>
          <w:ilvl w:val="0"/>
          <w:numId w:val="20"/>
        </w:numPr>
      </w:pPr>
      <w:r>
        <w:t>6 FS5: M5 screws</w:t>
      </w:r>
    </w:p>
    <w:p w14:paraId="4AE0C3FE" w14:textId="55837A2D" w:rsidR="000A4526" w:rsidRDefault="000A4526" w:rsidP="000A4526">
      <w:pPr>
        <w:pStyle w:val="ListParagraph"/>
        <w:numPr>
          <w:ilvl w:val="0"/>
          <w:numId w:val="20"/>
        </w:numPr>
      </w:pPr>
      <w:r>
        <w:t>7 S1: 25mm standoffs</w:t>
      </w:r>
    </w:p>
    <w:p w14:paraId="2FF30097" w14:textId="74F8EF6D" w:rsidR="00CF345F" w:rsidRDefault="00CF345F" w:rsidP="000A4526">
      <w:pPr>
        <w:pStyle w:val="ListParagraph"/>
        <w:numPr>
          <w:ilvl w:val="0"/>
          <w:numId w:val="20"/>
        </w:numPr>
      </w:pPr>
      <w:r>
        <w:t>3 FS1.4: 3 M1.4 screws</w:t>
      </w:r>
    </w:p>
    <w:p w14:paraId="0D06167C" w14:textId="5ECAB8CF" w:rsidR="00CF345F" w:rsidRDefault="00CF345F" w:rsidP="000A4526">
      <w:pPr>
        <w:pStyle w:val="ListParagraph"/>
        <w:numPr>
          <w:ilvl w:val="0"/>
          <w:numId w:val="20"/>
        </w:numPr>
      </w:pPr>
      <w:r>
        <w:t>PCB1: Main PCB</w:t>
      </w:r>
    </w:p>
    <w:p w14:paraId="2220C474" w14:textId="31862494" w:rsidR="00CF345F" w:rsidRDefault="00CF345F" w:rsidP="000A4526">
      <w:pPr>
        <w:pStyle w:val="ListParagraph"/>
        <w:numPr>
          <w:ilvl w:val="0"/>
          <w:numId w:val="20"/>
        </w:numPr>
      </w:pPr>
      <w:r>
        <w:t>PCB2: Optical Encoder PCB</w:t>
      </w:r>
    </w:p>
    <w:p w14:paraId="0236110B" w14:textId="4EF8F747" w:rsidR="00CF345F" w:rsidRDefault="00CF345F" w:rsidP="000A4526">
      <w:pPr>
        <w:pStyle w:val="ListParagraph"/>
        <w:numPr>
          <w:ilvl w:val="0"/>
          <w:numId w:val="20"/>
        </w:numPr>
      </w:pPr>
      <w:r>
        <w:t>B1: Large Bearing</w:t>
      </w:r>
    </w:p>
    <w:p w14:paraId="403349A4" w14:textId="5531254F" w:rsidR="00CF345F" w:rsidRDefault="00CF345F" w:rsidP="000A4526">
      <w:pPr>
        <w:pStyle w:val="ListParagraph"/>
        <w:numPr>
          <w:ilvl w:val="0"/>
          <w:numId w:val="20"/>
        </w:numPr>
      </w:pPr>
      <w:r>
        <w:t>B2: Small Bearing</w:t>
      </w:r>
    </w:p>
    <w:p w14:paraId="5971285B" w14:textId="69EE24EB" w:rsidR="00CF345F" w:rsidRDefault="002449EF" w:rsidP="000A4526">
      <w:pPr>
        <w:pStyle w:val="ListParagraph"/>
        <w:numPr>
          <w:ilvl w:val="0"/>
          <w:numId w:val="20"/>
        </w:numPr>
      </w:pPr>
      <w:r>
        <w:t>G1: Pinion gear (with set screw)</w:t>
      </w:r>
    </w:p>
    <w:p w14:paraId="418FACBC" w14:textId="2194D612" w:rsidR="002449EF" w:rsidRDefault="002449EF" w:rsidP="000A4526">
      <w:pPr>
        <w:pStyle w:val="ListParagraph"/>
        <w:numPr>
          <w:ilvl w:val="0"/>
          <w:numId w:val="20"/>
        </w:numPr>
      </w:pPr>
      <w:r>
        <w:t>G2: Output Gear and Shaft with Optical Plate</w:t>
      </w:r>
    </w:p>
    <w:p w14:paraId="65E5334C" w14:textId="0673D8B7" w:rsidR="00665634" w:rsidRDefault="00665634" w:rsidP="000A4526">
      <w:pPr>
        <w:pStyle w:val="ListParagraph"/>
        <w:numPr>
          <w:ilvl w:val="0"/>
          <w:numId w:val="20"/>
        </w:numPr>
      </w:pPr>
      <w:r>
        <w:t>M1: Motor</w:t>
      </w:r>
    </w:p>
    <w:p w14:paraId="1CA5C915" w14:textId="01BD5560" w:rsidR="000A4526" w:rsidRDefault="000A4526" w:rsidP="005D2F7A"/>
    <w:p w14:paraId="578101EA" w14:textId="299B178F" w:rsidR="00850C8A" w:rsidRDefault="00850C8A" w:rsidP="005D2F7A">
      <w:r>
        <w:t xml:space="preserve">For further reference, videos of the exploded assembly can be found </w:t>
      </w:r>
      <w:hyperlink r:id="rId36" w:history="1">
        <w:r w:rsidRPr="00850C8A">
          <w:rPr>
            <w:rStyle w:val="Hyperlink"/>
          </w:rPr>
          <w:t>here</w:t>
        </w:r>
      </w:hyperlink>
      <w:r>
        <w:t xml:space="preserve"> and </w:t>
      </w:r>
      <w:hyperlink r:id="rId37" w:history="1">
        <w:r w:rsidRPr="00850C8A">
          <w:rPr>
            <w:rStyle w:val="Hyperlink"/>
          </w:rPr>
          <w:t>here</w:t>
        </w:r>
      </w:hyperlink>
      <w:r>
        <w:t>.</w:t>
      </w:r>
    </w:p>
    <w:p w14:paraId="71B39D1A" w14:textId="77777777" w:rsidR="00850C8A" w:rsidRDefault="00850C8A" w:rsidP="005D2F7A"/>
    <w:p w14:paraId="7980238D" w14:textId="27A52606" w:rsidR="0020595C" w:rsidRDefault="0020595C" w:rsidP="0020595C">
      <w:pPr>
        <w:pStyle w:val="ListParagraph"/>
        <w:numPr>
          <w:ilvl w:val="0"/>
          <w:numId w:val="6"/>
        </w:numPr>
      </w:pPr>
      <w:r>
        <w:t>Start</w:t>
      </w:r>
      <w:r w:rsidR="0048337E">
        <w:t>ing from the top, insert B1</w:t>
      </w:r>
      <w:r>
        <w:t xml:space="preserve"> into</w:t>
      </w:r>
      <w:r w:rsidR="0048337E">
        <w:t xml:space="preserve"> the bearing seat of HS2</w:t>
      </w:r>
      <w:r w:rsidR="009F0D62">
        <w:t xml:space="preserve"> with a press for a tight press fit</w:t>
      </w:r>
      <w:r>
        <w:t>, then insert the output rotor porti</w:t>
      </w:r>
      <w:r w:rsidR="00412E2C">
        <w:t>on of G2</w:t>
      </w:r>
      <w:r w:rsidR="00855147">
        <w:t xml:space="preserve"> into the bearing, as shown in Figure 1</w:t>
      </w:r>
      <w:r w:rsidR="001F4E3C">
        <w:t>2</w:t>
      </w:r>
      <w:r w:rsidR="00855147">
        <w:t>.</w:t>
      </w:r>
    </w:p>
    <w:p w14:paraId="6ACE4AC9" w14:textId="77777777" w:rsidR="00B7370E" w:rsidRDefault="00B7370E" w:rsidP="00B7370E">
      <w:pPr>
        <w:pStyle w:val="Heading7"/>
      </w:pPr>
      <w:r>
        <w:lastRenderedPageBreak/>
        <w:t>Figure 12: Bearing and output rotor in top cap</w:t>
      </w:r>
    </w:p>
    <w:p w14:paraId="0717E966" w14:textId="77777777" w:rsidR="00B7370E" w:rsidRPr="001F4E3C" w:rsidRDefault="00B7370E" w:rsidP="00B7370E">
      <w:r>
        <w:rPr>
          <w:noProof/>
        </w:rPr>
        <mc:AlternateContent>
          <mc:Choice Requires="wps">
            <w:drawing>
              <wp:anchor distT="0" distB="0" distL="114300" distR="114300" simplePos="0" relativeHeight="251665408" behindDoc="0" locked="0" layoutInCell="1" allowOverlap="1" wp14:anchorId="3B61A294" wp14:editId="2BA6EE45">
                <wp:simplePos x="0" y="0"/>
                <wp:positionH relativeFrom="column">
                  <wp:posOffset>2237254</wp:posOffset>
                </wp:positionH>
                <wp:positionV relativeFrom="paragraph">
                  <wp:posOffset>2782999</wp:posOffset>
                </wp:positionV>
                <wp:extent cx="2208810" cy="249382"/>
                <wp:effectExtent l="0" t="133350" r="39370" b="55880"/>
                <wp:wrapNone/>
                <wp:docPr id="16" name="Straight Arrow Connector 16"/>
                <wp:cNvGraphicFramePr/>
                <a:graphic xmlns:a="http://schemas.openxmlformats.org/drawingml/2006/main">
                  <a:graphicData uri="http://schemas.microsoft.com/office/word/2010/wordprocessingShape">
                    <wps:wsp>
                      <wps:cNvCnPr/>
                      <wps:spPr>
                        <a:xfrm flipH="1" flipV="1">
                          <a:off x="0" y="0"/>
                          <a:ext cx="2208810" cy="249382"/>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48B51A" id="_x0000_t32" coordsize="21600,21600" o:spt="32" o:oned="t" path="m,l21600,21600e" filled="f">
                <v:path arrowok="t" fillok="f" o:connecttype="none"/>
                <o:lock v:ext="edit" shapetype="t"/>
              </v:shapetype>
              <v:shape id="Straight Arrow Connector 16" o:spid="_x0000_s1026" type="#_x0000_t32" style="position:absolute;margin-left:176.15pt;margin-top:219.15pt;width:173.9pt;height:19.6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" strokecolor="#90c226 [3204]" strokeweight="6pt">
                <v:stroke endarrow="block" endcap="round"/>
              </v:shape>
            </w:pict>
          </mc:Fallback>
        </mc:AlternateContent>
      </w:r>
      <w:r>
        <w:rPr>
          <w:noProof/>
        </w:rPr>
        <w:drawing>
          <wp:inline distT="0" distB="0" distL="0" distR="0" wp14:anchorId="3E0F9320" wp14:editId="768C0618">
            <wp:extent cx="6889734" cy="7825839"/>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98081" cy="7835320"/>
                    </a:xfrm>
                    <a:prstGeom prst="rect">
                      <a:avLst/>
                    </a:prstGeom>
                  </pic:spPr>
                </pic:pic>
              </a:graphicData>
            </a:graphic>
          </wp:inline>
        </w:drawing>
      </w:r>
    </w:p>
    <w:p w14:paraId="05B08D93" w14:textId="1E2301C6" w:rsidR="00B7370E" w:rsidRDefault="00B7370E" w:rsidP="00B7370E">
      <w:pPr>
        <w:pStyle w:val="ListParagraph"/>
      </w:pPr>
    </w:p>
    <w:p w14:paraId="4007DAAD" w14:textId="11640374" w:rsidR="00B7370E" w:rsidRDefault="00B7370E" w:rsidP="00B7370E">
      <w:pPr>
        <w:pStyle w:val="ListParagraph"/>
      </w:pPr>
    </w:p>
    <w:p w14:paraId="44E535E8" w14:textId="77777777" w:rsidR="00B7370E" w:rsidRDefault="00B7370E" w:rsidP="00B7370E">
      <w:pPr>
        <w:pStyle w:val="ListParagraph"/>
      </w:pPr>
    </w:p>
    <w:p w14:paraId="43E0CFBC" w14:textId="4354CECA" w:rsidR="0020595C" w:rsidRDefault="006768AE" w:rsidP="0020595C">
      <w:pPr>
        <w:pStyle w:val="ListParagraph"/>
        <w:numPr>
          <w:ilvl w:val="0"/>
          <w:numId w:val="6"/>
        </w:numPr>
      </w:pPr>
      <w:r>
        <w:lastRenderedPageBreak/>
        <w:t>Switch to HS3, and using three FS3 screws</w:t>
      </w:r>
      <w:r w:rsidR="0020595C">
        <w:t>, moun</w:t>
      </w:r>
      <w:r>
        <w:t>t M1 to HS3</w:t>
      </w:r>
      <w:r w:rsidR="00855147">
        <w:t>, as shown in Fig</w:t>
      </w:r>
      <w:r w:rsidR="00D82E20">
        <w:t>ure 13</w:t>
      </w:r>
      <w:r w:rsidR="00855147">
        <w:t>.</w:t>
      </w:r>
    </w:p>
    <w:p w14:paraId="64CDC7D7" w14:textId="77777777" w:rsidR="00B7370E" w:rsidRDefault="00B7370E" w:rsidP="00B7370E">
      <w:pPr>
        <w:pStyle w:val="Heading7"/>
      </w:pPr>
      <w:r>
        <w:t>Figure 13: Motor mounting</w:t>
      </w:r>
    </w:p>
    <w:p w14:paraId="45786590" w14:textId="3226153A" w:rsidR="00B7370E" w:rsidRPr="00167605" w:rsidRDefault="00B7370E" w:rsidP="00B7370E">
      <w:r>
        <w:rPr>
          <w:noProof/>
        </w:rPr>
        <mc:AlternateContent>
          <mc:Choice Requires="wps">
            <w:drawing>
              <wp:anchor distT="0" distB="0" distL="114300" distR="114300" simplePos="0" relativeHeight="251667456" behindDoc="0" locked="0" layoutInCell="1" allowOverlap="1" wp14:anchorId="36DD12B7" wp14:editId="39B94368">
                <wp:simplePos x="0" y="0"/>
                <wp:positionH relativeFrom="column">
                  <wp:posOffset>1584168</wp:posOffset>
                </wp:positionH>
                <wp:positionV relativeFrom="paragraph">
                  <wp:posOffset>2356212</wp:posOffset>
                </wp:positionV>
                <wp:extent cx="2470068" cy="296883"/>
                <wp:effectExtent l="38100" t="38100" r="45085" b="141605"/>
                <wp:wrapNone/>
                <wp:docPr id="18" name="Straight Arrow Connector 18"/>
                <wp:cNvGraphicFramePr/>
                <a:graphic xmlns:a="http://schemas.openxmlformats.org/drawingml/2006/main">
                  <a:graphicData uri="http://schemas.microsoft.com/office/word/2010/wordprocessingShape">
                    <wps:wsp>
                      <wps:cNvCnPr/>
                      <wps:spPr>
                        <a:xfrm>
                          <a:off x="0" y="0"/>
                          <a:ext cx="2470068" cy="296883"/>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44820" id="Straight Arrow Connector 18" o:spid="_x0000_s1026" type="#_x0000_t32" style="position:absolute;margin-left:124.75pt;margin-top:185.55pt;width:194.5pt;height:2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" strokecolor="black [3213]" strokeweight="6pt">
                <v:stroke endarrow="block" endcap="round"/>
              </v:shape>
            </w:pict>
          </mc:Fallback>
        </mc:AlternateContent>
      </w:r>
      <w:r>
        <w:rPr>
          <w:noProof/>
        </w:rPr>
        <w:drawing>
          <wp:inline distT="0" distB="0" distL="0" distR="0" wp14:anchorId="28E223A6" wp14:editId="067E4DB5">
            <wp:extent cx="6309360" cy="4237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4237355"/>
                    </a:xfrm>
                    <a:prstGeom prst="rect">
                      <a:avLst/>
                    </a:prstGeom>
                  </pic:spPr>
                </pic:pic>
              </a:graphicData>
            </a:graphic>
          </wp:inline>
        </w:drawing>
      </w:r>
    </w:p>
    <w:p w14:paraId="278DEE08" w14:textId="77777777" w:rsidR="00B7370E" w:rsidRDefault="00B7370E" w:rsidP="00B7370E">
      <w:pPr>
        <w:pStyle w:val="ListParagraph"/>
      </w:pPr>
    </w:p>
    <w:p w14:paraId="228E2E59" w14:textId="0DDBD9A9" w:rsidR="0020595C" w:rsidRDefault="00855147" w:rsidP="0020595C">
      <w:pPr>
        <w:pStyle w:val="ListParagraph"/>
        <w:numPr>
          <w:ilvl w:val="0"/>
          <w:numId w:val="6"/>
        </w:numPr>
      </w:pPr>
      <w:r>
        <w:t>Insert the output shaft thro</w:t>
      </w:r>
      <w:r w:rsidR="006768AE">
        <w:t>ugh the hole in HS3</w:t>
      </w:r>
      <w:r>
        <w:t xml:space="preserve">. </w:t>
      </w:r>
      <w:r w:rsidR="006768AE">
        <w:t>Slide G1</w:t>
      </w:r>
      <w:r w:rsidR="0020595C">
        <w:t xml:space="preserve"> onto the motor shaft and secure with set scre</w:t>
      </w:r>
      <w:r w:rsidR="006768AE">
        <w:t>w such that when G1</w:t>
      </w:r>
      <w:r w:rsidR="0020595C">
        <w:t xml:space="preserve"> meshes</w:t>
      </w:r>
      <w:r w:rsidR="006768AE">
        <w:t xml:space="preserve"> with G2</w:t>
      </w:r>
      <w:r w:rsidR="0020595C">
        <w:t xml:space="preserve"> it is approximately 1mm from</w:t>
      </w:r>
      <w:r w:rsidR="006768AE">
        <w:t xml:space="preserve"> the bottom of HS3</w:t>
      </w:r>
      <w:r>
        <w:t>, as shown in Figure 1</w:t>
      </w:r>
      <w:r w:rsidR="00D82E20">
        <w:t>4</w:t>
      </w:r>
      <w:r>
        <w:t>.</w:t>
      </w:r>
    </w:p>
    <w:p w14:paraId="07D8F0F7" w14:textId="77777777" w:rsidR="00B7370E" w:rsidRDefault="00B7370E" w:rsidP="00B7370E">
      <w:pPr>
        <w:pStyle w:val="Heading7"/>
      </w:pPr>
      <w:r>
        <w:t>Figure 14: Gear Meshing</w:t>
      </w:r>
    </w:p>
    <w:p w14:paraId="28A0F286" w14:textId="77777777" w:rsidR="00B7370E" w:rsidRPr="005A526C" w:rsidRDefault="00B7370E" w:rsidP="00B7370E">
      <w:r>
        <w:rPr>
          <w:noProof/>
        </w:rPr>
        <w:drawing>
          <wp:inline distT="0" distB="0" distL="0" distR="0" wp14:anchorId="4184BA66" wp14:editId="1BEFABFB">
            <wp:extent cx="6933787" cy="207818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57097" cy="2085169"/>
                    </a:xfrm>
                    <a:prstGeom prst="rect">
                      <a:avLst/>
                    </a:prstGeom>
                  </pic:spPr>
                </pic:pic>
              </a:graphicData>
            </a:graphic>
          </wp:inline>
        </w:drawing>
      </w:r>
    </w:p>
    <w:p w14:paraId="4639D341" w14:textId="76FD770E" w:rsidR="00B7370E" w:rsidRDefault="00B7370E" w:rsidP="00B7370E">
      <w:pPr>
        <w:ind w:left="360"/>
      </w:pPr>
    </w:p>
    <w:p w14:paraId="74CD47C6" w14:textId="360437D6" w:rsidR="00B7370E" w:rsidRDefault="00B7370E" w:rsidP="00B7370E">
      <w:pPr>
        <w:ind w:left="360"/>
      </w:pPr>
    </w:p>
    <w:p w14:paraId="5ADED067" w14:textId="77777777" w:rsidR="00B7370E" w:rsidRDefault="00B7370E" w:rsidP="00B7370E">
      <w:pPr>
        <w:ind w:left="360"/>
      </w:pPr>
    </w:p>
    <w:p w14:paraId="4394D802" w14:textId="018F07DD" w:rsidR="0020595C" w:rsidRDefault="006768AE" w:rsidP="0020595C">
      <w:pPr>
        <w:pStyle w:val="ListParagraph"/>
        <w:numPr>
          <w:ilvl w:val="0"/>
          <w:numId w:val="6"/>
        </w:numPr>
      </w:pPr>
      <w:r>
        <w:lastRenderedPageBreak/>
        <w:t>Mount HS2 to HS3</w:t>
      </w:r>
      <w:r w:rsidR="0020595C">
        <w:t xml:space="preserve"> ensuring proper gear meshing </w:t>
      </w:r>
      <w:r>
        <w:t>and secure with 7 FS</w:t>
      </w:r>
      <w:r w:rsidR="00D82E20">
        <w:t>3 screws, as shown in Figure 15</w:t>
      </w:r>
      <w:r w:rsidR="00855147">
        <w:t>.</w:t>
      </w:r>
    </w:p>
    <w:p w14:paraId="11B12608" w14:textId="77777777" w:rsidR="00B7370E" w:rsidRDefault="00B7370E" w:rsidP="00B7370E">
      <w:pPr>
        <w:pStyle w:val="Heading7"/>
      </w:pPr>
      <w:r>
        <w:t>Figure 15: Top and middle plate attachment</w:t>
      </w:r>
    </w:p>
    <w:p w14:paraId="672D575D" w14:textId="22580AAF" w:rsidR="00B7370E" w:rsidRDefault="00FA40C8" w:rsidP="00B7370E">
      <w:pPr>
        <w:pStyle w:val="ListParagraph"/>
      </w:pPr>
      <w:r>
        <w:rPr>
          <w:noProof/>
        </w:rPr>
        <mc:AlternateContent>
          <mc:Choice Requires="wps">
            <w:drawing>
              <wp:anchor distT="0" distB="0" distL="114300" distR="114300" simplePos="0" relativeHeight="251671552" behindDoc="0" locked="0" layoutInCell="1" allowOverlap="1" wp14:anchorId="60AF39B8" wp14:editId="1E5F57F8">
                <wp:simplePos x="0" y="0"/>
                <wp:positionH relativeFrom="column">
                  <wp:posOffset>2902222</wp:posOffset>
                </wp:positionH>
                <wp:positionV relativeFrom="paragraph">
                  <wp:posOffset>724115</wp:posOffset>
                </wp:positionV>
                <wp:extent cx="71252" cy="581552"/>
                <wp:effectExtent l="114300" t="38100" r="43180" b="47625"/>
                <wp:wrapNone/>
                <wp:docPr id="292" name="Straight Arrow Connector 292"/>
                <wp:cNvGraphicFramePr/>
                <a:graphic xmlns:a="http://schemas.openxmlformats.org/drawingml/2006/main">
                  <a:graphicData uri="http://schemas.microsoft.com/office/word/2010/wordprocessingShape">
                    <wps:wsp>
                      <wps:cNvCnPr/>
                      <wps:spPr>
                        <a:xfrm>
                          <a:off x="0" y="0"/>
                          <a:ext cx="71252" cy="581552"/>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8F6B" id="Straight Arrow Connector 292" o:spid="_x0000_s1026" type="#_x0000_t32" style="position:absolute;margin-left:228.5pt;margin-top:57pt;width:5.6pt;height:4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" strokecolor="black [3213]" strokeweight="6pt">
                <v:stroke endarrow="block" endcap="round"/>
              </v:shape>
            </w:pict>
          </mc:Fallback>
        </mc:AlternateContent>
      </w:r>
      <w:r w:rsidR="00C076C8">
        <w:rPr>
          <w:noProof/>
        </w:rPr>
        <w:drawing>
          <wp:inline distT="0" distB="0" distL="0" distR="0" wp14:anchorId="3433AFF6" wp14:editId="1A805847">
            <wp:extent cx="6309360" cy="2988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2988310"/>
                    </a:xfrm>
                    <a:prstGeom prst="rect">
                      <a:avLst/>
                    </a:prstGeom>
                  </pic:spPr>
                </pic:pic>
              </a:graphicData>
            </a:graphic>
          </wp:inline>
        </w:drawing>
      </w:r>
    </w:p>
    <w:p w14:paraId="402FB019" w14:textId="6A6A2953" w:rsidR="0020595C" w:rsidRDefault="006768AE" w:rsidP="0020595C">
      <w:pPr>
        <w:pStyle w:val="ListParagraph"/>
        <w:numPr>
          <w:ilvl w:val="0"/>
          <w:numId w:val="6"/>
        </w:numPr>
      </w:pPr>
      <w:r>
        <w:t xml:space="preserve">Attach PCB2 </w:t>
      </w:r>
      <w:r w:rsidR="00855147">
        <w:t xml:space="preserve">into the slot </w:t>
      </w:r>
      <w:r>
        <w:t>in HS3 using 3 FS1.4 screws</w:t>
      </w:r>
      <w:r w:rsidR="00855147">
        <w:t>, as shown in Figure 1</w:t>
      </w:r>
      <w:r w:rsidR="00D82E20">
        <w:t>6</w:t>
      </w:r>
      <w:r w:rsidR="00855147">
        <w:t>.</w:t>
      </w:r>
    </w:p>
    <w:p w14:paraId="42FA9D1C" w14:textId="2A653B1C" w:rsidR="00C076C8" w:rsidRDefault="00C076C8" w:rsidP="00C076C8">
      <w:pPr>
        <w:pStyle w:val="Heading7"/>
      </w:pPr>
      <w:r>
        <w:t>Figure 16: Encoder board mounting</w:t>
      </w:r>
    </w:p>
    <w:p w14:paraId="5299DA13" w14:textId="6EE60F22" w:rsidR="00C076C8" w:rsidRDefault="00FA40C8" w:rsidP="00C076C8">
      <w:pPr>
        <w:pStyle w:val="ListParagraph"/>
      </w:pPr>
      <w:r>
        <w:rPr>
          <w:noProof/>
        </w:rPr>
        <mc:AlternateContent>
          <mc:Choice Requires="wps">
            <w:drawing>
              <wp:anchor distT="0" distB="0" distL="114300" distR="114300" simplePos="0" relativeHeight="251669504" behindDoc="0" locked="0" layoutInCell="1" allowOverlap="1" wp14:anchorId="1A2CA5BF" wp14:editId="53B19886">
                <wp:simplePos x="0" y="0"/>
                <wp:positionH relativeFrom="column">
                  <wp:posOffset>2068599</wp:posOffset>
                </wp:positionH>
                <wp:positionV relativeFrom="paragraph">
                  <wp:posOffset>2152625</wp:posOffset>
                </wp:positionV>
                <wp:extent cx="2470068" cy="296883"/>
                <wp:effectExtent l="38100" t="38100" r="45085" b="141605"/>
                <wp:wrapNone/>
                <wp:docPr id="291" name="Straight Arrow Connector 291"/>
                <wp:cNvGraphicFramePr/>
                <a:graphic xmlns:a="http://schemas.openxmlformats.org/drawingml/2006/main">
                  <a:graphicData uri="http://schemas.microsoft.com/office/word/2010/wordprocessingShape">
                    <wps:wsp>
                      <wps:cNvCnPr/>
                      <wps:spPr>
                        <a:xfrm>
                          <a:off x="0" y="0"/>
                          <a:ext cx="2470068" cy="296883"/>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5EF96" id="Straight Arrow Connector 291" o:spid="_x0000_s1026" type="#_x0000_t32" style="position:absolute;margin-left:162.9pt;margin-top:169.5pt;width:194.5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" strokecolor="black [3213]" strokeweight="6pt">
                <v:stroke endarrow="block" endcap="round"/>
              </v:shape>
            </w:pict>
          </mc:Fallback>
        </mc:AlternateContent>
      </w:r>
      <w:r>
        <w:rPr>
          <w:noProof/>
        </w:rPr>
        <w:drawing>
          <wp:inline distT="0" distB="0" distL="0" distR="0" wp14:anchorId="44C7877D" wp14:editId="7A356756">
            <wp:extent cx="6309360" cy="4071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4071620"/>
                    </a:xfrm>
                    <a:prstGeom prst="rect">
                      <a:avLst/>
                    </a:prstGeom>
                  </pic:spPr>
                </pic:pic>
              </a:graphicData>
            </a:graphic>
          </wp:inline>
        </w:drawing>
      </w:r>
    </w:p>
    <w:p w14:paraId="28CCB8D4" w14:textId="54E60AB7" w:rsidR="00FA40C8" w:rsidRDefault="00FA40C8" w:rsidP="00C076C8">
      <w:pPr>
        <w:pStyle w:val="ListParagraph"/>
      </w:pPr>
    </w:p>
    <w:p w14:paraId="1835EF97" w14:textId="77777777" w:rsidR="00FA40C8" w:rsidRDefault="00FA40C8" w:rsidP="00C076C8">
      <w:pPr>
        <w:pStyle w:val="ListParagraph"/>
      </w:pPr>
    </w:p>
    <w:p w14:paraId="00839417" w14:textId="0778F4A7" w:rsidR="0020595C" w:rsidRDefault="006768AE" w:rsidP="0020595C">
      <w:pPr>
        <w:pStyle w:val="ListParagraph"/>
        <w:numPr>
          <w:ilvl w:val="0"/>
          <w:numId w:val="6"/>
        </w:numPr>
      </w:pPr>
      <w:r>
        <w:lastRenderedPageBreak/>
        <w:t>Screw the S1s</w:t>
      </w:r>
      <w:r w:rsidR="0020595C">
        <w:t xml:space="preserve"> into the seven holes </w:t>
      </w:r>
      <w:r>
        <w:t>in the base of HS3</w:t>
      </w:r>
      <w:r w:rsidR="005C70BA">
        <w:t>, as shown in Figure 1</w:t>
      </w:r>
      <w:r w:rsidR="00D82E20">
        <w:t>7</w:t>
      </w:r>
      <w:r w:rsidR="005C70BA">
        <w:t>.</w:t>
      </w:r>
    </w:p>
    <w:p w14:paraId="7B438AB5" w14:textId="24022F1D" w:rsidR="00F6282D" w:rsidRDefault="00F6282D" w:rsidP="00F6282D">
      <w:pPr>
        <w:pStyle w:val="Heading7"/>
      </w:pPr>
      <w:r>
        <w:t>Figure 17: Standoff attachment</w:t>
      </w:r>
    </w:p>
    <w:p w14:paraId="464E5AC6" w14:textId="0ADF6B0A" w:rsidR="00F6282D" w:rsidRDefault="00F56954" w:rsidP="00F6282D">
      <w:pPr>
        <w:pStyle w:val="ListParagraph"/>
      </w:pPr>
      <w:r>
        <w:rPr>
          <w:noProof/>
        </w:rPr>
        <mc:AlternateContent>
          <mc:Choice Requires="wps">
            <w:drawing>
              <wp:anchor distT="0" distB="0" distL="114300" distR="114300" simplePos="0" relativeHeight="251673600" behindDoc="0" locked="0" layoutInCell="1" allowOverlap="1" wp14:anchorId="5B6882DE" wp14:editId="3F150FBC">
                <wp:simplePos x="0" y="0"/>
                <wp:positionH relativeFrom="column">
                  <wp:posOffset>5264917</wp:posOffset>
                </wp:positionH>
                <wp:positionV relativeFrom="paragraph">
                  <wp:posOffset>2566217</wp:posOffset>
                </wp:positionV>
                <wp:extent cx="166255" cy="1140032"/>
                <wp:effectExtent l="57150" t="38100" r="81915" b="41275"/>
                <wp:wrapNone/>
                <wp:docPr id="294" name="Straight Arrow Connector 294"/>
                <wp:cNvGraphicFramePr/>
                <a:graphic xmlns:a="http://schemas.openxmlformats.org/drawingml/2006/main">
                  <a:graphicData uri="http://schemas.microsoft.com/office/word/2010/wordprocessingShape">
                    <wps:wsp>
                      <wps:cNvCnPr/>
                      <wps:spPr>
                        <a:xfrm flipH="1" flipV="1">
                          <a:off x="0" y="0"/>
                          <a:ext cx="166255" cy="1140032"/>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2EB8C" id="Straight Arrow Connector 294" o:spid="_x0000_s1026" type="#_x0000_t32" style="position:absolute;margin-left:414.55pt;margin-top:202.05pt;width:13.1pt;height:89.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" strokecolor="black [3213]" strokeweight="6pt">
                <v:stroke endarrow="block" endcap="round"/>
              </v:shape>
            </w:pict>
          </mc:Fallback>
        </mc:AlternateContent>
      </w:r>
      <w:r>
        <w:rPr>
          <w:noProof/>
        </w:rPr>
        <w:drawing>
          <wp:inline distT="0" distB="0" distL="0" distR="0" wp14:anchorId="18BC311D" wp14:editId="0B47B520">
            <wp:extent cx="6309360" cy="47117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4711700"/>
                    </a:xfrm>
                    <a:prstGeom prst="rect">
                      <a:avLst/>
                    </a:prstGeom>
                  </pic:spPr>
                </pic:pic>
              </a:graphicData>
            </a:graphic>
          </wp:inline>
        </w:drawing>
      </w:r>
    </w:p>
    <w:p w14:paraId="52D4E423" w14:textId="05B36D36" w:rsidR="0020595C" w:rsidRDefault="006768AE" w:rsidP="0020595C">
      <w:pPr>
        <w:pStyle w:val="ListParagraph"/>
        <w:numPr>
          <w:ilvl w:val="0"/>
          <w:numId w:val="6"/>
        </w:numPr>
      </w:pPr>
      <w:r>
        <w:t>Mount PCB1</w:t>
      </w:r>
      <w:r w:rsidR="0020595C">
        <w:t xml:space="preserve"> to the top </w:t>
      </w:r>
      <w:r>
        <w:t>of HS4</w:t>
      </w:r>
      <w:r w:rsidR="0020595C">
        <w:t xml:space="preserve"> with a dielectric sheet in between it and the surface of the hou</w:t>
      </w:r>
      <w:r>
        <w:t>sing plate, using 3 FS1.4 screws</w:t>
      </w:r>
      <w:r w:rsidR="00D82E20">
        <w:t>, as shown in Figure 18</w:t>
      </w:r>
      <w:r w:rsidR="00F41D4C">
        <w:t>.</w:t>
      </w:r>
    </w:p>
    <w:p w14:paraId="61BBB8AF" w14:textId="73F75D07" w:rsidR="006B4AED" w:rsidRDefault="006B4AED" w:rsidP="006B4AED">
      <w:pPr>
        <w:pStyle w:val="Heading7"/>
      </w:pPr>
      <w:r>
        <w:t>Figure 18: Avocado PCB mounting</w:t>
      </w:r>
    </w:p>
    <w:p w14:paraId="4F7166B7" w14:textId="5E7E9594" w:rsidR="006B4AED" w:rsidRDefault="007E3487" w:rsidP="006B4AED">
      <w:pPr>
        <w:pStyle w:val="ListParagraph"/>
      </w:pPr>
      <w:r>
        <w:rPr>
          <w:noProof/>
        </w:rPr>
        <w:drawing>
          <wp:inline distT="0" distB="0" distL="0" distR="0" wp14:anchorId="0591B23E" wp14:editId="7C4706E1">
            <wp:extent cx="6309360" cy="21748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2174875"/>
                    </a:xfrm>
                    <a:prstGeom prst="rect">
                      <a:avLst/>
                    </a:prstGeom>
                  </pic:spPr>
                </pic:pic>
              </a:graphicData>
            </a:graphic>
          </wp:inline>
        </w:drawing>
      </w:r>
    </w:p>
    <w:p w14:paraId="393D2861" w14:textId="23609773" w:rsidR="003F7D4F" w:rsidRDefault="003F7D4F" w:rsidP="006B4AED">
      <w:pPr>
        <w:pStyle w:val="ListParagraph"/>
      </w:pPr>
    </w:p>
    <w:p w14:paraId="4B9EE96C" w14:textId="09A85639" w:rsidR="003F7D4F" w:rsidRDefault="003F7D4F" w:rsidP="006B4AED">
      <w:pPr>
        <w:pStyle w:val="ListParagraph"/>
      </w:pPr>
    </w:p>
    <w:p w14:paraId="1A006FBF" w14:textId="77777777" w:rsidR="003F7D4F" w:rsidRDefault="003F7D4F" w:rsidP="006B4AED">
      <w:pPr>
        <w:pStyle w:val="ListParagraph"/>
      </w:pPr>
    </w:p>
    <w:p w14:paraId="345D6F04" w14:textId="5189DE17" w:rsidR="003F7D4F" w:rsidRDefault="0020595C" w:rsidP="00E87463">
      <w:pPr>
        <w:pStyle w:val="ListParagraph"/>
        <w:numPr>
          <w:ilvl w:val="0"/>
          <w:numId w:val="6"/>
        </w:numPr>
      </w:pPr>
      <w:r>
        <w:lastRenderedPageBreak/>
        <w:t xml:space="preserve">Connect </w:t>
      </w:r>
      <w:r w:rsidR="00D82E20">
        <w:t>the motor cable to the connector on the PCB</w:t>
      </w:r>
      <w:r w:rsidR="00E87463">
        <w:t>.</w:t>
      </w:r>
    </w:p>
    <w:p w14:paraId="65B8D047" w14:textId="69DF1B90" w:rsidR="00D82E20" w:rsidRDefault="00690BB7" w:rsidP="0020595C">
      <w:pPr>
        <w:pStyle w:val="ListParagraph"/>
        <w:numPr>
          <w:ilvl w:val="0"/>
          <w:numId w:val="6"/>
        </w:numPr>
      </w:pPr>
      <w:r>
        <w:t xml:space="preserve">Further wire connections can be seen in the </w:t>
      </w:r>
      <w:hyperlink r:id="rId45" w:history="1">
        <w:r w:rsidRPr="00690BB7">
          <w:rPr>
            <w:rStyle w:val="Hyperlink"/>
          </w:rPr>
          <w:t>User Guide</w:t>
        </w:r>
      </w:hyperlink>
      <w:r>
        <w:t>.</w:t>
      </w:r>
    </w:p>
    <w:p w14:paraId="266F775A" w14:textId="050E1B6B" w:rsidR="0073257E" w:rsidRDefault="00D5691A" w:rsidP="0020595C">
      <w:pPr>
        <w:pStyle w:val="ListParagraph"/>
        <w:numPr>
          <w:ilvl w:val="0"/>
          <w:numId w:val="6"/>
        </w:numPr>
      </w:pPr>
      <w:r>
        <w:t xml:space="preserve"> </w:t>
      </w:r>
      <w:r w:rsidR="006768AE">
        <w:t>Press fit B2</w:t>
      </w:r>
      <w:r w:rsidR="0073257E">
        <w:t xml:space="preserve"> into the </w:t>
      </w:r>
      <w:r w:rsidR="006768AE">
        <w:t>bearing seat of HS4</w:t>
      </w:r>
      <w:r w:rsidR="00E87463">
        <w:t>, as shown in Figure 19</w:t>
      </w:r>
      <w:r w:rsidR="0073257E">
        <w:t>.</w:t>
      </w:r>
    </w:p>
    <w:p w14:paraId="40561E62" w14:textId="45733F46" w:rsidR="00690BB7" w:rsidRPr="0073257E" w:rsidRDefault="00E87463" w:rsidP="00690BB7">
      <w:pPr>
        <w:pStyle w:val="Heading7"/>
      </w:pPr>
      <w:r>
        <w:t>Figure 19</w:t>
      </w:r>
      <w:r w:rsidR="00690BB7">
        <w:t>: Bearing in bottom plate</w:t>
      </w:r>
    </w:p>
    <w:p w14:paraId="4E1620DB" w14:textId="7D411D27" w:rsidR="00690BB7" w:rsidRDefault="00690BB7" w:rsidP="00690BB7">
      <w:pPr>
        <w:pStyle w:val="ListParagraph"/>
      </w:pPr>
      <w:r>
        <w:rPr>
          <w:noProof/>
        </w:rPr>
        <w:drawing>
          <wp:inline distT="0" distB="0" distL="0" distR="0" wp14:anchorId="46086B09" wp14:editId="46C58CDB">
            <wp:extent cx="6309360" cy="3407410"/>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3407410"/>
                    </a:xfrm>
                    <a:prstGeom prst="rect">
                      <a:avLst/>
                    </a:prstGeom>
                  </pic:spPr>
                </pic:pic>
              </a:graphicData>
            </a:graphic>
          </wp:inline>
        </w:drawing>
      </w:r>
    </w:p>
    <w:p w14:paraId="71A601E2" w14:textId="14A83C4B" w:rsidR="0020595C" w:rsidRDefault="006768AE" w:rsidP="0020595C">
      <w:pPr>
        <w:pStyle w:val="ListParagraph"/>
        <w:numPr>
          <w:ilvl w:val="0"/>
          <w:numId w:val="6"/>
        </w:numPr>
      </w:pPr>
      <w:r>
        <w:t xml:space="preserve"> Align HS4 to the S1s</w:t>
      </w:r>
      <w:r w:rsidR="0020595C">
        <w:t xml:space="preserve"> </w:t>
      </w:r>
      <w:r>
        <w:t>and secure with seven</w:t>
      </w:r>
      <w:r w:rsidR="00F41D4C">
        <w:t xml:space="preserve"> </w:t>
      </w:r>
      <w:r>
        <w:t>FS</w:t>
      </w:r>
      <w:r w:rsidR="00690BB7">
        <w:t>3 screws, as show</w:t>
      </w:r>
      <w:r w:rsidR="00E87463">
        <w:t>n in Figure 20</w:t>
      </w:r>
      <w:r w:rsidR="00F41D4C">
        <w:t>.</w:t>
      </w:r>
    </w:p>
    <w:p w14:paraId="4DAA96EA" w14:textId="791F8944" w:rsidR="00690BB7" w:rsidRDefault="00E87463" w:rsidP="00690BB7">
      <w:pPr>
        <w:pStyle w:val="Heading7"/>
      </w:pPr>
      <w:r>
        <w:t>Figure 20</w:t>
      </w:r>
      <w:r w:rsidR="00690BB7">
        <w:t>: Bottom plate mounting</w:t>
      </w:r>
    </w:p>
    <w:p w14:paraId="06500C38" w14:textId="3B15923D" w:rsidR="00690BB7" w:rsidRDefault="00257012" w:rsidP="00690BB7">
      <w:r>
        <w:rPr>
          <w:noProof/>
        </w:rPr>
        <w:drawing>
          <wp:inline distT="0" distB="0" distL="0" distR="0" wp14:anchorId="4597F232" wp14:editId="13DBC610">
            <wp:extent cx="6309360" cy="346329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463290"/>
                    </a:xfrm>
                    <a:prstGeom prst="rect">
                      <a:avLst/>
                    </a:prstGeom>
                  </pic:spPr>
                </pic:pic>
              </a:graphicData>
            </a:graphic>
          </wp:inline>
        </w:drawing>
      </w:r>
    </w:p>
    <w:p w14:paraId="3A3E6057" w14:textId="1546650A" w:rsidR="00855147" w:rsidRDefault="00F41D4C" w:rsidP="00855147">
      <w:pPr>
        <w:pStyle w:val="ListParagraph"/>
        <w:numPr>
          <w:ilvl w:val="0"/>
          <w:numId w:val="6"/>
        </w:numPr>
      </w:pPr>
      <w:r>
        <w:lastRenderedPageBreak/>
        <w:t>You now have a finishe</w:t>
      </w:r>
      <w:r w:rsidR="0073257E">
        <w:t>d Avocado, as shown in Figure 2</w:t>
      </w:r>
      <w:r w:rsidR="00E87463">
        <w:t>1</w:t>
      </w:r>
      <w:r>
        <w:t>.</w:t>
      </w:r>
      <w:r w:rsidR="00BF7124">
        <w:t xml:space="preserve"> </w:t>
      </w:r>
      <w:r w:rsidR="00087A93">
        <w:t xml:space="preserve">An exploded view of the entire </w:t>
      </w:r>
      <w:r w:rsidR="00E87463">
        <w:t>Avocado can be seen in Figure 22</w:t>
      </w:r>
      <w:r w:rsidR="00087A93">
        <w:t>, and a</w:t>
      </w:r>
      <w:r w:rsidR="00BF7124">
        <w:t xml:space="preserve"> final drawing of the a</w:t>
      </w:r>
      <w:r w:rsidR="0073257E">
        <w:t>ssembly can be seen in Fig</w:t>
      </w:r>
      <w:r w:rsidR="00E87463">
        <w:t>ure 23</w:t>
      </w:r>
      <w:r w:rsidR="00087A93">
        <w:t xml:space="preserve"> as well as found </w:t>
      </w:r>
      <w:hyperlink r:id="rId48" w:history="1">
        <w:r w:rsidR="00087A93" w:rsidRPr="00087A93">
          <w:rPr>
            <w:rStyle w:val="Hyperlink"/>
          </w:rPr>
          <w:t>here</w:t>
        </w:r>
      </w:hyperlink>
      <w:r w:rsidR="00087A93">
        <w:t>.</w:t>
      </w:r>
    </w:p>
    <w:p w14:paraId="4360F7B7" w14:textId="77777777" w:rsidR="00F41D4C" w:rsidRPr="00F41D4C" w:rsidRDefault="00F41D4C" w:rsidP="00F41D4C"/>
    <w:p w14:paraId="6639CD33" w14:textId="6F8B57E6" w:rsidR="0020595C" w:rsidRDefault="00507336" w:rsidP="0020595C">
      <w:pPr>
        <w:pStyle w:val="Heading7"/>
      </w:pPr>
      <w:r>
        <w:t>F</w:t>
      </w:r>
      <w:r w:rsidR="0073257E">
        <w:t>igure 2</w:t>
      </w:r>
      <w:r w:rsidR="00E87463">
        <w:t>1</w:t>
      </w:r>
      <w:r w:rsidR="0020595C">
        <w:t xml:space="preserve">: </w:t>
      </w:r>
      <w:r w:rsidR="00F41D4C">
        <w:t>Finished Avocado</w:t>
      </w:r>
    </w:p>
    <w:p w14:paraId="528203A7" w14:textId="77777777" w:rsidR="0020595C" w:rsidRPr="00293E92" w:rsidRDefault="0020595C" w:rsidP="0020595C">
      <w:pPr>
        <w:ind w:left="720"/>
      </w:pPr>
      <w:r>
        <w:rPr>
          <w:noProof/>
        </w:rPr>
        <w:drawing>
          <wp:inline distT="0" distB="0" distL="0" distR="0" wp14:anchorId="69ABC298" wp14:editId="7D553E45">
            <wp:extent cx="6309360" cy="409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9360" cy="4096385"/>
                    </a:xfrm>
                    <a:prstGeom prst="rect">
                      <a:avLst/>
                    </a:prstGeom>
                  </pic:spPr>
                </pic:pic>
              </a:graphicData>
            </a:graphic>
          </wp:inline>
        </w:drawing>
      </w:r>
    </w:p>
    <w:p w14:paraId="60D30D9C" w14:textId="0AEF77BC" w:rsidR="0020595C" w:rsidRDefault="00087A93" w:rsidP="0020595C">
      <w:pPr>
        <w:pStyle w:val="Heading7"/>
      </w:pPr>
      <w:r>
        <w:lastRenderedPageBreak/>
        <w:t>Figure 2</w:t>
      </w:r>
      <w:r w:rsidR="00E87463">
        <w:t>2</w:t>
      </w:r>
      <w:r w:rsidR="0020595C">
        <w:t>: Assembly in Solidworks, exploded</w:t>
      </w:r>
    </w:p>
    <w:p w14:paraId="1BBE01C0" w14:textId="77777777" w:rsidR="0020595C" w:rsidRPr="00293E92" w:rsidRDefault="0020595C" w:rsidP="0020595C">
      <w:pPr>
        <w:ind w:left="720"/>
      </w:pPr>
      <w:r>
        <w:rPr>
          <w:noProof/>
        </w:rPr>
        <w:drawing>
          <wp:inline distT="0" distB="0" distL="0" distR="0" wp14:anchorId="4A42E356" wp14:editId="03184744">
            <wp:extent cx="6309360" cy="74396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9360" cy="7439660"/>
                    </a:xfrm>
                    <a:prstGeom prst="rect">
                      <a:avLst/>
                    </a:prstGeom>
                  </pic:spPr>
                </pic:pic>
              </a:graphicData>
            </a:graphic>
          </wp:inline>
        </w:drawing>
      </w:r>
    </w:p>
    <w:p w14:paraId="6355E1B0" w14:textId="58EB3AFC" w:rsidR="0020595C" w:rsidRDefault="00B646AB" w:rsidP="0020595C">
      <w:pPr>
        <w:pStyle w:val="Heading7"/>
      </w:pPr>
      <w:r>
        <w:lastRenderedPageBreak/>
        <w:t>Figure 2</w:t>
      </w:r>
      <w:r w:rsidR="00E87463">
        <w:t>3</w:t>
      </w:r>
      <w:r w:rsidR="0020595C">
        <w:t>: Assembly drawing</w:t>
      </w:r>
    </w:p>
    <w:p w14:paraId="70C00CF4" w14:textId="6E6E00A1" w:rsidR="0020595C" w:rsidRPr="00293E92" w:rsidRDefault="00087A93" w:rsidP="0020595C">
      <w:pPr>
        <w:ind w:left="720"/>
      </w:pPr>
      <w:r>
        <w:rPr>
          <w:noProof/>
        </w:rPr>
        <w:drawing>
          <wp:inline distT="0" distB="0" distL="0" distR="0" wp14:anchorId="0D1B1F1F" wp14:editId="62063238">
            <wp:extent cx="8173891" cy="6333614"/>
            <wp:effectExtent l="5715" t="0" r="444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8180809" cy="6338975"/>
                    </a:xfrm>
                    <a:prstGeom prst="rect">
                      <a:avLst/>
                    </a:prstGeom>
                  </pic:spPr>
                </pic:pic>
              </a:graphicData>
            </a:graphic>
          </wp:inline>
        </w:drawing>
      </w:r>
    </w:p>
    <w:p w14:paraId="12BDDBB0" w14:textId="77777777" w:rsidR="0020595C" w:rsidRPr="001C5541" w:rsidRDefault="0020595C" w:rsidP="003353E0">
      <w:pPr>
        <w:pStyle w:val="Heading1"/>
      </w:pPr>
      <w:bookmarkStart w:id="6" w:name="_Toc516171669"/>
      <w:r>
        <w:lastRenderedPageBreak/>
        <w:t>Bill of Materials</w:t>
      </w:r>
      <w:bookmarkEnd w:id="6"/>
    </w:p>
    <w:p w14:paraId="18A1A9E9" w14:textId="77777777" w:rsidR="0020595C" w:rsidRDefault="0020595C" w:rsidP="0020595C"/>
    <w:p w14:paraId="0D000140" w14:textId="77777777" w:rsidR="0020595C" w:rsidRDefault="0020595C" w:rsidP="0020595C">
      <w:pPr>
        <w:pStyle w:val="Heading3"/>
      </w:pPr>
      <w:bookmarkStart w:id="7" w:name="_Toc516171670"/>
      <w:r>
        <w:t>Mechanical</w:t>
      </w:r>
      <w:bookmarkEnd w:id="7"/>
    </w:p>
    <w:p w14:paraId="543CB12A" w14:textId="770D6BA3" w:rsidR="0020595C" w:rsidRDefault="0020595C" w:rsidP="0020595C">
      <w:r>
        <w:t>The list of all mechanica</w:t>
      </w:r>
      <w:r w:rsidR="002D13EF">
        <w:t>l materials used to create one A</w:t>
      </w:r>
      <w:r>
        <w:t>voca</w:t>
      </w:r>
      <w:r w:rsidR="00EE36F6">
        <w:t>do is listed</w:t>
      </w:r>
      <w:r w:rsidR="0013050F">
        <w:t xml:space="preserve"> below in Table 1</w:t>
      </w:r>
      <w:r>
        <w:t>.</w:t>
      </w:r>
    </w:p>
    <w:p w14:paraId="37658BF3" w14:textId="3F49D704" w:rsidR="0020595C" w:rsidRDefault="0020595C" w:rsidP="0020595C">
      <w:pPr>
        <w:pStyle w:val="Heading7"/>
      </w:pPr>
      <w:r>
        <w:t>Tab</w:t>
      </w:r>
      <w:r w:rsidR="0013050F">
        <w:t>le 1</w:t>
      </w:r>
      <w:r>
        <w:t>: Mechanical Bill of Materials</w:t>
      </w:r>
    </w:p>
    <w:tbl>
      <w:tblPr>
        <w:tblW w:w="10608" w:type="dxa"/>
        <w:tblCellMar>
          <w:left w:w="0" w:type="dxa"/>
          <w:right w:w="0" w:type="dxa"/>
        </w:tblCellMar>
        <w:tblLook w:val="04A0" w:firstRow="1" w:lastRow="0" w:firstColumn="1" w:lastColumn="0" w:noHBand="0" w:noVBand="1"/>
      </w:tblPr>
      <w:tblGrid>
        <w:gridCol w:w="994"/>
        <w:gridCol w:w="979"/>
        <w:gridCol w:w="1062"/>
        <w:gridCol w:w="1498"/>
        <w:gridCol w:w="1693"/>
        <w:gridCol w:w="1600"/>
        <w:gridCol w:w="808"/>
        <w:gridCol w:w="882"/>
        <w:gridCol w:w="1092"/>
      </w:tblGrid>
      <w:tr w:rsidR="0020595C" w:rsidRPr="009C00BF" w14:paraId="4F6A1151"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6AE23" w14:textId="77777777" w:rsidR="0020595C" w:rsidRPr="009C00BF" w:rsidRDefault="0020595C" w:rsidP="001A7B14">
            <w:pPr>
              <w:rPr>
                <w:b/>
              </w:rPr>
            </w:pPr>
            <w:r w:rsidRPr="009C00BF">
              <w:rPr>
                <w:b/>
              </w:rPr>
              <w:t>Section</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34BC7" w14:textId="77777777" w:rsidR="0020595C" w:rsidRPr="009C00BF" w:rsidRDefault="0020595C" w:rsidP="001A7B14">
            <w:pPr>
              <w:rPr>
                <w:b/>
              </w:rPr>
            </w:pPr>
            <w:r w:rsidRPr="009C00BF">
              <w:rPr>
                <w:b/>
              </w:rPr>
              <w:t>Part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F140B" w14:textId="77777777" w:rsidR="0020595C" w:rsidRPr="009C00BF" w:rsidRDefault="0020595C" w:rsidP="001A7B14">
            <w:pPr>
              <w:rPr>
                <w:b/>
              </w:rPr>
            </w:pPr>
            <w:r w:rsidRPr="009C00BF">
              <w:rPr>
                <w:b/>
              </w:rPr>
              <w:t>Quantity</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70C27D" w14:textId="77777777" w:rsidR="0020595C" w:rsidRPr="009C00BF" w:rsidRDefault="0020595C" w:rsidP="001A7B14">
            <w:pPr>
              <w:rPr>
                <w:b/>
              </w:rPr>
            </w:pPr>
            <w:r w:rsidRPr="009C00BF">
              <w:rPr>
                <w:b/>
              </w:rPr>
              <w:t xml:space="preserve">Item </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1FCBF" w14:textId="77777777" w:rsidR="0020595C" w:rsidRPr="009C00BF" w:rsidRDefault="0020595C" w:rsidP="001A7B14">
            <w:pPr>
              <w:rPr>
                <w:b/>
              </w:rPr>
            </w:pPr>
            <w:r w:rsidRPr="009C00BF">
              <w:rPr>
                <w:b/>
              </w:rPr>
              <w:t>Manufacturing Part 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9DBDF" w14:textId="77777777" w:rsidR="0020595C" w:rsidRPr="009C00BF" w:rsidRDefault="0020595C" w:rsidP="001A7B14">
            <w:pPr>
              <w:rPr>
                <w:b/>
              </w:rPr>
            </w:pPr>
            <w:r w:rsidRPr="009C00BF">
              <w:rPr>
                <w:b/>
              </w:rPr>
              <w:t>Manufacturer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649B21" w14:textId="77777777" w:rsidR="0020595C" w:rsidRPr="009C00BF" w:rsidRDefault="0020595C" w:rsidP="001A7B14">
            <w:pPr>
              <w:rPr>
                <w:b/>
              </w:rPr>
            </w:pPr>
            <w:r w:rsidRPr="009C00BF">
              <w:rPr>
                <w:b/>
              </w:rPr>
              <w:t>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025C4" w14:textId="77777777" w:rsidR="0020595C" w:rsidRPr="009C00BF" w:rsidRDefault="0020595C" w:rsidP="001A7B14">
            <w:pPr>
              <w:rPr>
                <w:b/>
              </w:rPr>
            </w:pPr>
            <w:r w:rsidRPr="009C00BF">
              <w:rPr>
                <w:b/>
              </w:rPr>
              <w:t>Total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D5C16C" w14:textId="77777777" w:rsidR="0020595C" w:rsidRPr="009C00BF" w:rsidRDefault="0020595C" w:rsidP="001A7B14">
            <w:pPr>
              <w:rPr>
                <w:b/>
              </w:rPr>
            </w:pPr>
            <w:r w:rsidRPr="009C00BF">
              <w:rPr>
                <w:b/>
              </w:rPr>
              <w:t>Vendor</w:t>
            </w:r>
          </w:p>
        </w:tc>
      </w:tr>
      <w:tr w:rsidR="0020595C" w:rsidRPr="009C00BF" w14:paraId="26DCD09A"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73C66" w14:textId="77777777" w:rsidR="0020595C" w:rsidRPr="009C00BF" w:rsidRDefault="0020595C" w:rsidP="001A7B14">
            <w:r w:rsidRPr="009C00BF">
              <w:t>Motor</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4E515" w14:textId="0D80BB52" w:rsidR="0020595C" w:rsidRPr="009C00BF" w:rsidRDefault="003F4F8F" w:rsidP="001A7B14">
            <w:r>
              <w:t>M1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1509CF" w14:textId="77777777" w:rsidR="0020595C" w:rsidRPr="009C00BF" w:rsidRDefault="0020595C" w:rsidP="001A7B14">
            <w:r w:rsidRPr="009C00BF">
              <w:t>1</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60001" w14:textId="77777777" w:rsidR="0020595C" w:rsidRPr="009C00BF" w:rsidRDefault="0020595C" w:rsidP="001A7B14">
            <w:r w:rsidRPr="009C00BF">
              <w:t>30 W Flat Brushless Motor</w:t>
            </w:r>
          </w:p>
        </w:tc>
        <w:tc>
          <w:tcPr>
            <w:tcW w:w="20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DADA81" w14:textId="77777777" w:rsidR="0020595C" w:rsidRPr="009C00BF" w:rsidRDefault="0020595C" w:rsidP="001A7B14">
            <w:r w:rsidRPr="009C00BF">
              <w:t>339281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FD61A3" w14:textId="77777777" w:rsidR="0020595C" w:rsidRPr="009C00BF" w:rsidRDefault="0020595C" w:rsidP="001A7B14">
            <w:r w:rsidRPr="009C00BF">
              <w:t>Maxon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79973" w14:textId="77777777" w:rsidR="0020595C" w:rsidRPr="009C00BF" w:rsidRDefault="0020595C" w:rsidP="001A7B14">
            <w:r w:rsidRPr="009C00BF">
              <w:t>85.49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689F2" w14:textId="77777777" w:rsidR="0020595C" w:rsidRPr="009C00BF" w:rsidRDefault="0020595C" w:rsidP="001A7B14">
            <w:r w:rsidRPr="009C00BF">
              <w:t>85.49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F974" w14:textId="77777777" w:rsidR="0020595C" w:rsidRPr="009C00BF" w:rsidRDefault="0020595C" w:rsidP="001A7B14">
            <w:r w:rsidRPr="009C00BF">
              <w:t>Maxon</w:t>
            </w:r>
          </w:p>
        </w:tc>
      </w:tr>
      <w:tr w:rsidR="0020595C" w:rsidRPr="009C00BF" w14:paraId="67972542"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B685C" w14:textId="77777777" w:rsidR="0020595C" w:rsidRPr="009C00BF" w:rsidRDefault="0020595C" w:rsidP="001A7B14">
            <w:r w:rsidRPr="009C00BF">
              <w:t>Gearing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1F3EAF" w14:textId="6DB22AB6" w:rsidR="0020595C" w:rsidRPr="009C00BF" w:rsidRDefault="003F4F8F" w:rsidP="001A7B14">
            <w:r>
              <w:t>G1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467F7" w14:textId="77777777" w:rsidR="0020595C" w:rsidRPr="009C00BF" w:rsidRDefault="0020595C" w:rsidP="001A7B14">
            <w:r w:rsidRPr="009C00BF">
              <w:t>1</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52CE9" w14:textId="77777777" w:rsidR="0020595C" w:rsidRPr="009C00BF" w:rsidRDefault="0020595C" w:rsidP="001A7B14">
            <w:r w:rsidRPr="009C00BF">
              <w:t>12 tooth pinion, 32 pitch, 3mm bore</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8B774" w14:textId="77777777" w:rsidR="0020595C" w:rsidRPr="009C00BF" w:rsidRDefault="0020595C" w:rsidP="001A7B14">
            <w:r w:rsidRPr="009C00BF">
              <w:t>3942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C2C658" w14:textId="77777777" w:rsidR="0020595C" w:rsidRPr="009C00BF" w:rsidRDefault="0020595C" w:rsidP="001A7B14">
            <w:r w:rsidRPr="009C00BF">
              <w:t>Traxxas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FD259" w14:textId="77777777" w:rsidR="0020595C" w:rsidRPr="009C00BF" w:rsidRDefault="0020595C" w:rsidP="001A7B14">
            <w:r w:rsidRPr="009C00BF">
              <w:t>3.26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755289" w14:textId="77777777" w:rsidR="0020595C" w:rsidRPr="009C00BF" w:rsidRDefault="0020595C" w:rsidP="001A7B14">
            <w:r w:rsidRPr="009C00BF">
              <w:t>3.26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EC2011" w14:textId="77777777" w:rsidR="0020595C" w:rsidRPr="009C00BF" w:rsidRDefault="0020595C" w:rsidP="001A7B14">
            <w:r w:rsidRPr="009C00BF">
              <w:t>Amazon</w:t>
            </w:r>
          </w:p>
        </w:tc>
      </w:tr>
      <w:tr w:rsidR="0020595C" w:rsidRPr="009C00BF" w14:paraId="7D4E8A09"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D4333" w14:textId="77777777" w:rsidR="0020595C" w:rsidRPr="009C00BF" w:rsidRDefault="0020595C" w:rsidP="001A7B14">
            <w:r w:rsidRPr="009C00BF">
              <w:t>Gearing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7B66B" w14:textId="509C3C4E" w:rsidR="0020595C" w:rsidRPr="009C00BF" w:rsidRDefault="003F4F8F" w:rsidP="001A7B14">
            <w:r>
              <w:t>G2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E1E3B" w14:textId="77777777" w:rsidR="0020595C" w:rsidRPr="009C00BF" w:rsidRDefault="0020595C" w:rsidP="001A7B14">
            <w:r w:rsidRPr="009C00BF">
              <w:t>1</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8AA4D5" w14:textId="1C62B430" w:rsidR="0020595C" w:rsidRPr="009C00BF" w:rsidRDefault="00E4224B" w:rsidP="001A7B14">
            <w:r>
              <w:t>96</w:t>
            </w:r>
            <w:r w:rsidR="0020595C" w:rsidRPr="009C00BF">
              <w:t xml:space="preserve"> tooth printed output gear and shaft</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272B2" w14:textId="77777777" w:rsidR="0020595C" w:rsidRPr="009C00BF" w:rsidRDefault="0020595C" w:rsidP="001A7B14">
            <w:r w:rsidRPr="009C00BF">
              <w:t>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6DF0B" w14:textId="77777777" w:rsidR="0020595C" w:rsidRPr="009C00BF" w:rsidRDefault="0020595C" w:rsidP="001A7B14">
            <w:r w:rsidRPr="009C00BF">
              <w:t>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794AB" w14:textId="69C8866F" w:rsidR="0020595C" w:rsidRPr="009C00BF" w:rsidRDefault="00131E8B" w:rsidP="001A7B14">
            <w: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F3EA2" w14:textId="403E04FB" w:rsidR="0020595C" w:rsidRPr="009C00BF" w:rsidRDefault="00131E8B" w:rsidP="001A7B14">
            <w: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2B6E1" w14:textId="77777777" w:rsidR="0020595C" w:rsidRPr="009C00BF" w:rsidRDefault="0020595C" w:rsidP="001A7B14">
            <w:r w:rsidRPr="009C00BF">
              <w:t>n/a</w:t>
            </w:r>
          </w:p>
        </w:tc>
      </w:tr>
      <w:tr w:rsidR="0020595C" w:rsidRPr="009C00BF" w14:paraId="563BD767"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12733B" w14:textId="77777777" w:rsidR="0020595C" w:rsidRPr="009C00BF" w:rsidRDefault="0020595C" w:rsidP="001A7B14">
            <w:r w:rsidRPr="009C00BF">
              <w:t>Bearings</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B7C77" w14:textId="2B9E1B9C" w:rsidR="0020595C" w:rsidRPr="009C00BF" w:rsidRDefault="003F4F8F" w:rsidP="001A7B14">
            <w:r>
              <w:t>B2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2DFDB" w14:textId="77777777" w:rsidR="0020595C" w:rsidRPr="009C00BF" w:rsidRDefault="0020595C" w:rsidP="001A7B14">
            <w:r w:rsidRPr="009C00BF">
              <w:t>1</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2D3B5" w14:textId="77777777" w:rsidR="0020595C" w:rsidRPr="009C00BF" w:rsidRDefault="0020595C" w:rsidP="001A7B14">
            <w:r w:rsidRPr="009C00BF">
              <w:t>Deep groove ball bearing, 20x27x4mm</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0D065" w14:textId="77777777" w:rsidR="0020595C" w:rsidRPr="009C00BF" w:rsidRDefault="0020595C" w:rsidP="001A7B14">
            <w:r w:rsidRPr="009C00BF">
              <w:t>5182A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7A675" w14:textId="77777777" w:rsidR="0020595C" w:rsidRPr="009C00BF" w:rsidRDefault="0020595C" w:rsidP="001A7B14">
            <w:r w:rsidRPr="009C00BF">
              <w:t>Traxxas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9A255" w14:textId="77777777" w:rsidR="0020595C" w:rsidRPr="009C00BF" w:rsidRDefault="0020595C" w:rsidP="001A7B14">
            <w:r w:rsidRPr="009C00BF">
              <w:t>5.49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7569D3" w14:textId="77777777" w:rsidR="0020595C" w:rsidRPr="009C00BF" w:rsidRDefault="0020595C" w:rsidP="001A7B14">
            <w:r w:rsidRPr="009C00BF">
              <w:t>5.49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9A06B" w14:textId="77777777" w:rsidR="0020595C" w:rsidRPr="009C00BF" w:rsidRDefault="0020595C" w:rsidP="001A7B14">
            <w:r w:rsidRPr="009C00BF">
              <w:t>Amazon</w:t>
            </w:r>
          </w:p>
        </w:tc>
      </w:tr>
      <w:tr w:rsidR="0020595C" w:rsidRPr="009C00BF" w14:paraId="696242DA"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35C8A" w14:textId="77777777" w:rsidR="0020595C" w:rsidRPr="009C00BF" w:rsidRDefault="0020595C" w:rsidP="001A7B14">
            <w:r w:rsidRPr="009C00BF">
              <w:t>Bearings</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C1F6F7" w14:textId="305B83FD" w:rsidR="0020595C" w:rsidRPr="009C00BF" w:rsidRDefault="003F4F8F" w:rsidP="001A7B14">
            <w:r>
              <w:t>B1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C63F5" w14:textId="77777777" w:rsidR="0020595C" w:rsidRPr="009C00BF" w:rsidRDefault="0020595C" w:rsidP="001A7B14">
            <w:r w:rsidRPr="009C00BF">
              <w:t>1</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37C27" w14:textId="77777777" w:rsidR="0020595C" w:rsidRPr="009C00BF" w:rsidRDefault="0020595C" w:rsidP="001A7B14">
            <w:r w:rsidRPr="009C00BF">
              <w:t>Deep groove ball bearing, 30x42x7mm</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ECF50" w14:textId="77777777" w:rsidR="0020595C" w:rsidRPr="009C00BF" w:rsidRDefault="0020595C" w:rsidP="001A7B14">
            <w:r w:rsidRPr="009C00BF">
              <w:t>6806-2RS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426AD" w14:textId="77777777" w:rsidR="0020595C" w:rsidRPr="009C00BF" w:rsidRDefault="0020595C" w:rsidP="001A7B14">
            <w:r w:rsidRPr="009C00BF">
              <w:t>VXB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C82ED" w14:textId="77777777" w:rsidR="0020595C" w:rsidRPr="009C00BF" w:rsidRDefault="0020595C" w:rsidP="001A7B14">
            <w:r w:rsidRPr="009C00BF">
              <w:t>12.95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67B443" w14:textId="77777777" w:rsidR="0020595C" w:rsidRPr="009C00BF" w:rsidRDefault="0020595C" w:rsidP="001A7B14">
            <w:r w:rsidRPr="009C00BF">
              <w:t>12.95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7B330D" w14:textId="77777777" w:rsidR="0020595C" w:rsidRPr="009C00BF" w:rsidRDefault="0020595C" w:rsidP="001A7B14">
            <w:r w:rsidRPr="009C00BF">
              <w:t>VXB</w:t>
            </w:r>
          </w:p>
        </w:tc>
      </w:tr>
      <w:tr w:rsidR="0020595C" w:rsidRPr="009C00BF" w14:paraId="79FA982F"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B89D2" w14:textId="77777777" w:rsidR="0020595C" w:rsidRPr="009C00BF" w:rsidRDefault="0020595C" w:rsidP="001A7B14">
            <w:r w:rsidRPr="009C00BF">
              <w:t>Housing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33B52" w14:textId="147688C7" w:rsidR="0020595C" w:rsidRPr="009C00BF" w:rsidRDefault="003F4F8F" w:rsidP="001A7B14">
            <w:r>
              <w:t>HS1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78058" w14:textId="77777777" w:rsidR="0020595C" w:rsidRPr="009C00BF" w:rsidRDefault="0020595C" w:rsidP="001A7B14">
            <w:r w:rsidRPr="009C00BF">
              <w:t>1</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39BB8" w14:textId="77777777" w:rsidR="0020595C" w:rsidRPr="009C00BF" w:rsidRDefault="0020595C" w:rsidP="001A7B14">
            <w:r w:rsidRPr="009C00BF">
              <w:t>Housing material</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99D1D" w14:textId="77777777" w:rsidR="0020595C" w:rsidRPr="009C00BF" w:rsidRDefault="0020595C" w:rsidP="001A7B14">
            <w:r w:rsidRPr="009C00BF">
              <w:t>9246K594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D2F03" w14:textId="77777777" w:rsidR="0020595C" w:rsidRPr="009C00BF" w:rsidRDefault="0020595C" w:rsidP="001A7B14">
            <w:r w:rsidRPr="009C00BF">
              <w:t>McMaster Carr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F158E3" w14:textId="77777777" w:rsidR="0020595C" w:rsidRPr="009C00BF" w:rsidRDefault="0020595C" w:rsidP="001A7B14">
            <w:r w:rsidRPr="009C00BF">
              <w:t>63.86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EBCB4B" w14:textId="77777777" w:rsidR="0020595C" w:rsidRPr="009C00BF" w:rsidRDefault="0020595C" w:rsidP="001A7B14">
            <w:r w:rsidRPr="009C00BF">
              <w:t>63.86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2B305" w14:textId="77777777" w:rsidR="0020595C" w:rsidRPr="009C00BF" w:rsidRDefault="0020595C" w:rsidP="001A7B14">
            <w:r w:rsidRPr="009C00BF">
              <w:t>McMaster Carr</w:t>
            </w:r>
          </w:p>
        </w:tc>
      </w:tr>
      <w:tr w:rsidR="0020595C" w:rsidRPr="009C00BF" w14:paraId="116143DA"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AD4D52" w14:textId="77777777" w:rsidR="0020595C" w:rsidRPr="009C00BF" w:rsidRDefault="0020595C" w:rsidP="001A7B14">
            <w:r w:rsidRPr="009C00BF">
              <w:t>Housing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7BFB36" w14:textId="7C8F1EA1" w:rsidR="0020595C" w:rsidRPr="009C00BF" w:rsidRDefault="003F4F8F" w:rsidP="001A7B14">
            <w:r>
              <w:t>FS1.4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117D7" w14:textId="77777777" w:rsidR="0020595C" w:rsidRPr="009C00BF" w:rsidRDefault="0020595C" w:rsidP="001A7B14">
            <w:r w:rsidRPr="009C00BF">
              <w:t>3</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C690D" w14:textId="77777777" w:rsidR="0020595C" w:rsidRPr="009C00BF" w:rsidRDefault="0020595C" w:rsidP="001A7B14">
            <w:r w:rsidRPr="009C00BF">
              <w:t>M1.4 steel screw</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6D850" w14:textId="77777777" w:rsidR="0020595C" w:rsidRPr="009C00BF" w:rsidRDefault="0020595C" w:rsidP="001A7B14">
            <w:r w:rsidRPr="009C00BF">
              <w:t>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53E91" w14:textId="77777777" w:rsidR="0020595C" w:rsidRPr="009C00BF" w:rsidRDefault="0020595C" w:rsidP="001A7B14">
            <w:r w:rsidRPr="009C00BF">
              <w:t>HVAZI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E21C9" w14:textId="77777777" w:rsidR="0020595C" w:rsidRPr="009C00BF" w:rsidRDefault="0020595C" w:rsidP="001A7B14">
            <w:r w:rsidRPr="009C00BF">
              <w:t>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B2DF16" w14:textId="77777777" w:rsidR="0020595C" w:rsidRPr="009C00BF" w:rsidRDefault="0020595C" w:rsidP="001A7B14">
            <w:r w:rsidRPr="009C00BF">
              <w:t>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4F1E8" w14:textId="77777777" w:rsidR="0020595C" w:rsidRPr="009C00BF" w:rsidRDefault="0020595C" w:rsidP="001A7B14">
            <w:r w:rsidRPr="009C00BF">
              <w:t>Amazon</w:t>
            </w:r>
          </w:p>
        </w:tc>
      </w:tr>
      <w:tr w:rsidR="0020595C" w:rsidRPr="009C00BF" w14:paraId="05052395"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4AB41" w14:textId="77777777" w:rsidR="0020595C" w:rsidRPr="009C00BF" w:rsidRDefault="0020595C" w:rsidP="001A7B14">
            <w:r w:rsidRPr="009C00BF">
              <w:t>Housing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ACB22" w14:textId="022D8C62" w:rsidR="0020595C" w:rsidRPr="009C00BF" w:rsidRDefault="003F4F8F" w:rsidP="001A7B14">
            <w:r>
              <w:t>FS3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FAE1E" w14:textId="77777777" w:rsidR="0020595C" w:rsidRPr="009C00BF" w:rsidRDefault="0020595C" w:rsidP="001A7B14">
            <w:r w:rsidRPr="009C00BF">
              <w:t>10</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79BC6" w14:textId="77777777" w:rsidR="0020595C" w:rsidRPr="009C00BF" w:rsidRDefault="0020595C" w:rsidP="001A7B14">
            <w:r w:rsidRPr="009C00BF">
              <w:t>M3 steel screw</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FE3D4" w14:textId="77777777" w:rsidR="0020595C" w:rsidRPr="009C00BF" w:rsidRDefault="0020595C" w:rsidP="001A7B14">
            <w:r w:rsidRPr="009C00BF">
              <w:t>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4213F" w14:textId="77777777" w:rsidR="0020595C" w:rsidRPr="009C00BF" w:rsidRDefault="0020595C" w:rsidP="001A7B14">
            <w:r w:rsidRPr="009C00BF">
              <w:t>HVAZI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C3094" w14:textId="77777777" w:rsidR="0020595C" w:rsidRPr="009C00BF" w:rsidRDefault="0020595C" w:rsidP="001A7B14">
            <w:r w:rsidRPr="009C00BF">
              <w:t>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04433" w14:textId="77777777" w:rsidR="0020595C" w:rsidRPr="009C00BF" w:rsidRDefault="0020595C" w:rsidP="001A7B14">
            <w:r w:rsidRPr="009C00BF">
              <w:t>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55FB3" w14:textId="77777777" w:rsidR="0020595C" w:rsidRPr="009C00BF" w:rsidRDefault="0020595C" w:rsidP="001A7B14">
            <w:r w:rsidRPr="009C00BF">
              <w:t>Amazon</w:t>
            </w:r>
          </w:p>
        </w:tc>
      </w:tr>
      <w:tr w:rsidR="0020595C" w:rsidRPr="009C00BF" w14:paraId="2BC0F52A"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2BE88" w14:textId="77777777" w:rsidR="0020595C" w:rsidRPr="009C00BF" w:rsidRDefault="0020595C" w:rsidP="001A7B14">
            <w:r w:rsidRPr="009C00BF">
              <w:t>Housing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4321D" w14:textId="38E710DA" w:rsidR="0020595C" w:rsidRPr="009C00BF" w:rsidRDefault="003F4F8F" w:rsidP="001A7B14">
            <w:r>
              <w:t>S1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339AF" w14:textId="77777777" w:rsidR="0020595C" w:rsidRPr="009C00BF" w:rsidRDefault="0020595C" w:rsidP="001A7B14">
            <w:r w:rsidRPr="009C00BF">
              <w:t>7</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88BC6D" w14:textId="77777777" w:rsidR="0020595C" w:rsidRPr="009C00BF" w:rsidRDefault="0020595C" w:rsidP="001A7B14">
            <w:r w:rsidRPr="009C00BF">
              <w:t>25mm M3 Male/Female Standoffs</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B187E0" w14:textId="557ED60F" w:rsidR="0020595C" w:rsidRPr="009C00BF" w:rsidRDefault="003F4F8F" w:rsidP="001A7B14">
            <w:r w:rsidRPr="009C00BF">
              <w:t>US-SA-AJD-19495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B673E4" w14:textId="77777777" w:rsidR="0020595C" w:rsidRPr="009C00BF" w:rsidRDefault="0020595C" w:rsidP="001A7B14">
            <w:r w:rsidRPr="009C00BF">
              <w:t>Amico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88D1AA" w14:textId="77777777" w:rsidR="0020595C" w:rsidRPr="009C00BF" w:rsidRDefault="0020595C" w:rsidP="001A7B14">
            <w:r w:rsidRPr="009C00BF">
              <w:t>0.3155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E02672" w14:textId="77777777" w:rsidR="0020595C" w:rsidRPr="009C00BF" w:rsidRDefault="0020595C" w:rsidP="001A7B14">
            <w:r w:rsidRPr="009C00BF">
              <w:t>2.2085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FCC65" w14:textId="77777777" w:rsidR="0020595C" w:rsidRPr="009C00BF" w:rsidRDefault="0020595C" w:rsidP="001A7B14">
            <w:r w:rsidRPr="009C00BF">
              <w:t>Amazon</w:t>
            </w:r>
          </w:p>
        </w:tc>
      </w:tr>
      <w:tr w:rsidR="0020595C" w:rsidRPr="009C00BF" w14:paraId="1B3357DF"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A281F" w14:textId="77C9468F" w:rsidR="0020595C" w:rsidRPr="0070060A" w:rsidRDefault="0070060A" w:rsidP="001A7B14">
            <w:r w:rsidRPr="0070060A">
              <w:t>Housing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1FB43" w14:textId="332F3F6E" w:rsidR="0020595C" w:rsidRPr="009C00BF" w:rsidRDefault="009444A9" w:rsidP="001A7B14">
            <w:r>
              <w:t>FS5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1168E" w14:textId="005787CF" w:rsidR="0020595C" w:rsidRPr="009C00BF" w:rsidRDefault="009444A9" w:rsidP="001A7B14">
            <w:r>
              <w:t>6</w:t>
            </w:r>
          </w:p>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4AF790" w14:textId="5111D60A" w:rsidR="0020595C" w:rsidRPr="009C00BF" w:rsidRDefault="009444A9" w:rsidP="001A7B14">
            <w:r>
              <w:t>M5 steel screws</w:t>
            </w:r>
          </w:p>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82F12" w14:textId="55F3E504" w:rsidR="0020595C" w:rsidRPr="009C00BF" w:rsidRDefault="009444A9" w:rsidP="001A7B14">
            <w:r>
              <w:t>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02A4A0" w14:textId="53F8702C" w:rsidR="0020595C" w:rsidRPr="009C00BF" w:rsidRDefault="009444A9" w:rsidP="001A7B14">
            <w:r>
              <w:t>HVAZI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254DC" w14:textId="0CD03916" w:rsidR="0020595C" w:rsidRPr="009C00BF" w:rsidRDefault="009444A9" w:rsidP="001A7B14">
            <w:r>
              <w:t>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E4161" w14:textId="05A55AE3" w:rsidR="0020595C" w:rsidRPr="009C00BF" w:rsidRDefault="009444A9" w:rsidP="001A7B14">
            <w:r>
              <w:t>0.12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F0EB0" w14:textId="111E6D80" w:rsidR="0020595C" w:rsidRPr="009C00BF" w:rsidRDefault="009444A9" w:rsidP="001A7B14">
            <w:r>
              <w:t>Amazon</w:t>
            </w:r>
          </w:p>
        </w:tc>
      </w:tr>
      <w:tr w:rsidR="0020595C" w:rsidRPr="009C00BF" w14:paraId="266B61A9" w14:textId="77777777" w:rsidTr="00B53F37">
        <w:trPr>
          <w:trHeight w:val="315"/>
        </w:trPr>
        <w:tc>
          <w:tcPr>
            <w:tcW w:w="9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EC900" w14:textId="77777777" w:rsidR="0020595C" w:rsidRPr="009C00BF" w:rsidRDefault="0020595C" w:rsidP="001A7B14"/>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31C751" w14:textId="77777777" w:rsidR="0020595C" w:rsidRPr="009C00BF" w:rsidRDefault="0020595C" w:rsidP="001A7B14"/>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81862" w14:textId="77777777" w:rsidR="0020595C" w:rsidRPr="009C00BF" w:rsidRDefault="0020595C" w:rsidP="001A7B14"/>
        </w:tc>
        <w:tc>
          <w:tcPr>
            <w:tcW w:w="11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8C5D04" w14:textId="77777777" w:rsidR="0020595C" w:rsidRPr="009C00BF" w:rsidRDefault="0020595C" w:rsidP="001A7B14"/>
        </w:tc>
        <w:tc>
          <w:tcPr>
            <w:tcW w:w="2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939C0" w14:textId="77777777" w:rsidR="0020595C" w:rsidRPr="009C00BF" w:rsidRDefault="0020595C" w:rsidP="001A7B14"/>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91F50" w14:textId="77777777" w:rsidR="0020595C" w:rsidRPr="009C00BF" w:rsidRDefault="0020595C" w:rsidP="001A7B14"/>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3327B" w14:textId="77777777" w:rsidR="0020595C" w:rsidRPr="009C00BF" w:rsidRDefault="0020595C" w:rsidP="001A7B14">
            <w:pPr>
              <w:rPr>
                <w:b/>
              </w:rPr>
            </w:pPr>
            <w:r w:rsidRPr="009C00BF">
              <w:rPr>
                <w:b/>
              </w:rPr>
              <w:t>Total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345A3E" w14:textId="368CA348" w:rsidR="0020595C" w:rsidRPr="009C00BF" w:rsidRDefault="00131E8B" w:rsidP="001A7B14">
            <w:pPr>
              <w:rPr>
                <w:b/>
              </w:rPr>
            </w:pPr>
            <w:r>
              <w:rPr>
                <w:b/>
              </w:rPr>
              <w:t>186</w:t>
            </w:r>
            <w:r w:rsidR="001339D0">
              <w:rPr>
                <w:b/>
              </w:rPr>
              <w:t>.43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6FA41" w14:textId="77777777" w:rsidR="0020595C" w:rsidRPr="009C00BF" w:rsidRDefault="0020595C" w:rsidP="001A7B14"/>
        </w:tc>
      </w:tr>
    </w:tbl>
    <w:p w14:paraId="008E6644" w14:textId="77777777" w:rsidR="0020595C" w:rsidRDefault="0020595C" w:rsidP="0020595C"/>
    <w:p w14:paraId="71F5F852" w14:textId="77777777" w:rsidR="0020595C" w:rsidRDefault="0020595C" w:rsidP="0020595C">
      <w:pPr>
        <w:pStyle w:val="Heading3"/>
      </w:pPr>
      <w:bookmarkStart w:id="8" w:name="_Toc516171671"/>
      <w:r>
        <w:t>Electrical</w:t>
      </w:r>
      <w:bookmarkEnd w:id="8"/>
    </w:p>
    <w:p w14:paraId="044455C8" w14:textId="053DA284" w:rsidR="0020595C" w:rsidRDefault="0020595C" w:rsidP="0020595C">
      <w:r>
        <w:t>The list of all electrica</w:t>
      </w:r>
      <w:r w:rsidR="002D13EF">
        <w:t>l materials used to create one A</w:t>
      </w:r>
      <w:r>
        <w:t>voca</w:t>
      </w:r>
      <w:r w:rsidR="002D13EF">
        <w:t xml:space="preserve">do is listed </w:t>
      </w:r>
      <w:r w:rsidR="0013050F">
        <w:t>below in Table 2</w:t>
      </w:r>
      <w:r>
        <w:t>.</w:t>
      </w:r>
    </w:p>
    <w:p w14:paraId="64F67976" w14:textId="6C0CD618" w:rsidR="001F29C6" w:rsidRDefault="0013050F" w:rsidP="00B54B60">
      <w:pPr>
        <w:pStyle w:val="Heading7"/>
      </w:pPr>
      <w:r>
        <w:t>Table 2</w:t>
      </w:r>
      <w:r w:rsidR="0020595C">
        <w:t>: Electrical Bill of Materials</w:t>
      </w:r>
    </w:p>
    <w:tbl>
      <w:tblPr>
        <w:tblW w:w="9920" w:type="dxa"/>
        <w:tblCellMar>
          <w:left w:w="0" w:type="dxa"/>
          <w:right w:w="0" w:type="dxa"/>
        </w:tblCellMar>
        <w:tblLook w:val="04A0" w:firstRow="1" w:lastRow="0" w:firstColumn="1" w:lastColumn="0" w:noHBand="0" w:noVBand="1"/>
      </w:tblPr>
      <w:tblGrid>
        <w:gridCol w:w="980"/>
        <w:gridCol w:w="717"/>
        <w:gridCol w:w="705"/>
        <w:gridCol w:w="774"/>
        <w:gridCol w:w="1063"/>
        <w:gridCol w:w="1788"/>
        <w:gridCol w:w="1669"/>
        <w:gridCol w:w="544"/>
        <w:gridCol w:w="544"/>
        <w:gridCol w:w="1136"/>
      </w:tblGrid>
      <w:tr w:rsidR="00B54B60" w:rsidRPr="0013050F" w14:paraId="0B4908D9" w14:textId="77777777" w:rsidTr="00D05ED0">
        <w:trPr>
          <w:trHeight w:val="112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D18FD" w14:textId="6D96A4F8" w:rsidR="0013050F" w:rsidRPr="00B54B60" w:rsidRDefault="00B54B60" w:rsidP="0013050F">
            <w:pPr>
              <w:spacing w:after="200"/>
              <w:rPr>
                <w:b/>
                <w:sz w:val="20"/>
                <w:szCs w:val="20"/>
              </w:rPr>
            </w:pPr>
            <w:r w:rsidRPr="00B54B60">
              <w:rPr>
                <w:b/>
                <w:sz w:val="20"/>
                <w:szCs w:val="20"/>
              </w:rPr>
              <w:t>Section</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450BD" w14:textId="77777777" w:rsidR="0013050F" w:rsidRPr="00B54B60" w:rsidRDefault="0013050F" w:rsidP="0013050F">
            <w:pPr>
              <w:spacing w:after="200"/>
              <w:rPr>
                <w:b/>
                <w:sz w:val="20"/>
                <w:szCs w:val="20"/>
              </w:rPr>
            </w:pPr>
            <w:r w:rsidRPr="00B54B60">
              <w:rPr>
                <w:b/>
                <w:sz w:val="20"/>
                <w:szCs w:val="20"/>
              </w:rPr>
              <w:t>Part Number</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A50A7" w14:textId="77777777" w:rsidR="0013050F" w:rsidRPr="00B54B60" w:rsidRDefault="0013050F" w:rsidP="0013050F">
            <w:pPr>
              <w:spacing w:after="200"/>
              <w:rPr>
                <w:b/>
                <w:sz w:val="20"/>
                <w:szCs w:val="20"/>
              </w:rPr>
            </w:pPr>
            <w:r w:rsidRPr="00B54B60">
              <w:rPr>
                <w:b/>
                <w:sz w:val="20"/>
                <w:szCs w:val="20"/>
              </w:rPr>
              <w:t>Quantity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50962" w14:textId="77777777" w:rsidR="0013050F" w:rsidRPr="00B54B60" w:rsidRDefault="0013050F" w:rsidP="0013050F">
            <w:pPr>
              <w:spacing w:after="200"/>
              <w:rPr>
                <w:b/>
                <w:sz w:val="20"/>
                <w:szCs w:val="20"/>
              </w:rPr>
            </w:pPr>
            <w:r w:rsidRPr="00B54B60">
              <w:rPr>
                <w:b/>
                <w:sz w:val="20"/>
                <w:szCs w:val="20"/>
              </w:rPr>
              <w:t>Value</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5D20A" w14:textId="77777777" w:rsidR="0013050F" w:rsidRPr="00B54B60" w:rsidRDefault="0013050F" w:rsidP="0013050F">
            <w:pPr>
              <w:spacing w:after="200"/>
              <w:rPr>
                <w:b/>
                <w:sz w:val="20"/>
                <w:szCs w:val="20"/>
              </w:rPr>
            </w:pPr>
            <w:r w:rsidRPr="00B54B60">
              <w:rPr>
                <w:b/>
                <w:sz w:val="20"/>
                <w:szCs w:val="20"/>
              </w:rPr>
              <w:t xml:space="preserve">Item </w:t>
            </w:r>
          </w:p>
        </w:tc>
        <w:tc>
          <w:tcPr>
            <w:tcW w:w="1788"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19279085" w14:textId="77777777" w:rsidR="0013050F" w:rsidRPr="00B54B60" w:rsidRDefault="0013050F" w:rsidP="0013050F">
            <w:pPr>
              <w:spacing w:after="200"/>
              <w:rPr>
                <w:b/>
                <w:sz w:val="20"/>
                <w:szCs w:val="20"/>
              </w:rPr>
            </w:pPr>
            <w:r w:rsidRPr="00B54B60">
              <w:rPr>
                <w:b/>
                <w:sz w:val="20"/>
                <w:szCs w:val="20"/>
              </w:rPr>
              <w:t>Manufacturing Part No.</w:t>
            </w:r>
          </w:p>
        </w:tc>
        <w:tc>
          <w:tcPr>
            <w:tcW w:w="1669"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1DDFEB5A" w14:textId="77777777" w:rsidR="0013050F" w:rsidRPr="00B54B60" w:rsidRDefault="0013050F" w:rsidP="0013050F">
            <w:pPr>
              <w:spacing w:after="200"/>
              <w:rPr>
                <w:b/>
                <w:sz w:val="20"/>
                <w:szCs w:val="20"/>
              </w:rPr>
            </w:pPr>
            <w:r w:rsidRPr="00B54B60">
              <w:rPr>
                <w:b/>
                <w:sz w:val="20"/>
                <w:szCs w:val="20"/>
              </w:rPr>
              <w:t>Manufacturer</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54958B" w14:textId="3E69314B" w:rsidR="0013050F" w:rsidRPr="00B54B60" w:rsidRDefault="00B54B60" w:rsidP="00B54B60">
            <w:pPr>
              <w:spacing w:after="200"/>
              <w:ind w:right="-297"/>
              <w:rPr>
                <w:b/>
                <w:sz w:val="20"/>
                <w:szCs w:val="20"/>
              </w:rPr>
            </w:pPr>
            <w:r w:rsidRPr="00B54B60">
              <w:rPr>
                <w:b/>
                <w:sz w:val="20"/>
                <w:szCs w:val="20"/>
              </w:rPr>
              <w:t>Price</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9B1A9" w14:textId="77777777" w:rsidR="0013050F" w:rsidRPr="00B54B60" w:rsidRDefault="0013050F" w:rsidP="00B54B60">
            <w:pPr>
              <w:spacing w:after="200"/>
              <w:ind w:right="-248"/>
              <w:rPr>
                <w:b/>
                <w:sz w:val="20"/>
                <w:szCs w:val="20"/>
              </w:rPr>
            </w:pPr>
            <w:r w:rsidRPr="00B54B60">
              <w:rPr>
                <w:b/>
                <w:sz w:val="20"/>
                <w:szCs w:val="20"/>
              </w:rPr>
              <w:t>Total Price</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19B21" w14:textId="77777777" w:rsidR="0013050F" w:rsidRPr="00B54B60" w:rsidRDefault="0013050F" w:rsidP="0013050F">
            <w:pPr>
              <w:spacing w:after="200"/>
              <w:rPr>
                <w:b/>
                <w:sz w:val="20"/>
                <w:szCs w:val="20"/>
              </w:rPr>
            </w:pPr>
            <w:r w:rsidRPr="00B54B60">
              <w:rPr>
                <w:b/>
                <w:sz w:val="20"/>
                <w:szCs w:val="20"/>
              </w:rPr>
              <w:t>Vendor</w:t>
            </w:r>
          </w:p>
        </w:tc>
      </w:tr>
      <w:tr w:rsidR="00B54B60" w:rsidRPr="0013050F" w14:paraId="0C0BF3ED"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527BB"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1DB91" w14:textId="77777777" w:rsidR="0013050F" w:rsidRPr="00B54B60" w:rsidRDefault="0013050F" w:rsidP="0013050F">
            <w:pPr>
              <w:spacing w:after="200"/>
              <w:rPr>
                <w:sz w:val="20"/>
                <w:szCs w:val="20"/>
              </w:rPr>
            </w:pPr>
            <w:r w:rsidRPr="00B54B60">
              <w:rPr>
                <w:sz w:val="20"/>
                <w:szCs w:val="20"/>
              </w:rPr>
              <w:t>C1, C3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13114"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49938" w14:textId="77777777" w:rsidR="0013050F" w:rsidRPr="00B54B60" w:rsidRDefault="0013050F" w:rsidP="0013050F">
            <w:pPr>
              <w:spacing w:after="200"/>
              <w:rPr>
                <w:sz w:val="20"/>
                <w:szCs w:val="20"/>
              </w:rPr>
            </w:pPr>
            <w:r w:rsidRPr="00B54B60">
              <w:rPr>
                <w:sz w:val="20"/>
                <w:szCs w:val="20"/>
              </w:rPr>
              <w:t>100uF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6C1BA" w14:textId="77777777" w:rsidR="0013050F" w:rsidRPr="00B54B60" w:rsidRDefault="0013050F" w:rsidP="0013050F">
            <w:pPr>
              <w:spacing w:after="200"/>
              <w:rPr>
                <w:sz w:val="20"/>
                <w:szCs w:val="20"/>
              </w:rPr>
            </w:pPr>
            <w:r w:rsidRPr="00B54B60">
              <w:rPr>
                <w:sz w:val="20"/>
                <w:szCs w:val="20"/>
              </w:rPr>
              <w:t>CAP TANT 100UF 16V 10% 2917</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72C1E1" w14:textId="77777777" w:rsidR="0013050F" w:rsidRPr="00B54B60" w:rsidRDefault="0013050F" w:rsidP="0013050F">
            <w:pPr>
              <w:spacing w:after="200"/>
              <w:rPr>
                <w:sz w:val="20"/>
                <w:szCs w:val="20"/>
              </w:rPr>
            </w:pPr>
            <w:r w:rsidRPr="00B54B60">
              <w:rPr>
                <w:sz w:val="20"/>
                <w:szCs w:val="20"/>
              </w:rPr>
              <w:t>TPSD107K016R0125</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4AF40" w14:textId="77777777" w:rsidR="0013050F" w:rsidRPr="00B54B60" w:rsidRDefault="0013050F" w:rsidP="0013050F">
            <w:pPr>
              <w:spacing w:after="200"/>
              <w:rPr>
                <w:sz w:val="20"/>
                <w:szCs w:val="20"/>
              </w:rPr>
            </w:pPr>
            <w:r w:rsidRPr="00B54B60">
              <w:rPr>
                <w:sz w:val="20"/>
                <w:szCs w:val="20"/>
              </w:rPr>
              <w:t>AVX</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41446" w14:textId="77777777" w:rsidR="0013050F" w:rsidRPr="00B54B60" w:rsidRDefault="0013050F" w:rsidP="00B54B60">
            <w:pPr>
              <w:spacing w:after="200"/>
              <w:ind w:right="-297"/>
              <w:rPr>
                <w:sz w:val="20"/>
                <w:szCs w:val="20"/>
              </w:rPr>
            </w:pPr>
            <w:r w:rsidRPr="00B54B60">
              <w:rPr>
                <w:sz w:val="20"/>
                <w:szCs w:val="20"/>
              </w:rPr>
              <w:t>$1.12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A9C17" w14:textId="77777777" w:rsidR="0013050F" w:rsidRPr="00B54B60" w:rsidRDefault="0013050F" w:rsidP="00B54B60">
            <w:pPr>
              <w:spacing w:after="200"/>
              <w:ind w:right="-248"/>
              <w:rPr>
                <w:sz w:val="20"/>
                <w:szCs w:val="20"/>
              </w:rPr>
            </w:pPr>
            <w:r w:rsidRPr="00B54B60">
              <w:rPr>
                <w:sz w:val="20"/>
                <w:szCs w:val="20"/>
              </w:rPr>
              <w:t>$2.24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D31651" w14:textId="77777777" w:rsidR="0013050F" w:rsidRPr="00B54B60" w:rsidRDefault="0013050F" w:rsidP="0013050F">
            <w:pPr>
              <w:spacing w:after="200"/>
              <w:rPr>
                <w:sz w:val="20"/>
                <w:szCs w:val="20"/>
              </w:rPr>
            </w:pPr>
            <w:r w:rsidRPr="00B54B60">
              <w:rPr>
                <w:sz w:val="20"/>
                <w:szCs w:val="20"/>
              </w:rPr>
              <w:t>Digikey</w:t>
            </w:r>
          </w:p>
        </w:tc>
      </w:tr>
      <w:tr w:rsidR="00B54B60" w:rsidRPr="0013050F" w14:paraId="1CB30F3E"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97E0D"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57FFB" w14:textId="77777777" w:rsidR="0013050F" w:rsidRPr="00B54B60" w:rsidRDefault="0013050F" w:rsidP="0013050F">
            <w:pPr>
              <w:spacing w:after="200"/>
              <w:rPr>
                <w:sz w:val="20"/>
                <w:szCs w:val="20"/>
              </w:rPr>
            </w:pPr>
            <w:r w:rsidRPr="00B54B60">
              <w:rPr>
                <w:sz w:val="20"/>
                <w:szCs w:val="20"/>
              </w:rPr>
              <w:t>C10</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8B900E"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25B0E" w14:textId="77777777" w:rsidR="0013050F" w:rsidRPr="00B54B60" w:rsidRDefault="0013050F" w:rsidP="0013050F">
            <w:pPr>
              <w:spacing w:after="200"/>
              <w:rPr>
                <w:sz w:val="20"/>
                <w:szCs w:val="20"/>
              </w:rPr>
            </w:pPr>
            <w:r w:rsidRPr="00B54B60">
              <w:rPr>
                <w:sz w:val="20"/>
                <w:szCs w:val="20"/>
              </w:rPr>
              <w:t>1uF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BE634" w14:textId="77777777" w:rsidR="0013050F" w:rsidRPr="00B54B60" w:rsidRDefault="0013050F" w:rsidP="0013050F">
            <w:pPr>
              <w:spacing w:after="200"/>
              <w:rPr>
                <w:sz w:val="20"/>
                <w:szCs w:val="20"/>
              </w:rPr>
            </w:pPr>
            <w:r w:rsidRPr="00B54B60">
              <w:rPr>
                <w:sz w:val="20"/>
                <w:szCs w:val="20"/>
              </w:rPr>
              <w:t>CAP CER 1UF 16V X7R 0805</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B229F" w14:textId="77777777" w:rsidR="0013050F" w:rsidRPr="00B54B60" w:rsidRDefault="0013050F" w:rsidP="0013050F">
            <w:pPr>
              <w:spacing w:after="200"/>
              <w:rPr>
                <w:sz w:val="20"/>
                <w:szCs w:val="20"/>
              </w:rPr>
            </w:pPr>
            <w:r w:rsidRPr="00B54B60">
              <w:rPr>
                <w:sz w:val="20"/>
                <w:szCs w:val="20"/>
              </w:rPr>
              <w:t>GRM21BR71C105KA01L</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BFD69" w14:textId="77777777" w:rsidR="0013050F" w:rsidRPr="00B54B60" w:rsidRDefault="001D5B56" w:rsidP="0013050F">
            <w:pPr>
              <w:spacing w:after="200"/>
              <w:rPr>
                <w:sz w:val="20"/>
                <w:szCs w:val="20"/>
                <w:u w:val="single"/>
              </w:rPr>
            </w:pPr>
            <w:hyperlink r:id="rId52" w:tgtFrame="_blank" w:history="1">
              <w:r w:rsidR="0013050F" w:rsidRPr="00B54B60">
                <w:rPr>
                  <w:rStyle w:val="Hyperlink"/>
                  <w:sz w:val="20"/>
                  <w:szCs w:val="20"/>
                </w:rPr>
                <w:t>Murata Electronics North America</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F58234" w14:textId="77777777" w:rsidR="0013050F" w:rsidRPr="00B54B60" w:rsidRDefault="0013050F" w:rsidP="00B54B60">
            <w:pPr>
              <w:spacing w:after="200"/>
              <w:ind w:right="-297"/>
              <w:rPr>
                <w:sz w:val="20"/>
                <w:szCs w:val="20"/>
              </w:rPr>
            </w:pPr>
            <w:r w:rsidRPr="00B54B60">
              <w:rPr>
                <w:sz w:val="20"/>
                <w:szCs w:val="20"/>
              </w:rPr>
              <w:t>$0.13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0F5A8" w14:textId="77777777" w:rsidR="0013050F" w:rsidRPr="00B54B60" w:rsidRDefault="0013050F" w:rsidP="00B54B60">
            <w:pPr>
              <w:spacing w:after="200"/>
              <w:ind w:right="-248"/>
              <w:rPr>
                <w:sz w:val="20"/>
                <w:szCs w:val="20"/>
              </w:rPr>
            </w:pPr>
            <w:r w:rsidRPr="00B54B60">
              <w:rPr>
                <w:sz w:val="20"/>
                <w:szCs w:val="20"/>
              </w:rPr>
              <w:t>$0.13</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D1608" w14:textId="77777777" w:rsidR="0013050F" w:rsidRPr="00B54B60" w:rsidRDefault="0013050F" w:rsidP="0013050F">
            <w:pPr>
              <w:spacing w:after="200"/>
              <w:rPr>
                <w:sz w:val="20"/>
                <w:szCs w:val="20"/>
              </w:rPr>
            </w:pPr>
            <w:r w:rsidRPr="00B54B60">
              <w:rPr>
                <w:sz w:val="20"/>
                <w:szCs w:val="20"/>
              </w:rPr>
              <w:t>Digikey</w:t>
            </w:r>
          </w:p>
        </w:tc>
      </w:tr>
      <w:tr w:rsidR="00B54B60" w:rsidRPr="0013050F" w14:paraId="18AA254B"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C8B4D"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8D148" w14:textId="77777777" w:rsidR="0013050F" w:rsidRPr="00B54B60" w:rsidRDefault="0013050F" w:rsidP="0013050F">
            <w:pPr>
              <w:spacing w:after="200"/>
              <w:rPr>
                <w:sz w:val="20"/>
                <w:szCs w:val="20"/>
              </w:rPr>
            </w:pPr>
            <w:r w:rsidRPr="00B54B60">
              <w:rPr>
                <w:sz w:val="20"/>
                <w:szCs w:val="20"/>
              </w:rPr>
              <w:t>C11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1757F"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567C5" w14:textId="77777777" w:rsidR="0013050F" w:rsidRPr="00B54B60" w:rsidRDefault="0013050F" w:rsidP="0013050F">
            <w:pPr>
              <w:spacing w:after="200"/>
              <w:rPr>
                <w:sz w:val="20"/>
                <w:szCs w:val="20"/>
              </w:rPr>
            </w:pPr>
            <w:r w:rsidRPr="00B54B60">
              <w:rPr>
                <w:sz w:val="20"/>
                <w:szCs w:val="20"/>
              </w:rPr>
              <w:t>0.047uF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ADA37" w14:textId="77777777" w:rsidR="0013050F" w:rsidRPr="00B54B60" w:rsidRDefault="0013050F" w:rsidP="0013050F">
            <w:pPr>
              <w:spacing w:after="200"/>
              <w:rPr>
                <w:sz w:val="20"/>
                <w:szCs w:val="20"/>
              </w:rPr>
            </w:pPr>
            <w:r w:rsidRPr="00B54B60">
              <w:rPr>
                <w:sz w:val="20"/>
                <w:szCs w:val="20"/>
              </w:rPr>
              <w:t>CAP CER 0.047UF 50V X7R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24E2B" w14:textId="77777777" w:rsidR="0013050F" w:rsidRPr="00B54B60" w:rsidRDefault="0013050F" w:rsidP="0013050F">
            <w:pPr>
              <w:spacing w:after="200"/>
              <w:rPr>
                <w:sz w:val="20"/>
                <w:szCs w:val="20"/>
              </w:rPr>
            </w:pPr>
            <w:r w:rsidRPr="00B54B60">
              <w:rPr>
                <w:sz w:val="20"/>
                <w:szCs w:val="20"/>
              </w:rPr>
              <w:t>CGA2B3X7R1H473K050BB</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D8777" w14:textId="77777777" w:rsidR="0013050F" w:rsidRPr="00B54B60" w:rsidRDefault="0013050F" w:rsidP="0013050F">
            <w:pPr>
              <w:spacing w:after="200"/>
              <w:rPr>
                <w:sz w:val="20"/>
                <w:szCs w:val="20"/>
              </w:rPr>
            </w:pPr>
            <w:r w:rsidRPr="00B54B60">
              <w:rPr>
                <w:sz w:val="20"/>
                <w:szCs w:val="20"/>
              </w:rPr>
              <w:t>TDK Corporation</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28A6B" w14:textId="77777777" w:rsidR="0013050F" w:rsidRPr="00B54B60" w:rsidRDefault="0013050F" w:rsidP="00B54B60">
            <w:pPr>
              <w:spacing w:after="200"/>
              <w:ind w:right="-297"/>
              <w:rPr>
                <w:sz w:val="20"/>
                <w:szCs w:val="20"/>
              </w:rPr>
            </w:pPr>
            <w:r w:rsidRPr="00B54B60">
              <w:rPr>
                <w:sz w:val="20"/>
                <w:szCs w:val="20"/>
              </w:rPr>
              <w:t>0.12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4E876" w14:textId="77777777" w:rsidR="0013050F" w:rsidRPr="00B54B60" w:rsidRDefault="0013050F" w:rsidP="00B54B60">
            <w:pPr>
              <w:spacing w:after="200"/>
              <w:ind w:right="-248"/>
              <w:rPr>
                <w:sz w:val="20"/>
                <w:szCs w:val="20"/>
              </w:rPr>
            </w:pPr>
            <w:r w:rsidRPr="00B54B60">
              <w:rPr>
                <w:sz w:val="20"/>
                <w:szCs w:val="20"/>
              </w:rPr>
              <w:t>0.12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6F38D" w14:textId="77777777" w:rsidR="0013050F" w:rsidRPr="00B54B60" w:rsidRDefault="0013050F" w:rsidP="0013050F">
            <w:pPr>
              <w:spacing w:after="200"/>
              <w:rPr>
                <w:sz w:val="20"/>
                <w:szCs w:val="20"/>
              </w:rPr>
            </w:pPr>
            <w:r w:rsidRPr="00B54B60">
              <w:rPr>
                <w:sz w:val="20"/>
                <w:szCs w:val="20"/>
              </w:rPr>
              <w:t>Digikey</w:t>
            </w:r>
          </w:p>
        </w:tc>
      </w:tr>
      <w:tr w:rsidR="00B54B60" w:rsidRPr="0013050F" w14:paraId="7FEBDFAA"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56325"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9656D" w14:textId="77777777" w:rsidR="0013050F" w:rsidRPr="00B54B60" w:rsidRDefault="0013050F" w:rsidP="0013050F">
            <w:pPr>
              <w:spacing w:after="200"/>
              <w:rPr>
                <w:sz w:val="20"/>
                <w:szCs w:val="20"/>
              </w:rPr>
            </w:pPr>
            <w:r w:rsidRPr="00B54B60">
              <w:rPr>
                <w:sz w:val="20"/>
                <w:szCs w:val="20"/>
              </w:rPr>
              <w:t>C13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4B80E"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5A012" w14:textId="77777777" w:rsidR="0013050F" w:rsidRPr="00B54B60" w:rsidRDefault="0013050F" w:rsidP="0013050F">
            <w:pPr>
              <w:spacing w:after="200"/>
              <w:rPr>
                <w:sz w:val="20"/>
                <w:szCs w:val="20"/>
              </w:rPr>
            </w:pPr>
            <w:r w:rsidRPr="00B54B60">
              <w:rPr>
                <w:sz w:val="20"/>
                <w:szCs w:val="20"/>
              </w:rPr>
              <w:t>1uF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FA81BF" w14:textId="77777777" w:rsidR="0013050F" w:rsidRPr="00B54B60" w:rsidRDefault="0013050F" w:rsidP="0013050F">
            <w:pPr>
              <w:spacing w:after="200"/>
              <w:rPr>
                <w:sz w:val="20"/>
                <w:szCs w:val="20"/>
              </w:rPr>
            </w:pPr>
            <w:r w:rsidRPr="00B54B60">
              <w:rPr>
                <w:sz w:val="20"/>
                <w:szCs w:val="20"/>
              </w:rPr>
              <w:t>CAP CER 1UF 6.3V X5R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0407F" w14:textId="77777777" w:rsidR="0013050F" w:rsidRPr="00B54B60" w:rsidRDefault="001D5B56" w:rsidP="0013050F">
            <w:pPr>
              <w:spacing w:after="200"/>
              <w:rPr>
                <w:sz w:val="20"/>
                <w:szCs w:val="20"/>
                <w:u w:val="single"/>
              </w:rPr>
            </w:pPr>
            <w:hyperlink r:id="rId53" w:tgtFrame="_blank" w:history="1">
              <w:r w:rsidR="0013050F" w:rsidRPr="00B54B60">
                <w:rPr>
                  <w:rStyle w:val="Hyperlink"/>
                  <w:sz w:val="20"/>
                  <w:szCs w:val="20"/>
                </w:rPr>
                <w:t>Murata Electronics North America</w:t>
              </w:r>
            </w:hyperlink>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7263F" w14:textId="77777777" w:rsidR="0013050F" w:rsidRPr="00B54B60" w:rsidRDefault="0013050F" w:rsidP="0013050F">
            <w:pPr>
              <w:spacing w:after="200"/>
              <w:rPr>
                <w:sz w:val="20"/>
                <w:szCs w:val="20"/>
              </w:rPr>
            </w:pPr>
            <w:r w:rsidRPr="00B54B60">
              <w:rPr>
                <w:sz w:val="20"/>
                <w:szCs w:val="20"/>
              </w:rPr>
              <w:t>GRM152R60J105ME15D</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31E1E" w14:textId="77777777" w:rsidR="0013050F" w:rsidRPr="00B54B60" w:rsidRDefault="0013050F" w:rsidP="00B54B60">
            <w:pPr>
              <w:spacing w:after="200"/>
              <w:ind w:right="-297"/>
              <w:rPr>
                <w:sz w:val="20"/>
                <w:szCs w:val="20"/>
              </w:rPr>
            </w:pPr>
            <w:r w:rsidRPr="00B54B60">
              <w:rPr>
                <w:sz w:val="20"/>
                <w:szCs w:val="20"/>
              </w:rPr>
              <w:t>$0.31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76001" w14:textId="77777777" w:rsidR="0013050F" w:rsidRPr="00B54B60" w:rsidRDefault="0013050F" w:rsidP="00B54B60">
            <w:pPr>
              <w:spacing w:after="200"/>
              <w:ind w:right="-248"/>
              <w:rPr>
                <w:sz w:val="20"/>
                <w:szCs w:val="20"/>
              </w:rPr>
            </w:pPr>
            <w:r w:rsidRPr="00B54B60">
              <w:rPr>
                <w:sz w:val="20"/>
                <w:szCs w:val="20"/>
              </w:rPr>
              <w:t>$0.31</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AF0FC" w14:textId="77777777" w:rsidR="0013050F" w:rsidRPr="00B54B60" w:rsidRDefault="0013050F" w:rsidP="0013050F">
            <w:pPr>
              <w:spacing w:after="200"/>
              <w:rPr>
                <w:sz w:val="20"/>
                <w:szCs w:val="20"/>
              </w:rPr>
            </w:pPr>
            <w:r w:rsidRPr="00B54B60">
              <w:rPr>
                <w:sz w:val="20"/>
                <w:szCs w:val="20"/>
              </w:rPr>
              <w:t>Digikey</w:t>
            </w:r>
          </w:p>
        </w:tc>
      </w:tr>
      <w:tr w:rsidR="00B54B60" w:rsidRPr="0013050F" w14:paraId="43EA5CDA"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08129"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7B3E0" w14:textId="77777777" w:rsidR="0013050F" w:rsidRPr="00B54B60" w:rsidRDefault="0013050F" w:rsidP="0013050F">
            <w:pPr>
              <w:spacing w:after="200"/>
              <w:rPr>
                <w:sz w:val="20"/>
                <w:szCs w:val="20"/>
              </w:rPr>
            </w:pPr>
            <w:r w:rsidRPr="00B54B60">
              <w:rPr>
                <w:sz w:val="20"/>
                <w:szCs w:val="20"/>
              </w:rPr>
              <w:t>C14, C15, C34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C51C6"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9D1A6" w14:textId="77777777" w:rsidR="0013050F" w:rsidRPr="00B54B60" w:rsidRDefault="0013050F" w:rsidP="0013050F">
            <w:pPr>
              <w:spacing w:after="200"/>
              <w:rPr>
                <w:sz w:val="20"/>
                <w:szCs w:val="20"/>
              </w:rPr>
            </w:pPr>
            <w:r w:rsidRPr="00B54B60">
              <w:rPr>
                <w:sz w:val="20"/>
                <w:szCs w:val="20"/>
              </w:rPr>
              <w:t>4.7nF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CBA67" w14:textId="77777777" w:rsidR="0013050F" w:rsidRPr="00B54B60" w:rsidRDefault="0013050F" w:rsidP="0013050F">
            <w:pPr>
              <w:spacing w:after="200"/>
              <w:rPr>
                <w:sz w:val="20"/>
                <w:szCs w:val="20"/>
              </w:rPr>
            </w:pPr>
            <w:r w:rsidRPr="00B54B60">
              <w:rPr>
                <w:sz w:val="20"/>
                <w:szCs w:val="20"/>
              </w:rPr>
              <w:t>CAP CER 4700PF 50V X7R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7C6E0" w14:textId="77777777" w:rsidR="0013050F" w:rsidRPr="00B54B60" w:rsidRDefault="0013050F" w:rsidP="0013050F">
            <w:pPr>
              <w:spacing w:after="200"/>
              <w:rPr>
                <w:sz w:val="20"/>
                <w:szCs w:val="20"/>
              </w:rPr>
            </w:pPr>
            <w:r w:rsidRPr="00B54B60">
              <w:rPr>
                <w:sz w:val="20"/>
                <w:szCs w:val="20"/>
              </w:rPr>
              <w:t>04025C472JAT2A</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567D2" w14:textId="77777777" w:rsidR="0013050F" w:rsidRPr="00B54B60" w:rsidRDefault="001D5B56" w:rsidP="0013050F">
            <w:pPr>
              <w:spacing w:after="200"/>
              <w:rPr>
                <w:sz w:val="20"/>
                <w:szCs w:val="20"/>
                <w:u w:val="single"/>
              </w:rPr>
            </w:pPr>
            <w:hyperlink r:id="rId54" w:tgtFrame="_blank" w:history="1">
              <w:r w:rsidR="0013050F" w:rsidRPr="00B54B60">
                <w:rPr>
                  <w:rStyle w:val="Hyperlink"/>
                  <w:sz w:val="20"/>
                  <w:szCs w:val="20"/>
                </w:rPr>
                <w:t>AVX Corporation</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BCEB96" w14:textId="77777777" w:rsidR="0013050F" w:rsidRPr="00B54B60" w:rsidRDefault="0013050F" w:rsidP="00B54B60">
            <w:pPr>
              <w:spacing w:after="200"/>
              <w:ind w:right="-297"/>
              <w:rPr>
                <w:sz w:val="20"/>
                <w:szCs w:val="20"/>
              </w:rPr>
            </w:pPr>
            <w:r w:rsidRPr="00B54B60">
              <w:rPr>
                <w:sz w:val="20"/>
                <w:szCs w:val="20"/>
              </w:rPr>
              <w:t>$0.39</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A69C8E" w14:textId="77777777" w:rsidR="0013050F" w:rsidRPr="00B54B60" w:rsidRDefault="0013050F" w:rsidP="00B54B60">
            <w:pPr>
              <w:spacing w:after="200"/>
              <w:ind w:right="-248"/>
              <w:rPr>
                <w:sz w:val="20"/>
                <w:szCs w:val="20"/>
              </w:rPr>
            </w:pPr>
            <w:r w:rsidRPr="00B54B60">
              <w:rPr>
                <w:sz w:val="20"/>
                <w:szCs w:val="20"/>
              </w:rPr>
              <w:t>$1.17</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0BCDD" w14:textId="77777777" w:rsidR="0013050F" w:rsidRPr="00B54B60" w:rsidRDefault="0013050F" w:rsidP="0013050F">
            <w:pPr>
              <w:spacing w:after="200"/>
              <w:rPr>
                <w:sz w:val="20"/>
                <w:szCs w:val="20"/>
              </w:rPr>
            </w:pPr>
            <w:r w:rsidRPr="00B54B60">
              <w:rPr>
                <w:sz w:val="20"/>
                <w:szCs w:val="20"/>
              </w:rPr>
              <w:t>Digikey</w:t>
            </w:r>
          </w:p>
        </w:tc>
      </w:tr>
      <w:tr w:rsidR="00B54B60" w:rsidRPr="0013050F" w14:paraId="63005EAC"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8E69F"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429EB" w14:textId="77777777" w:rsidR="0013050F" w:rsidRPr="00B54B60" w:rsidRDefault="0013050F" w:rsidP="0013050F">
            <w:pPr>
              <w:spacing w:after="200"/>
              <w:rPr>
                <w:sz w:val="20"/>
                <w:szCs w:val="20"/>
              </w:rPr>
            </w:pPr>
            <w:r w:rsidRPr="00B54B60">
              <w:rPr>
                <w:sz w:val="20"/>
                <w:szCs w:val="20"/>
              </w:rPr>
              <w:t>C16</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8F324"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546C97" w14:textId="77777777" w:rsidR="0013050F" w:rsidRPr="00B54B60" w:rsidRDefault="0013050F" w:rsidP="0013050F">
            <w:pPr>
              <w:spacing w:after="200"/>
              <w:rPr>
                <w:sz w:val="20"/>
                <w:szCs w:val="20"/>
              </w:rPr>
            </w:pPr>
            <w:r w:rsidRPr="00B54B60">
              <w:rPr>
                <w:sz w:val="20"/>
                <w:szCs w:val="20"/>
              </w:rPr>
              <w:t>0.01 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6C5C2" w14:textId="77777777" w:rsidR="0013050F" w:rsidRPr="00B54B60" w:rsidRDefault="0013050F" w:rsidP="0013050F">
            <w:pPr>
              <w:spacing w:after="200"/>
              <w:rPr>
                <w:sz w:val="20"/>
                <w:szCs w:val="20"/>
              </w:rPr>
            </w:pPr>
            <w:r w:rsidRPr="00B54B60">
              <w:rPr>
                <w:sz w:val="20"/>
                <w:szCs w:val="20"/>
              </w:rPr>
              <w:t>CAP CER 10000PF 50V X7R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D6258" w14:textId="77777777" w:rsidR="0013050F" w:rsidRPr="00B54B60" w:rsidRDefault="0013050F" w:rsidP="0013050F">
            <w:pPr>
              <w:spacing w:after="200"/>
              <w:rPr>
                <w:sz w:val="20"/>
                <w:szCs w:val="20"/>
              </w:rPr>
            </w:pPr>
            <w:r w:rsidRPr="00B54B60">
              <w:rPr>
                <w:sz w:val="20"/>
                <w:szCs w:val="20"/>
              </w:rPr>
              <w:t>TDK Corporation</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28CA8" w14:textId="77777777" w:rsidR="0013050F" w:rsidRPr="00B54B60" w:rsidRDefault="0013050F" w:rsidP="0013050F">
            <w:pPr>
              <w:spacing w:after="200"/>
              <w:rPr>
                <w:sz w:val="20"/>
                <w:szCs w:val="20"/>
              </w:rPr>
            </w:pPr>
            <w:r w:rsidRPr="00B54B60">
              <w:rPr>
                <w:sz w:val="20"/>
                <w:szCs w:val="20"/>
              </w:rPr>
              <w:t>C1005X7R1H103K050BB</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AD5D5" w14:textId="77777777" w:rsidR="0013050F" w:rsidRPr="00B54B60" w:rsidRDefault="0013050F" w:rsidP="00B54B60">
            <w:pPr>
              <w:spacing w:after="200"/>
              <w:ind w:right="-297"/>
              <w:rPr>
                <w:sz w:val="20"/>
                <w:szCs w:val="20"/>
              </w:rPr>
            </w:pPr>
            <w:r w:rsidRPr="00B54B60">
              <w:rPr>
                <w:sz w:val="20"/>
                <w:szCs w:val="20"/>
              </w:rPr>
              <w:t>$0.12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A2D30" w14:textId="77777777" w:rsidR="0013050F" w:rsidRPr="00B54B60" w:rsidRDefault="0013050F" w:rsidP="00B54B60">
            <w:pPr>
              <w:spacing w:after="200"/>
              <w:ind w:right="-248"/>
              <w:rPr>
                <w:sz w:val="20"/>
                <w:szCs w:val="20"/>
              </w:rPr>
            </w:pPr>
            <w:r w:rsidRPr="00B54B60">
              <w:rPr>
                <w:sz w:val="20"/>
                <w:szCs w:val="20"/>
              </w:rPr>
              <w:t>$0.12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457FC" w14:textId="77777777" w:rsidR="0013050F" w:rsidRPr="00B54B60" w:rsidRDefault="0013050F" w:rsidP="0013050F">
            <w:pPr>
              <w:spacing w:after="200"/>
              <w:rPr>
                <w:sz w:val="20"/>
                <w:szCs w:val="20"/>
              </w:rPr>
            </w:pPr>
            <w:r w:rsidRPr="00B54B60">
              <w:rPr>
                <w:sz w:val="20"/>
                <w:szCs w:val="20"/>
              </w:rPr>
              <w:t>Digikey</w:t>
            </w:r>
          </w:p>
        </w:tc>
      </w:tr>
      <w:tr w:rsidR="00B54B60" w:rsidRPr="0013050F" w14:paraId="6E6482E2"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3CDDB4"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120779" w14:textId="77777777" w:rsidR="0013050F" w:rsidRPr="00B54B60" w:rsidRDefault="0013050F" w:rsidP="0013050F">
            <w:pPr>
              <w:spacing w:after="200"/>
              <w:rPr>
                <w:sz w:val="20"/>
                <w:szCs w:val="20"/>
              </w:rPr>
            </w:pPr>
            <w:r w:rsidRPr="00B54B60">
              <w:rPr>
                <w:sz w:val="20"/>
                <w:szCs w:val="20"/>
              </w:rPr>
              <w:t>C19</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B598EF"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8B27C" w14:textId="77777777" w:rsidR="0013050F" w:rsidRPr="00B54B60" w:rsidRDefault="0013050F" w:rsidP="0013050F">
            <w:pPr>
              <w:spacing w:after="200"/>
              <w:rPr>
                <w:sz w:val="20"/>
                <w:szCs w:val="20"/>
              </w:rPr>
            </w:pPr>
            <w:r w:rsidRPr="00B54B60">
              <w:rPr>
                <w:sz w:val="20"/>
                <w:szCs w:val="20"/>
              </w:rPr>
              <w:t>10uF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41897" w14:textId="77777777" w:rsidR="0013050F" w:rsidRPr="00B54B60" w:rsidRDefault="0013050F" w:rsidP="0013050F">
            <w:pPr>
              <w:spacing w:after="200"/>
              <w:rPr>
                <w:sz w:val="20"/>
                <w:szCs w:val="20"/>
              </w:rPr>
            </w:pPr>
            <w:r w:rsidRPr="00B54B60">
              <w:rPr>
                <w:sz w:val="20"/>
                <w:szCs w:val="20"/>
              </w:rPr>
              <w:t>CAP CER 10UF 10V X5R 0402 /// CAP CER 10UF 6.3V X5R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501A1D" w14:textId="77777777" w:rsidR="0013050F" w:rsidRPr="00B54B60" w:rsidRDefault="0013050F" w:rsidP="0013050F">
            <w:pPr>
              <w:spacing w:after="200"/>
              <w:rPr>
                <w:sz w:val="20"/>
                <w:szCs w:val="20"/>
              </w:rPr>
            </w:pPr>
            <w:r w:rsidRPr="00B54B60">
              <w:rPr>
                <w:sz w:val="20"/>
                <w:szCs w:val="20"/>
              </w:rPr>
              <w:t>CL05A106MP5NUNC /// C0402C106M9PAC7867</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6D2C1" w14:textId="77777777" w:rsidR="0013050F" w:rsidRPr="00B54B60" w:rsidRDefault="0013050F" w:rsidP="0013050F">
            <w:pPr>
              <w:spacing w:after="200"/>
              <w:rPr>
                <w:sz w:val="20"/>
                <w:szCs w:val="20"/>
              </w:rPr>
            </w:pPr>
            <w:r w:rsidRPr="00B54B60">
              <w:rPr>
                <w:sz w:val="20"/>
                <w:szCs w:val="20"/>
              </w:rPr>
              <w:t>Samsung Electro-Mechanics /// KEMET</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018A6" w14:textId="77777777" w:rsidR="0013050F" w:rsidRPr="00B54B60" w:rsidRDefault="0013050F" w:rsidP="00B54B60">
            <w:pPr>
              <w:spacing w:after="200"/>
              <w:ind w:right="-297"/>
              <w:rPr>
                <w:sz w:val="20"/>
                <w:szCs w:val="20"/>
              </w:rPr>
            </w:pPr>
            <w:r w:rsidRPr="00B54B60">
              <w:rPr>
                <w:sz w:val="20"/>
                <w:szCs w:val="20"/>
              </w:rPr>
              <w:t>$0.58</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E4650" w14:textId="77777777" w:rsidR="0013050F" w:rsidRPr="00B54B60" w:rsidRDefault="0013050F" w:rsidP="00B54B60">
            <w:pPr>
              <w:spacing w:after="200"/>
              <w:ind w:right="-248"/>
              <w:rPr>
                <w:sz w:val="20"/>
                <w:szCs w:val="20"/>
              </w:rPr>
            </w:pPr>
            <w:r w:rsidRPr="00B54B60">
              <w:rPr>
                <w:sz w:val="20"/>
                <w:szCs w:val="20"/>
              </w:rPr>
              <w:t>$0.58</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C32C5" w14:textId="77777777" w:rsidR="0013050F" w:rsidRPr="00B54B60" w:rsidRDefault="0013050F" w:rsidP="0013050F">
            <w:pPr>
              <w:spacing w:after="200"/>
              <w:rPr>
                <w:sz w:val="20"/>
                <w:szCs w:val="20"/>
              </w:rPr>
            </w:pPr>
            <w:r w:rsidRPr="00B54B60">
              <w:rPr>
                <w:sz w:val="20"/>
                <w:szCs w:val="20"/>
              </w:rPr>
              <w:t>Digikey</w:t>
            </w:r>
          </w:p>
        </w:tc>
      </w:tr>
      <w:tr w:rsidR="00B54B60" w:rsidRPr="0013050F" w14:paraId="2360978A"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E17B5"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03B1E" w14:textId="77777777" w:rsidR="0013050F" w:rsidRPr="00B54B60" w:rsidRDefault="0013050F" w:rsidP="0013050F">
            <w:pPr>
              <w:spacing w:after="200"/>
              <w:rPr>
                <w:sz w:val="20"/>
                <w:szCs w:val="20"/>
              </w:rPr>
            </w:pPr>
            <w:r w:rsidRPr="00B54B60">
              <w:rPr>
                <w:sz w:val="20"/>
                <w:szCs w:val="20"/>
              </w:rPr>
              <w:t>C2, C4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48C8DD"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4E8D65" w14:textId="77777777" w:rsidR="0013050F" w:rsidRPr="00B54B60" w:rsidRDefault="0013050F" w:rsidP="0013050F">
            <w:pPr>
              <w:spacing w:after="200"/>
              <w:rPr>
                <w:sz w:val="20"/>
                <w:szCs w:val="20"/>
              </w:rPr>
            </w:pPr>
            <w:r w:rsidRPr="00B54B60">
              <w:rPr>
                <w:sz w:val="20"/>
                <w:szCs w:val="20"/>
              </w:rPr>
              <w:t>15uF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31DA2" w14:textId="77777777" w:rsidR="0013050F" w:rsidRPr="00B54B60" w:rsidRDefault="0013050F" w:rsidP="0013050F">
            <w:pPr>
              <w:spacing w:after="200"/>
              <w:rPr>
                <w:sz w:val="20"/>
                <w:szCs w:val="20"/>
              </w:rPr>
            </w:pPr>
            <w:r w:rsidRPr="00B54B60">
              <w:rPr>
                <w:sz w:val="20"/>
                <w:szCs w:val="20"/>
              </w:rPr>
              <w:t>CAP TANT 15UF 50V 20% 2917</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47D57" w14:textId="77777777" w:rsidR="0013050F" w:rsidRPr="00B54B60" w:rsidRDefault="0013050F" w:rsidP="0013050F">
            <w:pPr>
              <w:spacing w:after="200"/>
              <w:rPr>
                <w:sz w:val="20"/>
                <w:szCs w:val="20"/>
              </w:rPr>
            </w:pPr>
            <w:r w:rsidRPr="00B54B60">
              <w:rPr>
                <w:sz w:val="20"/>
                <w:szCs w:val="20"/>
              </w:rPr>
              <w:t>TPSE156M050S0250</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9208A" w14:textId="77777777" w:rsidR="0013050F" w:rsidRPr="00B54B60" w:rsidRDefault="0013050F" w:rsidP="0013050F">
            <w:pPr>
              <w:spacing w:after="200"/>
              <w:rPr>
                <w:sz w:val="20"/>
                <w:szCs w:val="20"/>
              </w:rPr>
            </w:pPr>
            <w:r w:rsidRPr="00B54B60">
              <w:rPr>
                <w:sz w:val="20"/>
                <w:szCs w:val="20"/>
              </w:rPr>
              <w:t>AVX</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520EDF" w14:textId="77777777" w:rsidR="0013050F" w:rsidRPr="00B54B60" w:rsidRDefault="0013050F" w:rsidP="00B54B60">
            <w:pPr>
              <w:spacing w:after="200"/>
              <w:ind w:right="-297"/>
              <w:rPr>
                <w:sz w:val="20"/>
                <w:szCs w:val="20"/>
              </w:rPr>
            </w:pPr>
            <w:r w:rsidRPr="00B54B60">
              <w:rPr>
                <w:sz w:val="20"/>
                <w:szCs w:val="20"/>
              </w:rPr>
              <w:t>$4.30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15874" w14:textId="77777777" w:rsidR="0013050F" w:rsidRPr="00B54B60" w:rsidRDefault="0013050F" w:rsidP="00B54B60">
            <w:pPr>
              <w:spacing w:after="200"/>
              <w:ind w:right="-248"/>
              <w:rPr>
                <w:sz w:val="20"/>
                <w:szCs w:val="20"/>
              </w:rPr>
            </w:pPr>
            <w:r w:rsidRPr="00B54B60">
              <w:rPr>
                <w:sz w:val="20"/>
                <w:szCs w:val="20"/>
              </w:rPr>
              <w:t>$8.60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7B3302" w14:textId="77777777" w:rsidR="0013050F" w:rsidRPr="00B54B60" w:rsidRDefault="0013050F" w:rsidP="0013050F">
            <w:pPr>
              <w:spacing w:after="200"/>
              <w:rPr>
                <w:sz w:val="20"/>
                <w:szCs w:val="20"/>
              </w:rPr>
            </w:pPr>
            <w:r w:rsidRPr="00B54B60">
              <w:rPr>
                <w:sz w:val="20"/>
                <w:szCs w:val="20"/>
              </w:rPr>
              <w:t>Digikey</w:t>
            </w:r>
          </w:p>
        </w:tc>
      </w:tr>
      <w:tr w:rsidR="00B54B60" w:rsidRPr="0013050F" w14:paraId="0CD9B909"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24B5E" w14:textId="77777777" w:rsidR="0013050F" w:rsidRPr="00B54B60" w:rsidRDefault="0013050F" w:rsidP="0013050F">
            <w:pPr>
              <w:spacing w:after="200"/>
              <w:rPr>
                <w:sz w:val="20"/>
                <w:szCs w:val="20"/>
              </w:rPr>
            </w:pPr>
            <w:r w:rsidRPr="00B54B60">
              <w:rPr>
                <w:sz w:val="20"/>
                <w:szCs w:val="20"/>
              </w:rPr>
              <w:lastRenderedPageBreak/>
              <w:t>Oscillators</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244DE" w14:textId="77777777" w:rsidR="0013050F" w:rsidRPr="00B54B60" w:rsidRDefault="0013050F" w:rsidP="0013050F">
            <w:pPr>
              <w:spacing w:after="200"/>
              <w:rPr>
                <w:sz w:val="20"/>
                <w:szCs w:val="20"/>
              </w:rPr>
            </w:pPr>
            <w:r w:rsidRPr="00B54B60">
              <w:rPr>
                <w:sz w:val="20"/>
                <w:szCs w:val="20"/>
              </w:rPr>
              <w:t>C22, C23, C24, C25</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8CBD2" w14:textId="77777777" w:rsidR="0013050F" w:rsidRPr="00B54B60" w:rsidRDefault="0013050F" w:rsidP="0013050F">
            <w:pPr>
              <w:spacing w:after="200"/>
              <w:rPr>
                <w:sz w:val="20"/>
                <w:szCs w:val="20"/>
              </w:rPr>
            </w:pPr>
            <w:r w:rsidRPr="00B54B60">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00297" w14:textId="77777777" w:rsidR="0013050F" w:rsidRPr="00B54B60" w:rsidRDefault="0013050F" w:rsidP="0013050F">
            <w:pPr>
              <w:spacing w:after="200"/>
              <w:rPr>
                <w:sz w:val="20"/>
                <w:szCs w:val="20"/>
              </w:rPr>
            </w:pPr>
            <w:r w:rsidRPr="00B54B60">
              <w:rPr>
                <w:sz w:val="20"/>
                <w:szCs w:val="20"/>
              </w:rPr>
              <w:t>12pF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7049C0" w14:textId="77777777" w:rsidR="0013050F" w:rsidRPr="00B54B60" w:rsidRDefault="0013050F" w:rsidP="0013050F">
            <w:pPr>
              <w:spacing w:after="200"/>
              <w:rPr>
                <w:sz w:val="20"/>
                <w:szCs w:val="20"/>
              </w:rPr>
            </w:pPr>
            <w:r w:rsidRPr="00B54B60">
              <w:rPr>
                <w:sz w:val="20"/>
                <w:szCs w:val="20"/>
              </w:rPr>
              <w:t>CAP CER 12PF 50V C0G/NP0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CA1E00" w14:textId="77777777" w:rsidR="0013050F" w:rsidRPr="00B54B60" w:rsidRDefault="0013050F" w:rsidP="0013050F">
            <w:pPr>
              <w:spacing w:after="200"/>
              <w:rPr>
                <w:sz w:val="20"/>
                <w:szCs w:val="20"/>
              </w:rPr>
            </w:pPr>
            <w:r w:rsidRPr="00B54B60">
              <w:rPr>
                <w:sz w:val="20"/>
                <w:szCs w:val="20"/>
              </w:rPr>
              <w:t>C0402C120J5GACTU</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D91E8" w14:textId="77777777" w:rsidR="0013050F" w:rsidRPr="00B54B60" w:rsidRDefault="001D5B56" w:rsidP="0013050F">
            <w:pPr>
              <w:spacing w:after="200"/>
              <w:rPr>
                <w:sz w:val="20"/>
                <w:szCs w:val="20"/>
                <w:u w:val="single"/>
              </w:rPr>
            </w:pPr>
            <w:hyperlink r:id="rId55" w:tgtFrame="_blank" w:history="1">
              <w:r w:rsidR="0013050F" w:rsidRPr="00B54B60">
                <w:rPr>
                  <w:rStyle w:val="Hyperlink"/>
                  <w:sz w:val="20"/>
                  <w:szCs w:val="20"/>
                </w:rPr>
                <w:t>KEMET</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035C0E"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F58B5" w14:textId="77777777" w:rsidR="0013050F" w:rsidRPr="00B54B60" w:rsidRDefault="0013050F" w:rsidP="00B54B60">
            <w:pPr>
              <w:spacing w:after="200"/>
              <w:ind w:right="-248"/>
              <w:rPr>
                <w:sz w:val="20"/>
                <w:szCs w:val="20"/>
              </w:rPr>
            </w:pPr>
            <w:r w:rsidRPr="00B54B60">
              <w:rPr>
                <w:sz w:val="20"/>
                <w:szCs w:val="20"/>
              </w:rPr>
              <w:t>$0.40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AE681" w14:textId="77777777" w:rsidR="0013050F" w:rsidRPr="00B54B60" w:rsidRDefault="0013050F" w:rsidP="0013050F">
            <w:pPr>
              <w:spacing w:after="200"/>
              <w:rPr>
                <w:sz w:val="20"/>
                <w:szCs w:val="20"/>
              </w:rPr>
            </w:pPr>
            <w:r w:rsidRPr="00B54B60">
              <w:rPr>
                <w:sz w:val="20"/>
                <w:szCs w:val="20"/>
              </w:rPr>
              <w:t>Digikey</w:t>
            </w:r>
          </w:p>
        </w:tc>
      </w:tr>
      <w:tr w:rsidR="00B54B60" w:rsidRPr="0013050F" w14:paraId="0EEB44B2"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C3D67" w14:textId="77777777" w:rsidR="0013050F" w:rsidRPr="00B54B60" w:rsidRDefault="0013050F" w:rsidP="0013050F">
            <w:pPr>
              <w:spacing w:after="200"/>
              <w:rPr>
                <w:sz w:val="20"/>
                <w:szCs w:val="20"/>
              </w:rPr>
            </w:pPr>
            <w:r w:rsidRPr="00B54B60">
              <w:rPr>
                <w:sz w:val="20"/>
                <w:szCs w:val="20"/>
              </w:rPr>
              <w:t>MCU</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C558F" w14:textId="77777777" w:rsidR="0013050F" w:rsidRPr="00B54B60" w:rsidRDefault="0013050F" w:rsidP="0013050F">
            <w:pPr>
              <w:spacing w:after="200"/>
              <w:rPr>
                <w:sz w:val="20"/>
                <w:szCs w:val="20"/>
              </w:rPr>
            </w:pPr>
            <w:r w:rsidRPr="00B54B60">
              <w:rPr>
                <w:sz w:val="20"/>
                <w:szCs w:val="20"/>
              </w:rPr>
              <w:t>C30</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9B312F"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A9092" w14:textId="77777777" w:rsidR="0013050F" w:rsidRPr="00B54B60" w:rsidRDefault="0013050F" w:rsidP="0013050F">
            <w:pPr>
              <w:spacing w:after="200"/>
              <w:rPr>
                <w:sz w:val="20"/>
                <w:szCs w:val="20"/>
              </w:rPr>
            </w:pPr>
            <w:r w:rsidRPr="00B54B60">
              <w:rPr>
                <w:sz w:val="20"/>
                <w:szCs w:val="20"/>
              </w:rPr>
              <w:t>2.2uF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9093B" w14:textId="77777777" w:rsidR="0013050F" w:rsidRPr="00B54B60" w:rsidRDefault="0013050F" w:rsidP="0013050F">
            <w:pPr>
              <w:spacing w:after="200"/>
              <w:rPr>
                <w:sz w:val="20"/>
                <w:szCs w:val="20"/>
              </w:rPr>
            </w:pPr>
            <w:r w:rsidRPr="00B54B60">
              <w:rPr>
                <w:sz w:val="20"/>
                <w:szCs w:val="20"/>
              </w:rPr>
              <w:t>CAP CER 2.2UF 16V X6S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3EE41" w14:textId="77777777" w:rsidR="0013050F" w:rsidRPr="00B54B60" w:rsidRDefault="0013050F" w:rsidP="0013050F">
            <w:pPr>
              <w:spacing w:after="200"/>
              <w:rPr>
                <w:sz w:val="20"/>
                <w:szCs w:val="20"/>
              </w:rPr>
            </w:pPr>
            <w:r w:rsidRPr="00B54B60">
              <w:rPr>
                <w:sz w:val="20"/>
                <w:szCs w:val="20"/>
              </w:rPr>
              <w:t>GRM155C81C225ME15D</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81AF0" w14:textId="77777777" w:rsidR="0013050F" w:rsidRPr="00B54B60" w:rsidRDefault="0013050F" w:rsidP="0013050F">
            <w:pPr>
              <w:spacing w:after="200"/>
              <w:rPr>
                <w:sz w:val="20"/>
                <w:szCs w:val="20"/>
              </w:rPr>
            </w:pPr>
            <w:r w:rsidRPr="00B54B60">
              <w:rPr>
                <w:sz w:val="20"/>
                <w:szCs w:val="20"/>
              </w:rPr>
              <w:t>Murata Electronics North America</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E5588" w14:textId="77777777" w:rsidR="0013050F" w:rsidRPr="00B54B60" w:rsidRDefault="0013050F" w:rsidP="00B54B60">
            <w:pPr>
              <w:spacing w:after="200"/>
              <w:ind w:right="-297"/>
              <w:rPr>
                <w:sz w:val="20"/>
                <w:szCs w:val="20"/>
              </w:rPr>
            </w:pPr>
            <w:r w:rsidRPr="00B54B60">
              <w:rPr>
                <w:sz w:val="20"/>
                <w:szCs w:val="20"/>
              </w:rPr>
              <w:t>$0.33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43546" w14:textId="77777777" w:rsidR="0013050F" w:rsidRPr="00B54B60" w:rsidRDefault="0013050F" w:rsidP="00B54B60">
            <w:pPr>
              <w:spacing w:after="200"/>
              <w:ind w:right="-248"/>
              <w:rPr>
                <w:sz w:val="20"/>
                <w:szCs w:val="20"/>
              </w:rPr>
            </w:pPr>
            <w:r w:rsidRPr="00B54B60">
              <w:rPr>
                <w:sz w:val="20"/>
                <w:szCs w:val="20"/>
              </w:rPr>
              <w:t>$0.33</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1C8371" w14:textId="77777777" w:rsidR="0013050F" w:rsidRPr="00B54B60" w:rsidRDefault="0013050F" w:rsidP="0013050F">
            <w:pPr>
              <w:spacing w:after="200"/>
              <w:rPr>
                <w:sz w:val="20"/>
                <w:szCs w:val="20"/>
              </w:rPr>
            </w:pPr>
            <w:r w:rsidRPr="00B54B60">
              <w:rPr>
                <w:sz w:val="20"/>
                <w:szCs w:val="20"/>
              </w:rPr>
              <w:t>Digikey</w:t>
            </w:r>
          </w:p>
        </w:tc>
      </w:tr>
      <w:tr w:rsidR="00B54B60" w:rsidRPr="0013050F" w14:paraId="3BC3C5BB"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70E71" w14:textId="77777777" w:rsidR="0013050F" w:rsidRPr="00B54B60" w:rsidRDefault="0013050F" w:rsidP="0013050F">
            <w:pPr>
              <w:spacing w:after="200"/>
              <w:rPr>
                <w:sz w:val="20"/>
                <w:szCs w:val="20"/>
              </w:rPr>
            </w:pPr>
            <w:r w:rsidRPr="00B54B60">
              <w:rPr>
                <w:sz w:val="20"/>
                <w:szCs w:val="20"/>
              </w:rPr>
              <w:t>Encoder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20493" w14:textId="77777777" w:rsidR="0013050F" w:rsidRPr="00B54B60" w:rsidRDefault="0013050F" w:rsidP="0013050F">
            <w:pPr>
              <w:spacing w:after="200"/>
              <w:rPr>
                <w:sz w:val="20"/>
                <w:szCs w:val="20"/>
              </w:rPr>
            </w:pPr>
            <w:r w:rsidRPr="00B54B60">
              <w:rPr>
                <w:sz w:val="20"/>
                <w:szCs w:val="20"/>
              </w:rPr>
              <w:t>C31, C32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6819A"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6B0B5" w14:textId="77777777" w:rsidR="0013050F" w:rsidRPr="00B54B60" w:rsidRDefault="0013050F" w:rsidP="0013050F">
            <w:pPr>
              <w:spacing w:after="200"/>
              <w:rPr>
                <w:sz w:val="20"/>
                <w:szCs w:val="20"/>
              </w:rPr>
            </w:pPr>
            <w:r w:rsidRPr="00B54B60">
              <w:rPr>
                <w:sz w:val="20"/>
                <w:szCs w:val="20"/>
              </w:rPr>
              <w:t>1uF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5FFB2" w14:textId="77777777" w:rsidR="0013050F" w:rsidRPr="00B54B60" w:rsidRDefault="0013050F" w:rsidP="0013050F">
            <w:pPr>
              <w:spacing w:after="200"/>
              <w:rPr>
                <w:sz w:val="20"/>
                <w:szCs w:val="20"/>
              </w:rPr>
            </w:pPr>
            <w:r w:rsidRPr="00B54B60">
              <w:rPr>
                <w:sz w:val="20"/>
                <w:szCs w:val="20"/>
              </w:rPr>
              <w:t>CAP CER 1UF 25V X7R 0805</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F37BD" w14:textId="77777777" w:rsidR="0013050F" w:rsidRPr="00B54B60" w:rsidRDefault="0013050F" w:rsidP="0013050F">
            <w:pPr>
              <w:spacing w:after="200"/>
              <w:rPr>
                <w:sz w:val="20"/>
                <w:szCs w:val="20"/>
              </w:rPr>
            </w:pPr>
            <w:r w:rsidRPr="00B54B60">
              <w:rPr>
                <w:sz w:val="20"/>
                <w:szCs w:val="20"/>
              </w:rPr>
              <w:t>C2012X7R1E105K125AB</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A32F6" w14:textId="77777777" w:rsidR="0013050F" w:rsidRPr="00B54B60" w:rsidRDefault="001D5B56" w:rsidP="0013050F">
            <w:pPr>
              <w:spacing w:after="200"/>
              <w:rPr>
                <w:sz w:val="20"/>
                <w:szCs w:val="20"/>
                <w:u w:val="single"/>
              </w:rPr>
            </w:pPr>
            <w:hyperlink r:id="rId56" w:tgtFrame="_blank" w:history="1">
              <w:r w:rsidR="0013050F" w:rsidRPr="00B54B60">
                <w:rPr>
                  <w:rStyle w:val="Hyperlink"/>
                  <w:sz w:val="20"/>
                  <w:szCs w:val="20"/>
                </w:rPr>
                <w:t>TDK Corporation</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1F762" w14:textId="77777777" w:rsidR="0013050F" w:rsidRPr="00B54B60" w:rsidRDefault="0013050F" w:rsidP="00B54B60">
            <w:pPr>
              <w:spacing w:after="200"/>
              <w:ind w:right="-297"/>
              <w:rPr>
                <w:sz w:val="20"/>
                <w:szCs w:val="20"/>
              </w:rPr>
            </w:pPr>
            <w:r w:rsidRPr="00B54B60">
              <w:rPr>
                <w:sz w:val="20"/>
                <w:szCs w:val="20"/>
              </w:rPr>
              <w:t>$0.16</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C59A5" w14:textId="77777777" w:rsidR="0013050F" w:rsidRPr="00B54B60" w:rsidRDefault="0013050F" w:rsidP="00B54B60">
            <w:pPr>
              <w:spacing w:after="200"/>
              <w:ind w:right="-248"/>
              <w:rPr>
                <w:sz w:val="20"/>
                <w:szCs w:val="20"/>
              </w:rPr>
            </w:pPr>
            <w:r w:rsidRPr="00B54B60">
              <w:rPr>
                <w:sz w:val="20"/>
                <w:szCs w:val="20"/>
              </w:rPr>
              <w:t>$0.32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7F01F" w14:textId="77777777" w:rsidR="0013050F" w:rsidRPr="00B54B60" w:rsidRDefault="0013050F" w:rsidP="0013050F">
            <w:pPr>
              <w:spacing w:after="200"/>
              <w:rPr>
                <w:sz w:val="20"/>
                <w:szCs w:val="20"/>
              </w:rPr>
            </w:pPr>
            <w:r w:rsidRPr="00B54B60">
              <w:rPr>
                <w:sz w:val="20"/>
                <w:szCs w:val="20"/>
              </w:rPr>
              <w:t>Digikey</w:t>
            </w:r>
          </w:p>
        </w:tc>
      </w:tr>
      <w:tr w:rsidR="00B54B60" w:rsidRPr="0013050F" w14:paraId="3408EF16"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5630F" w14:textId="77777777" w:rsidR="0013050F" w:rsidRPr="00B54B60" w:rsidRDefault="0013050F" w:rsidP="0013050F">
            <w:pPr>
              <w:spacing w:after="200"/>
              <w:rPr>
                <w:sz w:val="20"/>
                <w:szCs w:val="20"/>
              </w:rPr>
            </w:pPr>
            <w:r w:rsidRPr="00B54B60">
              <w:rPr>
                <w:sz w:val="20"/>
                <w:szCs w:val="20"/>
              </w:rPr>
              <w:t xml:space="preserve">Temperature </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62544" w14:textId="77777777" w:rsidR="0013050F" w:rsidRPr="00B54B60" w:rsidRDefault="0013050F" w:rsidP="0013050F">
            <w:pPr>
              <w:spacing w:after="200"/>
              <w:rPr>
                <w:sz w:val="20"/>
                <w:szCs w:val="20"/>
              </w:rPr>
            </w:pPr>
            <w:r w:rsidRPr="00B54B60">
              <w:rPr>
                <w:sz w:val="20"/>
                <w:szCs w:val="20"/>
              </w:rPr>
              <w:t>C35, C37, C16</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409458"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7CA82" w14:textId="77777777" w:rsidR="0013050F" w:rsidRPr="00B54B60" w:rsidRDefault="0013050F" w:rsidP="0013050F">
            <w:pPr>
              <w:spacing w:after="200"/>
              <w:rPr>
                <w:sz w:val="20"/>
                <w:szCs w:val="20"/>
              </w:rPr>
            </w:pPr>
            <w:r w:rsidRPr="00B54B60">
              <w:rPr>
                <w:sz w:val="20"/>
                <w:szCs w:val="20"/>
              </w:rPr>
              <w:t>0.01uF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0D58F" w14:textId="77777777" w:rsidR="0013050F" w:rsidRPr="00B54B60" w:rsidRDefault="0013050F" w:rsidP="0013050F">
            <w:pPr>
              <w:spacing w:after="200"/>
              <w:rPr>
                <w:sz w:val="20"/>
                <w:szCs w:val="20"/>
              </w:rPr>
            </w:pPr>
            <w:r w:rsidRPr="00B54B60">
              <w:rPr>
                <w:sz w:val="20"/>
                <w:szCs w:val="20"/>
              </w:rPr>
              <w:t>CAP CER 10000PF 50V X7R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DC436" w14:textId="77777777" w:rsidR="0013050F" w:rsidRPr="00B54B60" w:rsidRDefault="0013050F" w:rsidP="0013050F">
            <w:pPr>
              <w:spacing w:after="200"/>
              <w:rPr>
                <w:sz w:val="20"/>
                <w:szCs w:val="20"/>
              </w:rPr>
            </w:pPr>
            <w:r w:rsidRPr="00B54B60">
              <w:rPr>
                <w:sz w:val="20"/>
                <w:szCs w:val="20"/>
              </w:rPr>
              <w:t>TDK Corporation</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D2FCB" w14:textId="77777777" w:rsidR="0013050F" w:rsidRPr="00B54B60" w:rsidRDefault="0013050F" w:rsidP="0013050F">
            <w:pPr>
              <w:spacing w:after="200"/>
              <w:rPr>
                <w:sz w:val="20"/>
                <w:szCs w:val="20"/>
              </w:rPr>
            </w:pPr>
            <w:r w:rsidRPr="00B54B60">
              <w:rPr>
                <w:sz w:val="20"/>
                <w:szCs w:val="20"/>
              </w:rPr>
              <w:t>C1005X7R1H103K050BB</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F7953" w14:textId="77777777" w:rsidR="0013050F" w:rsidRPr="00B54B60" w:rsidRDefault="0013050F" w:rsidP="00B54B60">
            <w:pPr>
              <w:spacing w:after="200"/>
              <w:ind w:right="-297"/>
              <w:rPr>
                <w:sz w:val="20"/>
                <w:szCs w:val="20"/>
              </w:rPr>
            </w:pPr>
            <w:r w:rsidRPr="00B54B60">
              <w:rPr>
                <w:sz w:val="20"/>
                <w:szCs w:val="20"/>
              </w:rPr>
              <w:t>$0.12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E6BA5" w14:textId="77777777" w:rsidR="0013050F" w:rsidRPr="00B54B60" w:rsidRDefault="0013050F" w:rsidP="00B54B60">
            <w:pPr>
              <w:spacing w:after="200"/>
              <w:ind w:right="-248"/>
              <w:rPr>
                <w:sz w:val="20"/>
                <w:szCs w:val="20"/>
              </w:rPr>
            </w:pPr>
            <w:r w:rsidRPr="00B54B60">
              <w:rPr>
                <w:sz w:val="20"/>
                <w:szCs w:val="20"/>
              </w:rPr>
              <w:t>$0.36</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49AF1" w14:textId="77777777" w:rsidR="0013050F" w:rsidRPr="00B54B60" w:rsidRDefault="0013050F" w:rsidP="0013050F">
            <w:pPr>
              <w:spacing w:after="200"/>
              <w:rPr>
                <w:sz w:val="20"/>
                <w:szCs w:val="20"/>
              </w:rPr>
            </w:pPr>
            <w:r w:rsidRPr="00B54B60">
              <w:rPr>
                <w:sz w:val="20"/>
                <w:szCs w:val="20"/>
              </w:rPr>
              <w:t>Digikey</w:t>
            </w:r>
          </w:p>
        </w:tc>
      </w:tr>
      <w:tr w:rsidR="00B54B60" w:rsidRPr="0013050F" w14:paraId="50CFDEEA"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8E92C"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A61015" w14:textId="77777777" w:rsidR="0013050F" w:rsidRPr="00B54B60" w:rsidRDefault="0013050F" w:rsidP="0013050F">
            <w:pPr>
              <w:spacing w:after="200"/>
              <w:rPr>
                <w:sz w:val="20"/>
                <w:szCs w:val="20"/>
              </w:rPr>
            </w:pPr>
            <w:r w:rsidRPr="00B54B60">
              <w:rPr>
                <w:sz w:val="20"/>
                <w:szCs w:val="20"/>
              </w:rPr>
              <w:t>C38, C39, C40</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3B9F6"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C20561" w14:textId="77777777" w:rsidR="0013050F" w:rsidRPr="00B54B60" w:rsidRDefault="0013050F" w:rsidP="0013050F">
            <w:pPr>
              <w:spacing w:after="200"/>
              <w:rPr>
                <w:sz w:val="20"/>
                <w:szCs w:val="20"/>
              </w:rPr>
            </w:pPr>
            <w:r w:rsidRPr="00B54B60">
              <w:rPr>
                <w:sz w:val="20"/>
                <w:szCs w:val="20"/>
              </w:rPr>
              <w:t>2200pF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55537A" w14:textId="77777777" w:rsidR="0013050F" w:rsidRPr="00B54B60" w:rsidRDefault="0013050F" w:rsidP="0013050F">
            <w:pPr>
              <w:spacing w:after="200"/>
              <w:rPr>
                <w:sz w:val="20"/>
                <w:szCs w:val="20"/>
              </w:rPr>
            </w:pPr>
            <w:r w:rsidRPr="00B54B60">
              <w:rPr>
                <w:sz w:val="20"/>
                <w:szCs w:val="20"/>
              </w:rPr>
              <w:t>CAP CER 2200PF 25V X7R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01EBF" w14:textId="77777777" w:rsidR="0013050F" w:rsidRPr="00B54B60" w:rsidRDefault="0013050F" w:rsidP="0013050F">
            <w:pPr>
              <w:spacing w:after="200"/>
              <w:rPr>
                <w:sz w:val="20"/>
                <w:szCs w:val="20"/>
              </w:rPr>
            </w:pPr>
            <w:r w:rsidRPr="00B54B60">
              <w:rPr>
                <w:sz w:val="20"/>
                <w:szCs w:val="20"/>
              </w:rPr>
              <w:t>GRM155R71E222KA01D</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884C3" w14:textId="77777777" w:rsidR="0013050F" w:rsidRPr="00B54B60" w:rsidRDefault="0013050F" w:rsidP="0013050F">
            <w:pPr>
              <w:spacing w:after="200"/>
              <w:rPr>
                <w:sz w:val="20"/>
                <w:szCs w:val="20"/>
              </w:rPr>
            </w:pPr>
            <w:r w:rsidRPr="00B54B60">
              <w:rPr>
                <w:sz w:val="20"/>
                <w:szCs w:val="20"/>
              </w:rPr>
              <w:t>Murata Electronics North America</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A24F4"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85EA2" w14:textId="77777777" w:rsidR="0013050F" w:rsidRPr="00B54B60" w:rsidRDefault="0013050F" w:rsidP="00B54B60">
            <w:pPr>
              <w:spacing w:after="200"/>
              <w:ind w:right="-248"/>
              <w:rPr>
                <w:sz w:val="20"/>
                <w:szCs w:val="20"/>
              </w:rPr>
            </w:pPr>
            <w:r w:rsidRPr="00B54B60">
              <w:rPr>
                <w:sz w:val="20"/>
                <w:szCs w:val="20"/>
              </w:rPr>
              <w:t>$0.30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35D51" w14:textId="77777777" w:rsidR="0013050F" w:rsidRPr="00B54B60" w:rsidRDefault="0013050F" w:rsidP="0013050F">
            <w:pPr>
              <w:spacing w:after="200"/>
              <w:rPr>
                <w:sz w:val="20"/>
                <w:szCs w:val="20"/>
              </w:rPr>
            </w:pPr>
            <w:r w:rsidRPr="00B54B60">
              <w:rPr>
                <w:sz w:val="20"/>
                <w:szCs w:val="20"/>
              </w:rPr>
              <w:t>Digikey</w:t>
            </w:r>
          </w:p>
        </w:tc>
      </w:tr>
      <w:tr w:rsidR="00B54B60" w:rsidRPr="0013050F" w14:paraId="5BBF4ED7"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7A5D3"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1824B" w14:textId="77777777" w:rsidR="0013050F" w:rsidRPr="00B54B60" w:rsidRDefault="0013050F" w:rsidP="0013050F">
            <w:pPr>
              <w:spacing w:after="200"/>
              <w:rPr>
                <w:sz w:val="20"/>
                <w:szCs w:val="20"/>
              </w:rPr>
            </w:pPr>
            <w:r w:rsidRPr="00B54B60">
              <w:rPr>
                <w:sz w:val="20"/>
                <w:szCs w:val="20"/>
              </w:rPr>
              <w:t>C41, C42, C43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04DA4"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EF509E" w14:textId="77777777" w:rsidR="0013050F" w:rsidRPr="00B54B60" w:rsidRDefault="0013050F" w:rsidP="0013050F">
            <w:pPr>
              <w:spacing w:after="200"/>
              <w:rPr>
                <w:sz w:val="20"/>
                <w:szCs w:val="20"/>
              </w:rPr>
            </w:pPr>
            <w:r w:rsidRPr="00B54B60">
              <w:rPr>
                <w:sz w:val="20"/>
                <w:szCs w:val="20"/>
              </w:rPr>
              <w:t>1uF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46E2D" w14:textId="77777777" w:rsidR="0013050F" w:rsidRPr="00B54B60" w:rsidRDefault="0013050F" w:rsidP="0013050F">
            <w:pPr>
              <w:spacing w:after="200"/>
              <w:rPr>
                <w:sz w:val="20"/>
                <w:szCs w:val="20"/>
              </w:rPr>
            </w:pPr>
            <w:r w:rsidRPr="00B54B60">
              <w:rPr>
                <w:sz w:val="20"/>
                <w:szCs w:val="20"/>
              </w:rPr>
              <w:t>CAP CER 1UF 10V X6S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397B5" w14:textId="77777777" w:rsidR="0013050F" w:rsidRPr="00B54B60" w:rsidRDefault="0013050F" w:rsidP="0013050F">
            <w:pPr>
              <w:spacing w:after="200"/>
              <w:rPr>
                <w:sz w:val="20"/>
                <w:szCs w:val="20"/>
              </w:rPr>
            </w:pPr>
            <w:r w:rsidRPr="00B54B60">
              <w:rPr>
                <w:sz w:val="20"/>
                <w:szCs w:val="20"/>
              </w:rPr>
              <w:t>CGB2A1X6S1A105M033BC</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FBFB1" w14:textId="77777777" w:rsidR="0013050F" w:rsidRPr="00B54B60" w:rsidRDefault="0013050F" w:rsidP="0013050F">
            <w:pPr>
              <w:spacing w:after="200"/>
              <w:rPr>
                <w:sz w:val="20"/>
                <w:szCs w:val="20"/>
              </w:rPr>
            </w:pPr>
            <w:r w:rsidRPr="00B54B60">
              <w:rPr>
                <w:sz w:val="20"/>
                <w:szCs w:val="20"/>
              </w:rPr>
              <w:t>TDK</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9A0FA" w14:textId="77777777" w:rsidR="0013050F" w:rsidRPr="00B54B60" w:rsidRDefault="0013050F" w:rsidP="00B54B60">
            <w:pPr>
              <w:spacing w:after="200"/>
              <w:ind w:right="-297"/>
              <w:rPr>
                <w:sz w:val="20"/>
                <w:szCs w:val="20"/>
              </w:rPr>
            </w:pPr>
            <w:r w:rsidRPr="00B54B60">
              <w:rPr>
                <w:sz w:val="20"/>
                <w:szCs w:val="20"/>
              </w:rPr>
              <w:t>$0.24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48B9" w14:textId="77777777" w:rsidR="0013050F" w:rsidRPr="00B54B60" w:rsidRDefault="0013050F" w:rsidP="00B54B60">
            <w:pPr>
              <w:spacing w:after="200"/>
              <w:ind w:right="-248"/>
              <w:rPr>
                <w:sz w:val="20"/>
                <w:szCs w:val="20"/>
              </w:rPr>
            </w:pPr>
            <w:r w:rsidRPr="00B54B60">
              <w:rPr>
                <w:sz w:val="20"/>
                <w:szCs w:val="20"/>
              </w:rPr>
              <w:t>$0.72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FB9FF" w14:textId="77777777" w:rsidR="0013050F" w:rsidRPr="00B54B60" w:rsidRDefault="0013050F" w:rsidP="0013050F">
            <w:pPr>
              <w:spacing w:after="200"/>
              <w:rPr>
                <w:sz w:val="20"/>
                <w:szCs w:val="20"/>
              </w:rPr>
            </w:pPr>
            <w:r w:rsidRPr="00B54B60">
              <w:rPr>
                <w:sz w:val="20"/>
                <w:szCs w:val="20"/>
              </w:rPr>
              <w:t>Digikey</w:t>
            </w:r>
          </w:p>
        </w:tc>
      </w:tr>
      <w:tr w:rsidR="00B54B60" w:rsidRPr="0013050F" w14:paraId="464090D8"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07AD3"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4DFFF" w14:textId="77777777" w:rsidR="0013050F" w:rsidRPr="00B54B60" w:rsidRDefault="0013050F" w:rsidP="0013050F">
            <w:pPr>
              <w:spacing w:after="200"/>
              <w:rPr>
                <w:sz w:val="20"/>
                <w:szCs w:val="20"/>
              </w:rPr>
            </w:pPr>
            <w:r w:rsidRPr="00B54B60">
              <w:rPr>
                <w:sz w:val="20"/>
                <w:szCs w:val="20"/>
              </w:rPr>
              <w:t>C5, C6, C7</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21055"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9466D" w14:textId="77777777" w:rsidR="0013050F" w:rsidRPr="00B54B60" w:rsidRDefault="0013050F" w:rsidP="0013050F">
            <w:pPr>
              <w:spacing w:after="200"/>
              <w:rPr>
                <w:sz w:val="20"/>
                <w:szCs w:val="20"/>
              </w:rPr>
            </w:pPr>
            <w:r w:rsidRPr="00B54B60">
              <w:rPr>
                <w:sz w:val="20"/>
                <w:szCs w:val="20"/>
              </w:rPr>
              <w:t>10nF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F8A41" w14:textId="77777777" w:rsidR="0013050F" w:rsidRPr="00B54B60" w:rsidRDefault="0013050F" w:rsidP="0013050F">
            <w:pPr>
              <w:spacing w:after="200"/>
              <w:rPr>
                <w:sz w:val="20"/>
                <w:szCs w:val="20"/>
              </w:rPr>
            </w:pPr>
            <w:r w:rsidRPr="00B54B60">
              <w:rPr>
                <w:sz w:val="20"/>
                <w:szCs w:val="20"/>
              </w:rPr>
              <w:t>CAP CER 10000PF 100V X7S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77C477" w14:textId="77777777" w:rsidR="0013050F" w:rsidRPr="00B54B60" w:rsidRDefault="0013050F" w:rsidP="0013050F">
            <w:pPr>
              <w:spacing w:after="200"/>
              <w:rPr>
                <w:sz w:val="20"/>
                <w:szCs w:val="20"/>
              </w:rPr>
            </w:pPr>
            <w:r w:rsidRPr="00B54B60">
              <w:rPr>
                <w:sz w:val="20"/>
                <w:szCs w:val="20"/>
              </w:rPr>
              <w:t>C1005X7S2A103K050BB</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8F5CD" w14:textId="77777777" w:rsidR="0013050F" w:rsidRPr="00B54B60" w:rsidRDefault="0013050F" w:rsidP="0013050F">
            <w:pPr>
              <w:spacing w:after="200"/>
              <w:rPr>
                <w:sz w:val="20"/>
                <w:szCs w:val="20"/>
              </w:rPr>
            </w:pPr>
            <w:r w:rsidRPr="00B54B60">
              <w:rPr>
                <w:sz w:val="20"/>
                <w:szCs w:val="20"/>
              </w:rPr>
              <w:t>TDK Corporation</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BA9AF4" w14:textId="77777777" w:rsidR="0013050F" w:rsidRPr="00B54B60" w:rsidRDefault="0013050F" w:rsidP="00B54B60">
            <w:pPr>
              <w:spacing w:after="200"/>
              <w:ind w:right="-297"/>
              <w:rPr>
                <w:sz w:val="20"/>
                <w:szCs w:val="20"/>
              </w:rPr>
            </w:pPr>
            <w:r w:rsidRPr="00B54B60">
              <w:rPr>
                <w:sz w:val="20"/>
                <w:szCs w:val="20"/>
              </w:rPr>
              <w:t>$0.13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D7688B" w14:textId="77777777" w:rsidR="0013050F" w:rsidRPr="00B54B60" w:rsidRDefault="0013050F" w:rsidP="00B54B60">
            <w:pPr>
              <w:spacing w:after="200"/>
              <w:ind w:right="-248"/>
              <w:rPr>
                <w:sz w:val="20"/>
                <w:szCs w:val="20"/>
              </w:rPr>
            </w:pPr>
            <w:r w:rsidRPr="00B54B60">
              <w:rPr>
                <w:sz w:val="20"/>
                <w:szCs w:val="20"/>
              </w:rPr>
              <w:t>$0.39</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27789" w14:textId="77777777" w:rsidR="0013050F" w:rsidRPr="00B54B60" w:rsidRDefault="0013050F" w:rsidP="0013050F">
            <w:pPr>
              <w:spacing w:after="200"/>
              <w:rPr>
                <w:sz w:val="20"/>
                <w:szCs w:val="20"/>
              </w:rPr>
            </w:pPr>
            <w:r w:rsidRPr="00B54B60">
              <w:rPr>
                <w:sz w:val="20"/>
                <w:szCs w:val="20"/>
              </w:rPr>
              <w:t>Digikey</w:t>
            </w:r>
          </w:p>
        </w:tc>
      </w:tr>
      <w:tr w:rsidR="00B54B60" w:rsidRPr="0013050F" w14:paraId="4E7EA9E4"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0192A6"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3BE85" w14:textId="77777777" w:rsidR="0013050F" w:rsidRPr="00B54B60" w:rsidRDefault="0013050F" w:rsidP="0013050F">
            <w:pPr>
              <w:spacing w:after="200"/>
              <w:rPr>
                <w:sz w:val="20"/>
                <w:szCs w:val="20"/>
              </w:rPr>
            </w:pPr>
            <w:r w:rsidRPr="00B54B60">
              <w:rPr>
                <w:sz w:val="20"/>
                <w:szCs w:val="20"/>
              </w:rPr>
              <w:t>C50, C51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0FAD1"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2D933" w14:textId="77777777" w:rsidR="0013050F" w:rsidRPr="00B54B60" w:rsidRDefault="0013050F" w:rsidP="0013050F">
            <w:pPr>
              <w:spacing w:after="200"/>
              <w:rPr>
                <w:sz w:val="20"/>
                <w:szCs w:val="20"/>
              </w:rPr>
            </w:pPr>
            <w:r w:rsidRPr="00B54B60">
              <w:rPr>
                <w:sz w:val="20"/>
                <w:szCs w:val="20"/>
              </w:rPr>
              <w:t>330uF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358FD" w14:textId="77777777" w:rsidR="0013050F" w:rsidRPr="00B54B60" w:rsidRDefault="0013050F" w:rsidP="0013050F">
            <w:pPr>
              <w:spacing w:after="200"/>
              <w:rPr>
                <w:sz w:val="20"/>
                <w:szCs w:val="20"/>
              </w:rPr>
            </w:pPr>
            <w:r w:rsidRPr="00B54B60">
              <w:rPr>
                <w:sz w:val="20"/>
                <w:szCs w:val="20"/>
              </w:rPr>
              <w:t>CAP ALUM 330UF 20% 63V RADIAL</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9A546" w14:textId="77777777" w:rsidR="0013050F" w:rsidRPr="00B54B60" w:rsidRDefault="0013050F" w:rsidP="0013050F">
            <w:pPr>
              <w:spacing w:after="200"/>
              <w:rPr>
                <w:sz w:val="20"/>
                <w:szCs w:val="20"/>
              </w:rPr>
            </w:pPr>
            <w:r w:rsidRPr="00B54B60">
              <w:rPr>
                <w:sz w:val="20"/>
                <w:szCs w:val="20"/>
              </w:rPr>
              <w:t>UPJ1J331MHD6TN</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62D38" w14:textId="77777777" w:rsidR="0013050F" w:rsidRPr="00B54B60" w:rsidRDefault="0013050F" w:rsidP="0013050F">
            <w:pPr>
              <w:spacing w:after="200"/>
              <w:rPr>
                <w:sz w:val="20"/>
                <w:szCs w:val="20"/>
              </w:rPr>
            </w:pPr>
            <w:r w:rsidRPr="00B54B60">
              <w:rPr>
                <w:sz w:val="20"/>
                <w:szCs w:val="20"/>
              </w:rPr>
              <w:t>Nichicon</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1AAED" w14:textId="77777777" w:rsidR="0013050F" w:rsidRPr="00B54B60" w:rsidRDefault="0013050F" w:rsidP="00B54B60">
            <w:pPr>
              <w:spacing w:after="200"/>
              <w:ind w:right="-297"/>
              <w:rPr>
                <w:sz w:val="20"/>
                <w:szCs w:val="20"/>
              </w:rPr>
            </w:pPr>
            <w:r w:rsidRPr="00B54B60">
              <w:rPr>
                <w:sz w:val="20"/>
                <w:szCs w:val="20"/>
              </w:rPr>
              <w:t>$1.01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725B5" w14:textId="77777777" w:rsidR="0013050F" w:rsidRPr="00B54B60" w:rsidRDefault="0013050F" w:rsidP="00B54B60">
            <w:pPr>
              <w:spacing w:after="200"/>
              <w:ind w:right="-248"/>
              <w:rPr>
                <w:sz w:val="20"/>
                <w:szCs w:val="20"/>
              </w:rPr>
            </w:pPr>
            <w:r w:rsidRPr="00B54B60">
              <w:rPr>
                <w:sz w:val="20"/>
                <w:szCs w:val="20"/>
              </w:rPr>
              <w:t>$2.02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7E61E7" w14:textId="77777777" w:rsidR="0013050F" w:rsidRPr="00B54B60" w:rsidRDefault="0013050F" w:rsidP="0013050F">
            <w:pPr>
              <w:spacing w:after="200"/>
              <w:rPr>
                <w:sz w:val="20"/>
                <w:szCs w:val="20"/>
              </w:rPr>
            </w:pPr>
            <w:r w:rsidRPr="00B54B60">
              <w:rPr>
                <w:sz w:val="20"/>
                <w:szCs w:val="20"/>
              </w:rPr>
              <w:t>Digikey</w:t>
            </w:r>
          </w:p>
        </w:tc>
      </w:tr>
      <w:tr w:rsidR="00B54B60" w:rsidRPr="0013050F" w14:paraId="354DEA63"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87AE6"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FB90D" w14:textId="77777777" w:rsidR="0013050F" w:rsidRPr="00B54B60" w:rsidRDefault="0013050F" w:rsidP="0013050F">
            <w:pPr>
              <w:spacing w:after="200"/>
              <w:rPr>
                <w:sz w:val="20"/>
                <w:szCs w:val="20"/>
              </w:rPr>
            </w:pPr>
            <w:r w:rsidRPr="00B54B60">
              <w:rPr>
                <w:sz w:val="20"/>
                <w:szCs w:val="20"/>
              </w:rPr>
              <w:t>C52, C53, C54, C55, C56</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AE5FE" w14:textId="77777777" w:rsidR="0013050F" w:rsidRPr="00B54B60" w:rsidRDefault="0013050F" w:rsidP="0013050F">
            <w:pPr>
              <w:spacing w:after="200"/>
              <w:rPr>
                <w:sz w:val="20"/>
                <w:szCs w:val="20"/>
              </w:rPr>
            </w:pPr>
            <w:r w:rsidRPr="00B54B60">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5F294" w14:textId="77777777" w:rsidR="0013050F" w:rsidRPr="00B54B60" w:rsidRDefault="0013050F" w:rsidP="0013050F">
            <w:pPr>
              <w:spacing w:after="200"/>
              <w:rPr>
                <w:sz w:val="20"/>
                <w:szCs w:val="20"/>
              </w:rPr>
            </w:pPr>
            <w:r w:rsidRPr="00B54B60">
              <w:rPr>
                <w:sz w:val="20"/>
                <w:szCs w:val="20"/>
              </w:rPr>
              <w:t>22 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7DF2C" w14:textId="77777777" w:rsidR="0013050F" w:rsidRPr="00B54B60" w:rsidRDefault="0013050F" w:rsidP="0013050F">
            <w:pPr>
              <w:spacing w:after="200"/>
              <w:rPr>
                <w:sz w:val="20"/>
                <w:szCs w:val="20"/>
              </w:rPr>
            </w:pPr>
            <w:r w:rsidRPr="00B54B60">
              <w:rPr>
                <w:sz w:val="20"/>
                <w:szCs w:val="20"/>
              </w:rPr>
              <w:t>CAP CER 22UF 50V X7S 3025</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1978CC" w14:textId="77777777" w:rsidR="0013050F" w:rsidRPr="00B54B60" w:rsidRDefault="0013050F" w:rsidP="0013050F">
            <w:pPr>
              <w:spacing w:after="200"/>
              <w:rPr>
                <w:sz w:val="20"/>
                <w:szCs w:val="20"/>
              </w:rPr>
            </w:pPr>
            <w:r w:rsidRPr="00B54B60">
              <w:rPr>
                <w:sz w:val="20"/>
                <w:szCs w:val="20"/>
              </w:rPr>
              <w:t>C7563X7S1H226M230LE</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BED78" w14:textId="77777777" w:rsidR="0013050F" w:rsidRPr="00B54B60" w:rsidRDefault="001D5B56" w:rsidP="0013050F">
            <w:pPr>
              <w:spacing w:after="200"/>
              <w:rPr>
                <w:sz w:val="20"/>
                <w:szCs w:val="20"/>
                <w:u w:val="single"/>
              </w:rPr>
            </w:pPr>
            <w:hyperlink r:id="rId57" w:tgtFrame="_blank" w:history="1">
              <w:r w:rsidR="0013050F" w:rsidRPr="00B54B60">
                <w:rPr>
                  <w:rStyle w:val="Hyperlink"/>
                  <w:sz w:val="20"/>
                  <w:szCs w:val="20"/>
                </w:rPr>
                <w:t>TDK Corporation</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11F9BF" w14:textId="77777777" w:rsidR="0013050F" w:rsidRPr="00B54B60" w:rsidRDefault="0013050F" w:rsidP="00B54B60">
            <w:pPr>
              <w:spacing w:after="200"/>
              <w:ind w:right="-297"/>
              <w:rPr>
                <w:sz w:val="20"/>
                <w:szCs w:val="20"/>
              </w:rPr>
            </w:pPr>
            <w:r w:rsidRPr="00B54B60">
              <w:rPr>
                <w:sz w:val="20"/>
                <w:szCs w:val="20"/>
              </w:rPr>
              <w:t>$6.33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6F677" w14:textId="77777777" w:rsidR="0013050F" w:rsidRPr="00B54B60" w:rsidRDefault="0013050F" w:rsidP="00B54B60">
            <w:pPr>
              <w:spacing w:after="200"/>
              <w:ind w:right="-248"/>
              <w:rPr>
                <w:sz w:val="20"/>
                <w:szCs w:val="20"/>
              </w:rPr>
            </w:pPr>
            <w:r w:rsidRPr="00B54B60">
              <w:rPr>
                <w:sz w:val="20"/>
                <w:szCs w:val="20"/>
              </w:rPr>
              <w:t>$31.65</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A2A85" w14:textId="77777777" w:rsidR="0013050F" w:rsidRPr="00B54B60" w:rsidRDefault="0013050F" w:rsidP="0013050F">
            <w:pPr>
              <w:spacing w:after="200"/>
              <w:rPr>
                <w:sz w:val="20"/>
                <w:szCs w:val="20"/>
              </w:rPr>
            </w:pPr>
            <w:r w:rsidRPr="00B54B60">
              <w:rPr>
                <w:sz w:val="20"/>
                <w:szCs w:val="20"/>
              </w:rPr>
              <w:t>Digikey</w:t>
            </w:r>
          </w:p>
        </w:tc>
      </w:tr>
      <w:tr w:rsidR="00B54B60" w:rsidRPr="0013050F" w14:paraId="3CFE7E80"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5A90A" w14:textId="77777777" w:rsidR="0013050F" w:rsidRPr="00B54B60" w:rsidRDefault="0013050F" w:rsidP="0013050F">
            <w:pPr>
              <w:spacing w:after="200"/>
              <w:rPr>
                <w:sz w:val="20"/>
                <w:szCs w:val="20"/>
              </w:rPr>
            </w:pPr>
            <w:r w:rsidRPr="00B54B60">
              <w:rPr>
                <w:sz w:val="20"/>
                <w:szCs w:val="20"/>
              </w:rPr>
              <w:t>Various</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D2ACA5" w14:textId="77777777" w:rsidR="0013050F" w:rsidRPr="00B54B60" w:rsidRDefault="0013050F" w:rsidP="0013050F">
            <w:pPr>
              <w:spacing w:after="200"/>
              <w:rPr>
                <w:sz w:val="20"/>
                <w:szCs w:val="20"/>
              </w:rPr>
            </w:pPr>
            <w:r w:rsidRPr="00B54B60">
              <w:rPr>
                <w:sz w:val="20"/>
                <w:szCs w:val="20"/>
              </w:rPr>
              <w:t xml:space="preserve">C8, C12, C17, C18, C20, C21, C27, C28, </w:t>
            </w:r>
            <w:r w:rsidRPr="00B54B60">
              <w:rPr>
                <w:sz w:val="20"/>
                <w:szCs w:val="20"/>
              </w:rPr>
              <w:lastRenderedPageBreak/>
              <w:t>C29, C33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5D869" w14:textId="77777777" w:rsidR="0013050F" w:rsidRPr="00B54B60" w:rsidRDefault="0013050F" w:rsidP="0013050F">
            <w:pPr>
              <w:spacing w:after="200"/>
              <w:rPr>
                <w:sz w:val="20"/>
                <w:szCs w:val="20"/>
              </w:rPr>
            </w:pPr>
            <w:r w:rsidRPr="00B54B60">
              <w:rPr>
                <w:sz w:val="20"/>
                <w:szCs w:val="20"/>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BBFCE7" w14:textId="77777777" w:rsidR="0013050F" w:rsidRPr="00B54B60" w:rsidRDefault="0013050F" w:rsidP="0013050F">
            <w:pPr>
              <w:spacing w:after="200"/>
              <w:rPr>
                <w:sz w:val="20"/>
                <w:szCs w:val="20"/>
              </w:rPr>
            </w:pPr>
            <w:r w:rsidRPr="00B54B60">
              <w:rPr>
                <w:sz w:val="20"/>
                <w:szCs w:val="20"/>
              </w:rPr>
              <w:t>0.1 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1EBB5" w14:textId="77777777" w:rsidR="0013050F" w:rsidRPr="00B54B60" w:rsidRDefault="0013050F" w:rsidP="0013050F">
            <w:pPr>
              <w:spacing w:after="200"/>
              <w:rPr>
                <w:sz w:val="20"/>
                <w:szCs w:val="20"/>
              </w:rPr>
            </w:pPr>
            <w:r w:rsidRPr="00B54B60">
              <w:rPr>
                <w:sz w:val="20"/>
                <w:szCs w:val="20"/>
              </w:rPr>
              <w:t>CAP CER 0.1UF 50V X5R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C44AA" w14:textId="77777777" w:rsidR="0013050F" w:rsidRPr="00B54B60" w:rsidRDefault="0013050F" w:rsidP="0013050F">
            <w:pPr>
              <w:spacing w:after="200"/>
              <w:rPr>
                <w:sz w:val="20"/>
                <w:szCs w:val="20"/>
              </w:rPr>
            </w:pPr>
            <w:r w:rsidRPr="00B54B60">
              <w:rPr>
                <w:sz w:val="20"/>
                <w:szCs w:val="20"/>
              </w:rPr>
              <w:t>CGA2B3X5R1H104K050BB</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82F34A" w14:textId="77777777" w:rsidR="0013050F" w:rsidRPr="00B54B60" w:rsidRDefault="001D5B56" w:rsidP="0013050F">
            <w:pPr>
              <w:spacing w:after="200"/>
              <w:rPr>
                <w:sz w:val="20"/>
                <w:szCs w:val="20"/>
                <w:u w:val="single"/>
              </w:rPr>
            </w:pPr>
            <w:hyperlink r:id="rId58" w:tgtFrame="_blank" w:history="1">
              <w:r w:rsidR="0013050F" w:rsidRPr="00B54B60">
                <w:rPr>
                  <w:rStyle w:val="Hyperlink"/>
                  <w:sz w:val="20"/>
                  <w:szCs w:val="20"/>
                </w:rPr>
                <w:t>TDK Corporation</w:t>
              </w:r>
            </w:hyperlink>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2BC4D4D" w14:textId="77777777" w:rsidR="0013050F" w:rsidRPr="00B54B60" w:rsidRDefault="0013050F" w:rsidP="00B54B60">
            <w:pPr>
              <w:spacing w:after="200"/>
              <w:ind w:right="-297"/>
              <w:rPr>
                <w:sz w:val="20"/>
                <w:szCs w:val="20"/>
              </w:rPr>
            </w:pPr>
            <w:r w:rsidRPr="00B54B60">
              <w:rPr>
                <w:sz w:val="20"/>
                <w:szCs w:val="20"/>
              </w:rPr>
              <w:t>$0.13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E60B6" w14:textId="77777777" w:rsidR="0013050F" w:rsidRPr="00B54B60" w:rsidRDefault="0013050F" w:rsidP="00B54B60">
            <w:pPr>
              <w:spacing w:after="200"/>
              <w:ind w:right="-248"/>
              <w:rPr>
                <w:sz w:val="20"/>
                <w:szCs w:val="20"/>
              </w:rPr>
            </w:pPr>
            <w:r w:rsidRPr="00B54B60">
              <w:rPr>
                <w:sz w:val="20"/>
                <w:szCs w:val="20"/>
              </w:rPr>
              <w:t>$1.29</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0E283" w14:textId="77777777" w:rsidR="0013050F" w:rsidRPr="00B54B60" w:rsidRDefault="0013050F" w:rsidP="0013050F">
            <w:pPr>
              <w:spacing w:after="200"/>
              <w:rPr>
                <w:sz w:val="20"/>
                <w:szCs w:val="20"/>
              </w:rPr>
            </w:pPr>
            <w:r w:rsidRPr="00B54B60">
              <w:rPr>
                <w:sz w:val="20"/>
                <w:szCs w:val="20"/>
              </w:rPr>
              <w:t>Digikey</w:t>
            </w:r>
          </w:p>
        </w:tc>
      </w:tr>
      <w:tr w:rsidR="00B54B60" w:rsidRPr="0013050F" w14:paraId="3799A60E"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7D636"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1917D" w14:textId="77777777" w:rsidR="0013050F" w:rsidRPr="00B54B60" w:rsidRDefault="0013050F" w:rsidP="0013050F">
            <w:pPr>
              <w:spacing w:after="200"/>
              <w:rPr>
                <w:sz w:val="20"/>
                <w:szCs w:val="20"/>
              </w:rPr>
            </w:pPr>
            <w:r w:rsidRPr="00B54B60">
              <w:rPr>
                <w:sz w:val="20"/>
                <w:szCs w:val="20"/>
              </w:rPr>
              <w:t>C9</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720E8"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63C79" w14:textId="77777777" w:rsidR="0013050F" w:rsidRPr="00B54B60" w:rsidRDefault="0013050F" w:rsidP="0013050F">
            <w:pPr>
              <w:spacing w:after="200"/>
              <w:rPr>
                <w:sz w:val="20"/>
                <w:szCs w:val="20"/>
              </w:rPr>
            </w:pPr>
            <w:r w:rsidRPr="00B54B60">
              <w:rPr>
                <w:sz w:val="20"/>
                <w:szCs w:val="20"/>
              </w:rPr>
              <w:t>10uF</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ACB3F" w14:textId="77777777" w:rsidR="0013050F" w:rsidRPr="00B54B60" w:rsidRDefault="0013050F" w:rsidP="0013050F">
            <w:pPr>
              <w:spacing w:after="200"/>
              <w:rPr>
                <w:sz w:val="20"/>
                <w:szCs w:val="20"/>
              </w:rPr>
            </w:pPr>
            <w:r w:rsidRPr="00B54B60">
              <w:rPr>
                <w:sz w:val="20"/>
                <w:szCs w:val="20"/>
              </w:rPr>
              <w:t>CAP CER 10UF 35V X5R 0805 / Multilayer Ceramic Capacitors MLCC - SMD/SMT 0805 35V 10uF X5R 20% T: 1.25mm</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3E8D4" w14:textId="77777777" w:rsidR="0013050F" w:rsidRPr="00B54B60" w:rsidRDefault="0013050F" w:rsidP="0013050F">
            <w:pPr>
              <w:spacing w:after="200"/>
              <w:rPr>
                <w:sz w:val="20"/>
                <w:szCs w:val="20"/>
              </w:rPr>
            </w:pPr>
            <w:r w:rsidRPr="00B54B60">
              <w:rPr>
                <w:sz w:val="20"/>
                <w:szCs w:val="20"/>
              </w:rPr>
              <w:t xml:space="preserve">GMK212BBJ106KG-T / </w:t>
            </w:r>
            <w:r w:rsidRPr="00B54B60">
              <w:rPr>
                <w:sz w:val="20"/>
                <w:szCs w:val="20"/>
              </w:rPr>
              <w:br/>
              <w:t>C2012X5R1V106M125AC</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C80F03" w14:textId="77777777" w:rsidR="0013050F" w:rsidRPr="00B54B60" w:rsidRDefault="0013050F" w:rsidP="0013050F">
            <w:pPr>
              <w:spacing w:after="200"/>
              <w:rPr>
                <w:sz w:val="20"/>
                <w:szCs w:val="20"/>
              </w:rPr>
            </w:pPr>
            <w:r w:rsidRPr="00B54B60">
              <w:rPr>
                <w:sz w:val="20"/>
                <w:szCs w:val="20"/>
              </w:rPr>
              <w:t>Taiyo Yuden / TDK</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4EBEA" w14:textId="77777777" w:rsidR="0013050F" w:rsidRPr="00B54B60" w:rsidRDefault="0013050F" w:rsidP="00B54B60">
            <w:pPr>
              <w:spacing w:after="200"/>
              <w:ind w:right="-297"/>
              <w:rPr>
                <w:sz w:val="20"/>
                <w:szCs w:val="20"/>
              </w:rPr>
            </w:pPr>
            <w:r w:rsidRPr="00B54B60">
              <w:rPr>
                <w:sz w:val="20"/>
                <w:szCs w:val="20"/>
              </w:rPr>
              <w:t>$0.77</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0B335F" w14:textId="77777777" w:rsidR="0013050F" w:rsidRPr="00B54B60" w:rsidRDefault="0013050F" w:rsidP="00B54B60">
            <w:pPr>
              <w:spacing w:after="200"/>
              <w:ind w:right="-248"/>
              <w:rPr>
                <w:sz w:val="20"/>
                <w:szCs w:val="20"/>
              </w:rPr>
            </w:pPr>
            <w:r w:rsidRPr="00B54B60">
              <w:rPr>
                <w:sz w:val="20"/>
                <w:szCs w:val="20"/>
              </w:rPr>
              <w:t>$0.77</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BE824D" w14:textId="77777777" w:rsidR="0013050F" w:rsidRPr="00B54B60" w:rsidRDefault="0013050F" w:rsidP="0013050F">
            <w:pPr>
              <w:spacing w:after="200"/>
              <w:rPr>
                <w:sz w:val="20"/>
                <w:szCs w:val="20"/>
              </w:rPr>
            </w:pPr>
            <w:r w:rsidRPr="00B54B60">
              <w:rPr>
                <w:sz w:val="20"/>
                <w:szCs w:val="20"/>
              </w:rPr>
              <w:t>Digikey/Mouser</w:t>
            </w:r>
          </w:p>
        </w:tc>
      </w:tr>
      <w:tr w:rsidR="00B54B60" w:rsidRPr="0013050F" w14:paraId="575C8350"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43803"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658529" w14:textId="77777777" w:rsidR="0013050F" w:rsidRPr="00B54B60" w:rsidRDefault="0013050F" w:rsidP="0013050F">
            <w:pPr>
              <w:spacing w:after="200"/>
              <w:rPr>
                <w:sz w:val="20"/>
                <w:szCs w:val="20"/>
              </w:rPr>
            </w:pPr>
            <w:r w:rsidRPr="00B54B60">
              <w:rPr>
                <w:sz w:val="20"/>
                <w:szCs w:val="20"/>
              </w:rPr>
              <w:t>D1, D4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246F8"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96019"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88E46" w14:textId="77777777" w:rsidR="0013050F" w:rsidRPr="00B54B60" w:rsidRDefault="0013050F" w:rsidP="0013050F">
            <w:pPr>
              <w:spacing w:after="200"/>
              <w:rPr>
                <w:sz w:val="20"/>
                <w:szCs w:val="20"/>
              </w:rPr>
            </w:pPr>
            <w:r w:rsidRPr="00B54B60">
              <w:rPr>
                <w:sz w:val="20"/>
                <w:szCs w:val="20"/>
              </w:rPr>
              <w:t>DIODE SCHOTTKY 40V 1A SMB</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7028D" w14:textId="77777777" w:rsidR="0013050F" w:rsidRPr="00B54B60" w:rsidRDefault="0013050F" w:rsidP="0013050F">
            <w:pPr>
              <w:spacing w:after="200"/>
              <w:rPr>
                <w:sz w:val="20"/>
                <w:szCs w:val="20"/>
              </w:rPr>
            </w:pPr>
            <w:r w:rsidRPr="00B54B60">
              <w:rPr>
                <w:sz w:val="20"/>
                <w:szCs w:val="20"/>
              </w:rPr>
              <w:t>MBRS140T3G</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F99D02" w14:textId="77777777" w:rsidR="0013050F" w:rsidRPr="00B54B60" w:rsidRDefault="0013050F" w:rsidP="0013050F">
            <w:pPr>
              <w:spacing w:after="200"/>
              <w:rPr>
                <w:sz w:val="20"/>
                <w:szCs w:val="20"/>
              </w:rPr>
            </w:pPr>
            <w:r w:rsidRPr="00B54B60">
              <w:rPr>
                <w:sz w:val="20"/>
                <w:szCs w:val="20"/>
              </w:rPr>
              <w:t>ON</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94200" w14:textId="77777777" w:rsidR="0013050F" w:rsidRPr="00B54B60" w:rsidRDefault="0013050F" w:rsidP="00B54B60">
            <w:pPr>
              <w:spacing w:after="200"/>
              <w:ind w:right="-297"/>
              <w:rPr>
                <w:sz w:val="20"/>
                <w:szCs w:val="20"/>
              </w:rPr>
            </w:pPr>
            <w:r w:rsidRPr="00B54B60">
              <w:rPr>
                <w:sz w:val="20"/>
                <w:szCs w:val="20"/>
              </w:rPr>
              <w:t>$0.50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5BF88" w14:textId="77777777" w:rsidR="0013050F" w:rsidRPr="00B54B60" w:rsidRDefault="0013050F" w:rsidP="00B54B60">
            <w:pPr>
              <w:spacing w:after="200"/>
              <w:ind w:right="-248"/>
              <w:rPr>
                <w:sz w:val="20"/>
                <w:szCs w:val="20"/>
              </w:rPr>
            </w:pPr>
            <w:r w:rsidRPr="00B54B60">
              <w:rPr>
                <w:sz w:val="20"/>
                <w:szCs w:val="20"/>
              </w:rPr>
              <w:t>$1.00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1B3D3" w14:textId="77777777" w:rsidR="0013050F" w:rsidRPr="00B54B60" w:rsidRDefault="0013050F" w:rsidP="0013050F">
            <w:pPr>
              <w:spacing w:after="200"/>
              <w:rPr>
                <w:sz w:val="20"/>
                <w:szCs w:val="20"/>
              </w:rPr>
            </w:pPr>
            <w:r w:rsidRPr="00B54B60">
              <w:rPr>
                <w:sz w:val="20"/>
                <w:szCs w:val="20"/>
              </w:rPr>
              <w:t>Digikey</w:t>
            </w:r>
          </w:p>
        </w:tc>
      </w:tr>
      <w:tr w:rsidR="00B54B60" w:rsidRPr="0013050F" w14:paraId="4DA770F5"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66FDA"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DC53A" w14:textId="77777777" w:rsidR="0013050F" w:rsidRPr="00B54B60" w:rsidRDefault="0013050F" w:rsidP="0013050F">
            <w:pPr>
              <w:spacing w:after="200"/>
              <w:rPr>
                <w:sz w:val="20"/>
                <w:szCs w:val="20"/>
              </w:rPr>
            </w:pPr>
            <w:r w:rsidRPr="00B54B60">
              <w:rPr>
                <w:sz w:val="20"/>
                <w:szCs w:val="20"/>
              </w:rPr>
              <w:t>D2, D3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42366"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EFE61"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A1D908" w14:textId="77777777" w:rsidR="0013050F" w:rsidRPr="00B54B60" w:rsidRDefault="0013050F" w:rsidP="0013050F">
            <w:pPr>
              <w:spacing w:after="200"/>
              <w:rPr>
                <w:sz w:val="20"/>
                <w:szCs w:val="20"/>
              </w:rPr>
            </w:pPr>
            <w:r w:rsidRPr="00B54B60">
              <w:rPr>
                <w:sz w:val="20"/>
                <w:szCs w:val="20"/>
              </w:rPr>
              <w:t>DIODE GEN PURP 75V 150MA SOD323F</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FE33F" w14:textId="77777777" w:rsidR="0013050F" w:rsidRPr="00B54B60" w:rsidRDefault="0013050F" w:rsidP="0013050F">
            <w:pPr>
              <w:spacing w:after="200"/>
              <w:rPr>
                <w:sz w:val="20"/>
                <w:szCs w:val="20"/>
              </w:rPr>
            </w:pPr>
            <w:r w:rsidRPr="00B54B60">
              <w:rPr>
                <w:sz w:val="20"/>
                <w:szCs w:val="20"/>
              </w:rPr>
              <w:t>1N4148WS</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DAB79" w14:textId="77777777" w:rsidR="0013050F" w:rsidRPr="00B54B60" w:rsidRDefault="001D5B56" w:rsidP="0013050F">
            <w:pPr>
              <w:spacing w:after="200"/>
              <w:rPr>
                <w:sz w:val="20"/>
                <w:szCs w:val="20"/>
                <w:u w:val="single"/>
              </w:rPr>
            </w:pPr>
            <w:hyperlink r:id="rId59" w:tgtFrame="_blank" w:history="1">
              <w:r w:rsidR="0013050F" w:rsidRPr="00B54B60">
                <w:rPr>
                  <w:rStyle w:val="Hyperlink"/>
                  <w:sz w:val="20"/>
                  <w:szCs w:val="20"/>
                </w:rPr>
                <w:t>ON Semiconductor</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814A7" w14:textId="77777777" w:rsidR="0013050F" w:rsidRPr="00B54B60" w:rsidRDefault="0013050F" w:rsidP="00B54B60">
            <w:pPr>
              <w:spacing w:after="200"/>
              <w:ind w:right="-297"/>
              <w:rPr>
                <w:sz w:val="20"/>
                <w:szCs w:val="20"/>
              </w:rPr>
            </w:pPr>
            <w:r w:rsidRPr="00B54B60">
              <w:rPr>
                <w:sz w:val="20"/>
                <w:szCs w:val="20"/>
              </w:rPr>
              <w:t>$0.18</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D2063" w14:textId="77777777" w:rsidR="0013050F" w:rsidRPr="00B54B60" w:rsidRDefault="0013050F" w:rsidP="00B54B60">
            <w:pPr>
              <w:spacing w:after="200"/>
              <w:ind w:right="-248"/>
              <w:rPr>
                <w:sz w:val="20"/>
                <w:szCs w:val="20"/>
              </w:rPr>
            </w:pPr>
            <w:r w:rsidRPr="00B54B60">
              <w:rPr>
                <w:sz w:val="20"/>
                <w:szCs w:val="20"/>
              </w:rPr>
              <w:t>$0.36</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04803" w14:textId="77777777" w:rsidR="0013050F" w:rsidRPr="00B54B60" w:rsidRDefault="0013050F" w:rsidP="0013050F">
            <w:pPr>
              <w:spacing w:after="200"/>
              <w:rPr>
                <w:sz w:val="20"/>
                <w:szCs w:val="20"/>
              </w:rPr>
            </w:pPr>
            <w:r w:rsidRPr="00B54B60">
              <w:rPr>
                <w:sz w:val="20"/>
                <w:szCs w:val="20"/>
              </w:rPr>
              <w:t>Digikey</w:t>
            </w:r>
          </w:p>
        </w:tc>
      </w:tr>
      <w:tr w:rsidR="00B54B60" w:rsidRPr="0013050F" w14:paraId="60CD0A8F"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546FD"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A12588" w14:textId="77777777" w:rsidR="0013050F" w:rsidRPr="00B54B60" w:rsidRDefault="0013050F" w:rsidP="0013050F">
            <w:pPr>
              <w:spacing w:after="200"/>
              <w:rPr>
                <w:sz w:val="20"/>
                <w:szCs w:val="20"/>
              </w:rPr>
            </w:pPr>
            <w:r w:rsidRPr="00B54B60">
              <w:rPr>
                <w:sz w:val="20"/>
                <w:szCs w:val="20"/>
              </w:rPr>
              <w:t>D5</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9D981"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89F085" w14:textId="77777777" w:rsidR="0013050F" w:rsidRPr="00B54B60" w:rsidRDefault="0013050F" w:rsidP="0013050F">
            <w:pPr>
              <w:spacing w:after="200"/>
              <w:rPr>
                <w:sz w:val="20"/>
                <w:szCs w:val="20"/>
              </w:rPr>
            </w:pPr>
            <w:r w:rsidRPr="00B54B60">
              <w:rPr>
                <w:sz w:val="20"/>
                <w:szCs w:val="20"/>
              </w:rPr>
              <w:t>RED</w:t>
            </w:r>
          </w:p>
        </w:tc>
        <w:tc>
          <w:tcPr>
            <w:tcW w:w="1063"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25DD032C" w14:textId="77777777" w:rsidR="0013050F" w:rsidRPr="00B54B60" w:rsidRDefault="0013050F" w:rsidP="0013050F">
            <w:pPr>
              <w:spacing w:after="200"/>
              <w:rPr>
                <w:sz w:val="20"/>
                <w:szCs w:val="20"/>
              </w:rPr>
            </w:pPr>
            <w:r w:rsidRPr="00B54B60">
              <w:rPr>
                <w:sz w:val="20"/>
                <w:szCs w:val="20"/>
              </w:rPr>
              <w:t>LED RED DIFFUSED 0603 SMD</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F7558" w14:textId="77777777" w:rsidR="0013050F" w:rsidRPr="00B54B60" w:rsidRDefault="0013050F" w:rsidP="0013050F">
            <w:pPr>
              <w:spacing w:after="200"/>
              <w:rPr>
                <w:sz w:val="20"/>
                <w:szCs w:val="20"/>
              </w:rPr>
            </w:pPr>
            <w:r w:rsidRPr="00B54B60">
              <w:rPr>
                <w:sz w:val="20"/>
                <w:szCs w:val="20"/>
              </w:rPr>
              <w:t>LS Q976-NR-1</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579F2" w14:textId="77777777" w:rsidR="0013050F" w:rsidRPr="00B54B60" w:rsidRDefault="001D5B56" w:rsidP="0013050F">
            <w:pPr>
              <w:spacing w:after="200"/>
              <w:rPr>
                <w:sz w:val="20"/>
                <w:szCs w:val="20"/>
                <w:u w:val="single"/>
              </w:rPr>
            </w:pPr>
            <w:hyperlink r:id="rId60" w:tgtFrame="_blank" w:history="1">
              <w:r w:rsidR="0013050F" w:rsidRPr="00B54B60">
                <w:rPr>
                  <w:rStyle w:val="Hyperlink"/>
                  <w:sz w:val="20"/>
                  <w:szCs w:val="20"/>
                </w:rPr>
                <w:t>OSRAM Opto Semiconductors Inc.</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435F8" w14:textId="77777777" w:rsidR="0013050F" w:rsidRPr="00B54B60" w:rsidRDefault="0013050F" w:rsidP="00B54B60">
            <w:pPr>
              <w:spacing w:after="200"/>
              <w:ind w:right="-297"/>
              <w:rPr>
                <w:sz w:val="20"/>
                <w:szCs w:val="20"/>
              </w:rPr>
            </w:pPr>
            <w:r w:rsidRPr="00B54B60">
              <w:rPr>
                <w:sz w:val="20"/>
                <w:szCs w:val="20"/>
              </w:rPr>
              <w:t>$0.35</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74B14" w14:textId="77777777" w:rsidR="0013050F" w:rsidRPr="00B54B60" w:rsidRDefault="0013050F" w:rsidP="00B54B60">
            <w:pPr>
              <w:spacing w:after="200"/>
              <w:ind w:right="-248"/>
              <w:rPr>
                <w:sz w:val="20"/>
                <w:szCs w:val="20"/>
              </w:rPr>
            </w:pPr>
            <w:r w:rsidRPr="00B54B60">
              <w:rPr>
                <w:sz w:val="20"/>
                <w:szCs w:val="20"/>
              </w:rPr>
              <w:t>$0.35</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80BE5" w14:textId="77777777" w:rsidR="0013050F" w:rsidRPr="00B54B60" w:rsidRDefault="0013050F" w:rsidP="0013050F">
            <w:pPr>
              <w:spacing w:after="200"/>
              <w:rPr>
                <w:sz w:val="20"/>
                <w:szCs w:val="20"/>
              </w:rPr>
            </w:pPr>
            <w:r w:rsidRPr="00B54B60">
              <w:rPr>
                <w:sz w:val="20"/>
                <w:szCs w:val="20"/>
              </w:rPr>
              <w:t>Digikey</w:t>
            </w:r>
          </w:p>
        </w:tc>
      </w:tr>
      <w:tr w:rsidR="00B54B60" w:rsidRPr="0013050F" w14:paraId="794E6CC5"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AFCE5"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64BB13" w14:textId="77777777" w:rsidR="0013050F" w:rsidRPr="00B54B60" w:rsidRDefault="0013050F" w:rsidP="0013050F">
            <w:pPr>
              <w:spacing w:after="200"/>
              <w:rPr>
                <w:sz w:val="20"/>
                <w:szCs w:val="20"/>
              </w:rPr>
            </w:pPr>
            <w:r w:rsidRPr="00B54B60">
              <w:rPr>
                <w:sz w:val="20"/>
                <w:szCs w:val="20"/>
              </w:rPr>
              <w:t>D6</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9B899"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B8040"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3F9B4" w14:textId="77777777" w:rsidR="0013050F" w:rsidRPr="00B54B60" w:rsidRDefault="0013050F" w:rsidP="0013050F">
            <w:pPr>
              <w:spacing w:after="200"/>
              <w:rPr>
                <w:sz w:val="20"/>
                <w:szCs w:val="20"/>
              </w:rPr>
            </w:pPr>
            <w:r w:rsidRPr="00B54B60">
              <w:rPr>
                <w:sz w:val="20"/>
                <w:szCs w:val="20"/>
              </w:rPr>
              <w:t>LED GREEN CLEAR 0603 SMD</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F6228" w14:textId="77777777" w:rsidR="0013050F" w:rsidRPr="00B54B60" w:rsidRDefault="0013050F" w:rsidP="0013050F">
            <w:pPr>
              <w:spacing w:after="200"/>
              <w:rPr>
                <w:sz w:val="20"/>
                <w:szCs w:val="20"/>
              </w:rPr>
            </w:pPr>
            <w:r w:rsidRPr="00B54B60">
              <w:rPr>
                <w:sz w:val="20"/>
                <w:szCs w:val="20"/>
              </w:rPr>
              <w:t>150060GS75000</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5646F" w14:textId="77777777" w:rsidR="0013050F" w:rsidRPr="00B54B60" w:rsidRDefault="0013050F" w:rsidP="0013050F">
            <w:pPr>
              <w:spacing w:after="200"/>
              <w:rPr>
                <w:sz w:val="20"/>
                <w:szCs w:val="20"/>
              </w:rPr>
            </w:pPr>
            <w:r w:rsidRPr="00B54B60">
              <w:rPr>
                <w:sz w:val="20"/>
                <w:szCs w:val="20"/>
              </w:rPr>
              <w:t>Wurth</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EAD03E" w14:textId="77777777" w:rsidR="0013050F" w:rsidRPr="00B54B60" w:rsidRDefault="0013050F" w:rsidP="00B54B60">
            <w:pPr>
              <w:spacing w:after="200"/>
              <w:ind w:right="-297"/>
              <w:rPr>
                <w:sz w:val="20"/>
                <w:szCs w:val="20"/>
              </w:rPr>
            </w:pPr>
            <w:r w:rsidRPr="00B54B60">
              <w:rPr>
                <w:sz w:val="20"/>
                <w:szCs w:val="20"/>
              </w:rPr>
              <w:t>$0.14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38CCC" w14:textId="77777777" w:rsidR="0013050F" w:rsidRPr="00B54B60" w:rsidRDefault="0013050F" w:rsidP="00B54B60">
            <w:pPr>
              <w:spacing w:after="200"/>
              <w:ind w:right="-248"/>
              <w:rPr>
                <w:sz w:val="20"/>
                <w:szCs w:val="20"/>
              </w:rPr>
            </w:pPr>
            <w:r w:rsidRPr="00B54B60">
              <w:rPr>
                <w:sz w:val="20"/>
                <w:szCs w:val="20"/>
              </w:rPr>
              <w:t>$0.14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7D69BE" w14:textId="77777777" w:rsidR="0013050F" w:rsidRPr="00B54B60" w:rsidRDefault="0013050F" w:rsidP="0013050F">
            <w:pPr>
              <w:spacing w:after="200"/>
              <w:rPr>
                <w:sz w:val="20"/>
                <w:szCs w:val="20"/>
              </w:rPr>
            </w:pPr>
            <w:r w:rsidRPr="00B54B60">
              <w:rPr>
                <w:sz w:val="20"/>
                <w:szCs w:val="20"/>
              </w:rPr>
              <w:t>Digikey</w:t>
            </w:r>
          </w:p>
        </w:tc>
      </w:tr>
      <w:tr w:rsidR="00B54B60" w:rsidRPr="0013050F" w14:paraId="5C76FEB3"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FBE19"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9ABB" w14:textId="77777777" w:rsidR="0013050F" w:rsidRPr="00B54B60" w:rsidRDefault="0013050F" w:rsidP="0013050F">
            <w:pPr>
              <w:spacing w:after="200"/>
              <w:rPr>
                <w:sz w:val="20"/>
                <w:szCs w:val="20"/>
              </w:rPr>
            </w:pPr>
            <w:r w:rsidRPr="00B54B60">
              <w:rPr>
                <w:sz w:val="20"/>
                <w:szCs w:val="20"/>
              </w:rPr>
              <w:t>FB1, FB2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89CA6"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E664B" w14:textId="77777777" w:rsidR="0013050F" w:rsidRPr="00B54B60" w:rsidRDefault="0013050F" w:rsidP="0013050F">
            <w:pPr>
              <w:spacing w:after="200"/>
              <w:rPr>
                <w:sz w:val="20"/>
                <w:szCs w:val="20"/>
              </w:rPr>
            </w:pPr>
            <w:r w:rsidRPr="00B54B60">
              <w:rPr>
                <w:sz w:val="20"/>
                <w:szCs w:val="20"/>
              </w:rPr>
              <w:t>2.2kOhm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73652" w14:textId="77777777" w:rsidR="0013050F" w:rsidRPr="00B54B60" w:rsidRDefault="0013050F" w:rsidP="0013050F">
            <w:pPr>
              <w:spacing w:after="200"/>
              <w:rPr>
                <w:sz w:val="20"/>
                <w:szCs w:val="20"/>
              </w:rPr>
            </w:pPr>
            <w:r w:rsidRPr="00B54B60">
              <w:rPr>
                <w:sz w:val="20"/>
                <w:szCs w:val="20"/>
              </w:rPr>
              <w:t>FERRITE BEAD 2.2 KOHM 0805 1LN</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ABB0EC" w14:textId="77777777" w:rsidR="0013050F" w:rsidRPr="00B54B60" w:rsidRDefault="001D5B56" w:rsidP="0013050F">
            <w:pPr>
              <w:spacing w:after="200"/>
              <w:rPr>
                <w:sz w:val="20"/>
                <w:szCs w:val="20"/>
                <w:u w:val="single"/>
              </w:rPr>
            </w:pPr>
            <w:hyperlink r:id="rId61" w:tgtFrame="_blank" w:history="1">
              <w:r w:rsidR="0013050F" w:rsidRPr="00B54B60">
                <w:rPr>
                  <w:rStyle w:val="Hyperlink"/>
                  <w:sz w:val="20"/>
                  <w:szCs w:val="20"/>
                </w:rPr>
                <w:t>Wurth Electronics Inc.</w:t>
              </w:r>
            </w:hyperlink>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F0BFF" w14:textId="77777777" w:rsidR="0013050F" w:rsidRPr="00B54B60" w:rsidRDefault="0013050F" w:rsidP="0013050F">
            <w:pPr>
              <w:spacing w:after="200"/>
              <w:rPr>
                <w:sz w:val="20"/>
                <w:szCs w:val="20"/>
              </w:rPr>
            </w:pPr>
            <w:r w:rsidRPr="00B54B60">
              <w:rPr>
                <w:sz w:val="20"/>
                <w:szCs w:val="20"/>
              </w:rPr>
              <w:t>742792093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6C33AB" w14:textId="77777777" w:rsidR="0013050F" w:rsidRPr="00B54B60" w:rsidRDefault="0013050F" w:rsidP="00B54B60">
            <w:pPr>
              <w:spacing w:after="200"/>
              <w:ind w:right="-297"/>
              <w:rPr>
                <w:sz w:val="20"/>
                <w:szCs w:val="20"/>
              </w:rPr>
            </w:pPr>
            <w:r w:rsidRPr="00B54B60">
              <w:rPr>
                <w:sz w:val="20"/>
                <w:szCs w:val="20"/>
              </w:rPr>
              <w:t>$0.20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6EEAE" w14:textId="77777777" w:rsidR="0013050F" w:rsidRPr="00B54B60" w:rsidRDefault="0013050F" w:rsidP="00B54B60">
            <w:pPr>
              <w:spacing w:after="200"/>
              <w:ind w:right="-248"/>
              <w:rPr>
                <w:sz w:val="20"/>
                <w:szCs w:val="20"/>
              </w:rPr>
            </w:pPr>
            <w:r w:rsidRPr="00B54B60">
              <w:rPr>
                <w:sz w:val="20"/>
                <w:szCs w:val="20"/>
              </w:rPr>
              <w:t>$0.40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F4E99" w14:textId="77777777" w:rsidR="0013050F" w:rsidRPr="00B54B60" w:rsidRDefault="0013050F" w:rsidP="0013050F">
            <w:pPr>
              <w:spacing w:after="200"/>
              <w:rPr>
                <w:sz w:val="20"/>
                <w:szCs w:val="20"/>
              </w:rPr>
            </w:pPr>
            <w:r w:rsidRPr="00B54B60">
              <w:rPr>
                <w:sz w:val="20"/>
                <w:szCs w:val="20"/>
              </w:rPr>
              <w:t>Digikey</w:t>
            </w:r>
          </w:p>
        </w:tc>
      </w:tr>
      <w:tr w:rsidR="00B54B60" w:rsidRPr="0013050F" w14:paraId="728E05C5"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15FEEE" w14:textId="77777777" w:rsidR="0013050F" w:rsidRPr="00B54B60" w:rsidRDefault="0013050F" w:rsidP="0013050F">
            <w:pPr>
              <w:spacing w:after="200"/>
              <w:rPr>
                <w:sz w:val="20"/>
                <w:szCs w:val="20"/>
              </w:rPr>
            </w:pPr>
            <w:r w:rsidRPr="00B54B60">
              <w:rPr>
                <w:sz w:val="20"/>
                <w:szCs w:val="20"/>
              </w:rPr>
              <w:t>MCU</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E1CB7F" w14:textId="77777777" w:rsidR="0013050F" w:rsidRPr="00B54B60" w:rsidRDefault="0013050F" w:rsidP="0013050F">
            <w:pPr>
              <w:spacing w:after="200"/>
              <w:rPr>
                <w:sz w:val="20"/>
                <w:szCs w:val="20"/>
              </w:rPr>
            </w:pPr>
            <w:r w:rsidRPr="00B54B60">
              <w:rPr>
                <w:sz w:val="20"/>
                <w:szCs w:val="20"/>
              </w:rPr>
              <w:t>IC1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8BB93"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0DA94"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68DE5A59" w14:textId="77777777" w:rsidR="0013050F" w:rsidRPr="00B54B60" w:rsidRDefault="0013050F" w:rsidP="0013050F">
            <w:pPr>
              <w:spacing w:after="200"/>
              <w:rPr>
                <w:sz w:val="20"/>
                <w:szCs w:val="20"/>
              </w:rPr>
            </w:pPr>
            <w:r w:rsidRPr="00B54B60">
              <w:rPr>
                <w:sz w:val="20"/>
                <w:szCs w:val="20"/>
              </w:rPr>
              <w:t>IC MCU 32BIT 1MB FLASH 128TQFP</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CE877" w14:textId="77777777" w:rsidR="0013050F" w:rsidRPr="00B54B60" w:rsidRDefault="0013050F" w:rsidP="0013050F">
            <w:pPr>
              <w:spacing w:after="200"/>
              <w:rPr>
                <w:sz w:val="20"/>
                <w:szCs w:val="20"/>
              </w:rPr>
            </w:pPr>
            <w:r w:rsidRPr="00B54B60">
              <w:rPr>
                <w:sz w:val="20"/>
                <w:szCs w:val="20"/>
              </w:rPr>
              <w:t>TM4C1294NCPDTT3</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EF8CA" w14:textId="77777777" w:rsidR="0013050F" w:rsidRPr="00B54B60" w:rsidRDefault="0013050F" w:rsidP="0013050F">
            <w:pPr>
              <w:spacing w:after="200"/>
              <w:rPr>
                <w:sz w:val="20"/>
                <w:szCs w:val="20"/>
              </w:rPr>
            </w:pPr>
            <w:r w:rsidRPr="00B54B60">
              <w:rPr>
                <w:sz w:val="20"/>
                <w:szCs w:val="20"/>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B5C3C" w14:textId="77777777" w:rsidR="0013050F" w:rsidRPr="00B54B60" w:rsidRDefault="0013050F" w:rsidP="00B54B60">
            <w:pPr>
              <w:spacing w:after="200"/>
              <w:ind w:right="-297"/>
              <w:rPr>
                <w:sz w:val="20"/>
                <w:szCs w:val="20"/>
              </w:rPr>
            </w:pPr>
            <w:r w:rsidRPr="00B54B60">
              <w:rPr>
                <w:sz w:val="20"/>
                <w:szCs w:val="20"/>
              </w:rPr>
              <w:t>$15.54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E5792" w14:textId="77777777" w:rsidR="0013050F" w:rsidRPr="00B54B60" w:rsidRDefault="0013050F" w:rsidP="00B54B60">
            <w:pPr>
              <w:spacing w:after="200"/>
              <w:ind w:right="-248"/>
              <w:rPr>
                <w:sz w:val="20"/>
                <w:szCs w:val="20"/>
              </w:rPr>
            </w:pPr>
            <w:r w:rsidRPr="00B54B60">
              <w:rPr>
                <w:sz w:val="20"/>
                <w:szCs w:val="20"/>
              </w:rPr>
              <w:t>$15.54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2337D" w14:textId="77777777" w:rsidR="0013050F" w:rsidRPr="00B54B60" w:rsidRDefault="0013050F" w:rsidP="0013050F">
            <w:pPr>
              <w:spacing w:after="200"/>
              <w:rPr>
                <w:sz w:val="20"/>
                <w:szCs w:val="20"/>
              </w:rPr>
            </w:pPr>
            <w:r w:rsidRPr="00B54B60">
              <w:rPr>
                <w:sz w:val="20"/>
                <w:szCs w:val="20"/>
              </w:rPr>
              <w:t>Digikey</w:t>
            </w:r>
          </w:p>
        </w:tc>
      </w:tr>
      <w:tr w:rsidR="00B54B60" w:rsidRPr="0013050F" w14:paraId="376DB7A0"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04A1B"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7CB3E" w14:textId="77777777" w:rsidR="0013050F" w:rsidRPr="00B54B60" w:rsidRDefault="0013050F" w:rsidP="0013050F">
            <w:pPr>
              <w:spacing w:after="200"/>
              <w:rPr>
                <w:sz w:val="20"/>
                <w:szCs w:val="20"/>
              </w:rPr>
            </w:pPr>
            <w:r w:rsidRPr="00B54B60">
              <w:rPr>
                <w:sz w:val="20"/>
                <w:szCs w:val="20"/>
              </w:rPr>
              <w:t>IC3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CF6C5"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3B6F7"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8EDB93" w14:textId="77777777" w:rsidR="0013050F" w:rsidRPr="00B54B60" w:rsidRDefault="0013050F" w:rsidP="0013050F">
            <w:pPr>
              <w:spacing w:after="200"/>
              <w:rPr>
                <w:sz w:val="20"/>
                <w:szCs w:val="20"/>
              </w:rPr>
            </w:pPr>
            <w:r w:rsidRPr="00B54B60">
              <w:rPr>
                <w:sz w:val="20"/>
                <w:szCs w:val="20"/>
              </w:rPr>
              <w:t xml:space="preserve">Sensor Interface Thermocouple To </w:t>
            </w:r>
            <w:r w:rsidRPr="00B54B60">
              <w:rPr>
                <w:sz w:val="20"/>
                <w:szCs w:val="20"/>
              </w:rPr>
              <w:lastRenderedPageBreak/>
              <w:t>Digital Converter</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A78EF" w14:textId="77777777" w:rsidR="0013050F" w:rsidRPr="00B54B60" w:rsidRDefault="001D5B56" w:rsidP="0013050F">
            <w:pPr>
              <w:spacing w:after="200"/>
              <w:rPr>
                <w:sz w:val="20"/>
                <w:szCs w:val="20"/>
                <w:u w:val="single"/>
              </w:rPr>
            </w:pPr>
            <w:hyperlink r:id="rId62" w:tgtFrame="_blank" w:history="1">
              <w:r w:rsidR="0013050F" w:rsidRPr="00B54B60">
                <w:rPr>
                  <w:rStyle w:val="Hyperlink"/>
                  <w:sz w:val="20"/>
                  <w:szCs w:val="20"/>
                </w:rPr>
                <w:t>Maxim Integrated</w:t>
              </w:r>
            </w:hyperlink>
          </w:p>
        </w:tc>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4E3D31" w14:textId="77777777" w:rsidR="0013050F" w:rsidRPr="00B54B60" w:rsidRDefault="0013050F" w:rsidP="0013050F">
            <w:pPr>
              <w:spacing w:after="200"/>
              <w:rPr>
                <w:sz w:val="20"/>
                <w:szCs w:val="20"/>
              </w:rPr>
            </w:pPr>
            <w:r w:rsidRPr="00B54B60">
              <w:rPr>
                <w:sz w:val="20"/>
                <w:szCs w:val="20"/>
              </w:rPr>
              <w:t>MAX31855KASA+</w:t>
            </w:r>
          </w:p>
        </w:tc>
        <w:tc>
          <w:tcPr>
            <w:tcW w:w="5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88E6EDF" w14:textId="77777777" w:rsidR="0013050F" w:rsidRPr="00B54B60" w:rsidRDefault="0013050F" w:rsidP="00B54B60">
            <w:pPr>
              <w:spacing w:after="200"/>
              <w:ind w:right="-297"/>
              <w:rPr>
                <w:sz w:val="20"/>
                <w:szCs w:val="20"/>
              </w:rPr>
            </w:pPr>
            <w:r w:rsidRPr="00B54B60">
              <w:rPr>
                <w:sz w:val="20"/>
                <w:szCs w:val="20"/>
              </w:rPr>
              <w:t>$4.49</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03454" w14:textId="77777777" w:rsidR="0013050F" w:rsidRPr="00B54B60" w:rsidRDefault="0013050F" w:rsidP="00B54B60">
            <w:pPr>
              <w:spacing w:after="200"/>
              <w:ind w:right="-248"/>
              <w:rPr>
                <w:sz w:val="20"/>
                <w:szCs w:val="20"/>
              </w:rPr>
            </w:pPr>
            <w:r w:rsidRPr="00B54B60">
              <w:rPr>
                <w:sz w:val="20"/>
                <w:szCs w:val="20"/>
              </w:rPr>
              <w:t>$4.49</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47A1E" w14:textId="77777777" w:rsidR="0013050F" w:rsidRPr="00B54B60" w:rsidRDefault="0013050F" w:rsidP="0013050F">
            <w:pPr>
              <w:spacing w:after="200"/>
              <w:rPr>
                <w:sz w:val="20"/>
                <w:szCs w:val="20"/>
              </w:rPr>
            </w:pPr>
            <w:r w:rsidRPr="00B54B60">
              <w:rPr>
                <w:sz w:val="20"/>
                <w:szCs w:val="20"/>
              </w:rPr>
              <w:t>Mouser</w:t>
            </w:r>
          </w:p>
        </w:tc>
      </w:tr>
      <w:tr w:rsidR="00B54B60" w:rsidRPr="0013050F" w14:paraId="35A21A0E"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A5017" w14:textId="77777777" w:rsidR="0013050F" w:rsidRPr="00B54B60" w:rsidRDefault="0013050F" w:rsidP="0013050F">
            <w:pPr>
              <w:spacing w:after="200"/>
              <w:rPr>
                <w:sz w:val="20"/>
                <w:szCs w:val="20"/>
              </w:rPr>
            </w:pPr>
            <w:r w:rsidRPr="00B54B60">
              <w:rPr>
                <w:sz w:val="20"/>
                <w:szCs w:val="20"/>
              </w:rPr>
              <w:t>RS485</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F4976" w14:textId="77777777" w:rsidR="0013050F" w:rsidRPr="00B54B60" w:rsidRDefault="0013050F" w:rsidP="0013050F">
            <w:pPr>
              <w:spacing w:after="200"/>
              <w:rPr>
                <w:sz w:val="20"/>
                <w:szCs w:val="20"/>
              </w:rPr>
            </w:pPr>
            <w:r w:rsidRPr="00B54B60">
              <w:rPr>
                <w:sz w:val="20"/>
                <w:szCs w:val="20"/>
              </w:rPr>
              <w:t>IC4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21C2A"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F7177"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0C5E2" w14:textId="77777777" w:rsidR="0013050F" w:rsidRPr="00B54B60" w:rsidRDefault="0013050F" w:rsidP="0013050F">
            <w:pPr>
              <w:spacing w:after="200"/>
              <w:rPr>
                <w:sz w:val="20"/>
                <w:szCs w:val="20"/>
              </w:rPr>
            </w:pPr>
            <w:r w:rsidRPr="00B54B60">
              <w:rPr>
                <w:sz w:val="20"/>
                <w:szCs w:val="20"/>
              </w:rPr>
              <w:t>DG ISO 2.5KV RS422/RS485 16SOIC</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45F45" w14:textId="77777777" w:rsidR="0013050F" w:rsidRPr="00B54B60" w:rsidRDefault="0013050F" w:rsidP="0013050F">
            <w:pPr>
              <w:spacing w:after="200"/>
              <w:rPr>
                <w:sz w:val="20"/>
                <w:szCs w:val="20"/>
              </w:rPr>
            </w:pPr>
            <w:r w:rsidRPr="00B54B60">
              <w:rPr>
                <w:sz w:val="20"/>
                <w:szCs w:val="20"/>
              </w:rPr>
              <w:t>ISO3088DW</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7B0AF" w14:textId="77777777" w:rsidR="0013050F" w:rsidRPr="00B54B60" w:rsidRDefault="0013050F" w:rsidP="0013050F">
            <w:pPr>
              <w:spacing w:after="200"/>
              <w:rPr>
                <w:sz w:val="20"/>
                <w:szCs w:val="20"/>
              </w:rPr>
            </w:pPr>
            <w:r w:rsidRPr="00B54B60">
              <w:rPr>
                <w:sz w:val="20"/>
                <w:szCs w:val="20"/>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20283" w14:textId="77777777" w:rsidR="0013050F" w:rsidRPr="00B54B60" w:rsidRDefault="0013050F" w:rsidP="00B54B60">
            <w:pPr>
              <w:spacing w:after="200"/>
              <w:ind w:right="-297"/>
              <w:rPr>
                <w:sz w:val="20"/>
                <w:szCs w:val="20"/>
              </w:rPr>
            </w:pPr>
            <w:r w:rsidRPr="00B54B60">
              <w:rPr>
                <w:sz w:val="20"/>
                <w:szCs w:val="20"/>
              </w:rPr>
              <w:t>$7.54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74CBB" w14:textId="77777777" w:rsidR="0013050F" w:rsidRPr="00B54B60" w:rsidRDefault="0013050F" w:rsidP="00B54B60">
            <w:pPr>
              <w:spacing w:after="200"/>
              <w:ind w:right="-248"/>
              <w:rPr>
                <w:sz w:val="20"/>
                <w:szCs w:val="20"/>
              </w:rPr>
            </w:pPr>
            <w:r w:rsidRPr="00B54B60">
              <w:rPr>
                <w:sz w:val="20"/>
                <w:szCs w:val="20"/>
              </w:rPr>
              <w:t>$7.54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678691" w14:textId="77777777" w:rsidR="0013050F" w:rsidRPr="00B54B60" w:rsidRDefault="0013050F" w:rsidP="0013050F">
            <w:pPr>
              <w:spacing w:after="200"/>
              <w:rPr>
                <w:sz w:val="20"/>
                <w:szCs w:val="20"/>
              </w:rPr>
            </w:pPr>
            <w:r w:rsidRPr="00B54B60">
              <w:rPr>
                <w:sz w:val="20"/>
                <w:szCs w:val="20"/>
              </w:rPr>
              <w:t>Digikey</w:t>
            </w:r>
          </w:p>
        </w:tc>
      </w:tr>
      <w:tr w:rsidR="00B54B60" w:rsidRPr="0013050F" w14:paraId="1B1F751B"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E5976"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ADD8E" w14:textId="77777777" w:rsidR="0013050F" w:rsidRPr="00B54B60" w:rsidRDefault="0013050F" w:rsidP="0013050F">
            <w:pPr>
              <w:spacing w:after="200"/>
              <w:rPr>
                <w:sz w:val="20"/>
                <w:szCs w:val="20"/>
              </w:rPr>
            </w:pPr>
            <w:r w:rsidRPr="00B54B60">
              <w:rPr>
                <w:sz w:val="20"/>
                <w:szCs w:val="20"/>
              </w:rPr>
              <w:t>J1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27AAF"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C96D35"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6F57BB" w14:textId="77777777" w:rsidR="0013050F" w:rsidRPr="00B54B60" w:rsidRDefault="0013050F" w:rsidP="0013050F">
            <w:pPr>
              <w:spacing w:after="200"/>
              <w:rPr>
                <w:sz w:val="20"/>
                <w:szCs w:val="20"/>
              </w:rPr>
            </w:pPr>
            <w:r w:rsidRPr="00B54B60">
              <w:rPr>
                <w:sz w:val="20"/>
                <w:szCs w:val="20"/>
              </w:rPr>
              <w:t>Thermocouple Type-K Glass Braid Insulated - K</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573BA" w14:textId="77777777" w:rsidR="0013050F" w:rsidRPr="00B54B60" w:rsidRDefault="0013050F" w:rsidP="0013050F">
            <w:pPr>
              <w:spacing w:after="200"/>
              <w:rPr>
                <w:sz w:val="20"/>
                <w:szCs w:val="20"/>
              </w:rPr>
            </w:pPr>
            <w:r w:rsidRPr="00B54B60">
              <w:rPr>
                <w:sz w:val="20"/>
                <w:szCs w:val="20"/>
              </w:rPr>
              <w:t>Adafruit</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59BC2" w14:textId="77777777" w:rsidR="0013050F" w:rsidRPr="00B54B60" w:rsidRDefault="0013050F" w:rsidP="0013050F">
            <w:pPr>
              <w:spacing w:after="200"/>
              <w:rPr>
                <w:sz w:val="20"/>
                <w:szCs w:val="20"/>
              </w:rPr>
            </w:pPr>
            <w:r w:rsidRPr="00B54B60">
              <w:rPr>
                <w:sz w:val="20"/>
                <w:szCs w:val="20"/>
              </w:rPr>
              <w:t>Thermocouple Type-K Glass Braid Insulated - K</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53E9D" w14:textId="77777777" w:rsidR="0013050F" w:rsidRPr="00B54B60" w:rsidRDefault="0013050F" w:rsidP="00B54B60">
            <w:pPr>
              <w:spacing w:after="200"/>
              <w:ind w:right="-297"/>
              <w:rPr>
                <w:sz w:val="20"/>
                <w:szCs w:val="20"/>
              </w:rPr>
            </w:pPr>
            <w:r w:rsidRPr="00B54B60">
              <w:rPr>
                <w:sz w:val="20"/>
                <w:szCs w:val="20"/>
              </w:rPr>
              <w:t>$9.95</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FDE69" w14:textId="77777777" w:rsidR="0013050F" w:rsidRPr="00B54B60" w:rsidRDefault="0013050F" w:rsidP="00B54B60">
            <w:pPr>
              <w:spacing w:after="200"/>
              <w:ind w:right="-248"/>
              <w:rPr>
                <w:sz w:val="20"/>
                <w:szCs w:val="20"/>
              </w:rPr>
            </w:pPr>
            <w:r w:rsidRPr="00B54B60">
              <w:rPr>
                <w:sz w:val="20"/>
                <w:szCs w:val="20"/>
              </w:rPr>
              <w:t>$9.95</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641FAA" w14:textId="77777777" w:rsidR="0013050F" w:rsidRPr="00B54B60" w:rsidRDefault="0013050F" w:rsidP="0013050F">
            <w:pPr>
              <w:spacing w:after="200"/>
              <w:rPr>
                <w:sz w:val="20"/>
                <w:szCs w:val="20"/>
              </w:rPr>
            </w:pPr>
            <w:r w:rsidRPr="00B54B60">
              <w:rPr>
                <w:sz w:val="20"/>
                <w:szCs w:val="20"/>
              </w:rPr>
              <w:t>Adafruit</w:t>
            </w:r>
          </w:p>
        </w:tc>
      </w:tr>
      <w:tr w:rsidR="00B54B60" w:rsidRPr="0013050F" w14:paraId="5C953441"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C5711"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4DAE0" w14:textId="77777777" w:rsidR="0013050F" w:rsidRPr="00B54B60" w:rsidRDefault="0013050F" w:rsidP="0013050F">
            <w:pPr>
              <w:spacing w:after="200"/>
              <w:rPr>
                <w:sz w:val="20"/>
                <w:szCs w:val="20"/>
              </w:rPr>
            </w:pPr>
            <w:r w:rsidRPr="00B54B60">
              <w:rPr>
                <w:sz w:val="20"/>
                <w:szCs w:val="20"/>
              </w:rPr>
              <w:t>L1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DA9F4"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DC2AA" w14:textId="77777777" w:rsidR="0013050F" w:rsidRPr="00B54B60" w:rsidRDefault="0013050F" w:rsidP="0013050F">
            <w:pPr>
              <w:spacing w:after="200"/>
              <w:rPr>
                <w:sz w:val="20"/>
                <w:szCs w:val="20"/>
              </w:rPr>
            </w:pPr>
            <w:r w:rsidRPr="00B54B60">
              <w:rPr>
                <w:sz w:val="20"/>
                <w:szCs w:val="20"/>
              </w:rPr>
              <w:t>150 uH</w:t>
            </w:r>
          </w:p>
        </w:tc>
        <w:tc>
          <w:tcPr>
            <w:tcW w:w="1063" w:type="dxa"/>
            <w:tcBorders>
              <w:top w:val="single" w:sz="6" w:space="0" w:color="CCCCCC"/>
              <w:left w:val="single" w:sz="6" w:space="0" w:color="CCCCCC"/>
              <w:bottom w:val="single" w:sz="6" w:space="0" w:color="999999"/>
              <w:right w:val="single" w:sz="6" w:space="0" w:color="CCCCCC"/>
            </w:tcBorders>
            <w:shd w:val="clear" w:color="auto" w:fill="FFFFFF"/>
            <w:tcMar>
              <w:top w:w="30" w:type="dxa"/>
              <w:left w:w="45" w:type="dxa"/>
              <w:bottom w:w="30" w:type="dxa"/>
              <w:right w:w="45" w:type="dxa"/>
            </w:tcMar>
            <w:vAlign w:val="bottom"/>
            <w:hideMark/>
          </w:tcPr>
          <w:p w14:paraId="76A1E978" w14:textId="77777777" w:rsidR="0013050F" w:rsidRPr="00B54B60" w:rsidRDefault="0013050F" w:rsidP="0013050F">
            <w:pPr>
              <w:spacing w:after="200"/>
              <w:rPr>
                <w:sz w:val="20"/>
                <w:szCs w:val="20"/>
              </w:rPr>
            </w:pPr>
            <w:r w:rsidRPr="00B54B60">
              <w:rPr>
                <w:sz w:val="20"/>
                <w:szCs w:val="20"/>
              </w:rPr>
              <w:t>FIXED IND 150UH 700MA 518 MOHM</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868825" w14:textId="77777777" w:rsidR="0013050F" w:rsidRPr="00B54B60" w:rsidRDefault="0013050F" w:rsidP="0013050F">
            <w:pPr>
              <w:spacing w:after="200"/>
              <w:rPr>
                <w:sz w:val="20"/>
                <w:szCs w:val="20"/>
              </w:rPr>
            </w:pPr>
            <w:r w:rsidRPr="00B54B60">
              <w:rPr>
                <w:sz w:val="20"/>
                <w:szCs w:val="20"/>
              </w:rPr>
              <w:t>SRU1028-151Y</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21CE7C" w14:textId="77777777" w:rsidR="0013050F" w:rsidRPr="00B54B60" w:rsidRDefault="0013050F" w:rsidP="0013050F">
            <w:pPr>
              <w:spacing w:after="200"/>
              <w:rPr>
                <w:sz w:val="20"/>
                <w:szCs w:val="20"/>
              </w:rPr>
            </w:pPr>
            <w:r w:rsidRPr="00B54B60">
              <w:rPr>
                <w:sz w:val="20"/>
                <w:szCs w:val="20"/>
              </w:rPr>
              <w:t>Bourns</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FB12C1" w14:textId="77777777" w:rsidR="0013050F" w:rsidRPr="00B54B60" w:rsidRDefault="0013050F" w:rsidP="00B54B60">
            <w:pPr>
              <w:spacing w:after="200"/>
              <w:ind w:right="-297"/>
              <w:rPr>
                <w:sz w:val="20"/>
                <w:szCs w:val="20"/>
              </w:rPr>
            </w:pPr>
            <w:r w:rsidRPr="00B54B60">
              <w:rPr>
                <w:sz w:val="20"/>
                <w:szCs w:val="20"/>
              </w:rPr>
              <w:t>$0.91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B80A7" w14:textId="77777777" w:rsidR="0013050F" w:rsidRPr="00B54B60" w:rsidRDefault="0013050F" w:rsidP="00B54B60">
            <w:pPr>
              <w:spacing w:after="200"/>
              <w:ind w:right="-248"/>
              <w:rPr>
                <w:sz w:val="20"/>
                <w:szCs w:val="20"/>
              </w:rPr>
            </w:pPr>
            <w:r w:rsidRPr="00B54B60">
              <w:rPr>
                <w:sz w:val="20"/>
                <w:szCs w:val="20"/>
              </w:rPr>
              <w:t>$0.91</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38153" w14:textId="77777777" w:rsidR="0013050F" w:rsidRPr="00B54B60" w:rsidRDefault="0013050F" w:rsidP="0013050F">
            <w:pPr>
              <w:spacing w:after="200"/>
              <w:rPr>
                <w:sz w:val="20"/>
                <w:szCs w:val="20"/>
              </w:rPr>
            </w:pPr>
            <w:r w:rsidRPr="00B54B60">
              <w:rPr>
                <w:sz w:val="20"/>
                <w:szCs w:val="20"/>
              </w:rPr>
              <w:t>Digikey</w:t>
            </w:r>
          </w:p>
        </w:tc>
      </w:tr>
      <w:tr w:rsidR="00B54B60" w:rsidRPr="0013050F" w14:paraId="231D0318"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2790E" w14:textId="77777777" w:rsidR="0013050F" w:rsidRPr="00B54B60" w:rsidRDefault="0013050F" w:rsidP="0013050F">
            <w:pPr>
              <w:spacing w:after="200"/>
              <w:rPr>
                <w:sz w:val="20"/>
                <w:szCs w:val="20"/>
                <w:u w:val="single"/>
              </w:rPr>
            </w:pPr>
            <w:r w:rsidRPr="00B54B60">
              <w:rPr>
                <w:sz w:val="20"/>
                <w:szCs w:val="20"/>
                <w:u w:val="single"/>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EAE6F3" w14:textId="77777777" w:rsidR="0013050F" w:rsidRPr="00B54B60" w:rsidRDefault="0013050F" w:rsidP="0013050F">
            <w:pPr>
              <w:spacing w:after="200"/>
              <w:rPr>
                <w:sz w:val="20"/>
                <w:szCs w:val="20"/>
                <w:u w:val="single"/>
              </w:rPr>
            </w:pPr>
            <w:r w:rsidRPr="00B54B60">
              <w:rPr>
                <w:sz w:val="20"/>
                <w:szCs w:val="20"/>
                <w:u w:val="single"/>
              </w:rPr>
              <w:t>L2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AAE272" w14:textId="77777777" w:rsidR="0013050F" w:rsidRPr="00B54B60" w:rsidRDefault="0013050F" w:rsidP="0013050F">
            <w:pPr>
              <w:spacing w:after="200"/>
              <w:rPr>
                <w:sz w:val="20"/>
                <w:szCs w:val="20"/>
                <w:u w:val="single"/>
              </w:rPr>
            </w:pPr>
            <w:r w:rsidRPr="00B54B60">
              <w:rPr>
                <w:sz w:val="20"/>
                <w:szCs w:val="20"/>
                <w:u w:val="singl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E3E73" w14:textId="77777777" w:rsidR="0013050F" w:rsidRPr="00B54B60" w:rsidRDefault="0013050F" w:rsidP="0013050F">
            <w:pPr>
              <w:spacing w:after="200"/>
              <w:rPr>
                <w:sz w:val="20"/>
                <w:szCs w:val="20"/>
                <w:u w:val="single"/>
              </w:rPr>
            </w:pPr>
            <w:r w:rsidRPr="00B54B60">
              <w:rPr>
                <w:sz w:val="20"/>
                <w:szCs w:val="20"/>
                <w:u w:val="single"/>
              </w:rPr>
              <w:t>47 uH</w:t>
            </w:r>
          </w:p>
        </w:tc>
        <w:tc>
          <w:tcPr>
            <w:tcW w:w="106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6EB88A" w14:textId="77777777" w:rsidR="0013050F" w:rsidRPr="00B54B60" w:rsidRDefault="0013050F" w:rsidP="0013050F">
            <w:pPr>
              <w:spacing w:after="200"/>
              <w:rPr>
                <w:sz w:val="20"/>
                <w:szCs w:val="20"/>
                <w:u w:val="single"/>
              </w:rPr>
            </w:pPr>
            <w:r w:rsidRPr="00B54B60">
              <w:rPr>
                <w:sz w:val="20"/>
                <w:szCs w:val="20"/>
                <w:u w:val="single"/>
              </w:rPr>
              <w:t>FIXED IND 47UH 1.55A 95 MOHM SMD</w:t>
            </w:r>
          </w:p>
        </w:tc>
        <w:tc>
          <w:tcPr>
            <w:tcW w:w="1788"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17AA5C3A" w14:textId="77777777" w:rsidR="0013050F" w:rsidRPr="00B54B60" w:rsidRDefault="0013050F" w:rsidP="0013050F">
            <w:pPr>
              <w:spacing w:after="200"/>
              <w:rPr>
                <w:sz w:val="20"/>
                <w:szCs w:val="20"/>
                <w:u w:val="single"/>
              </w:rPr>
            </w:pPr>
            <w:r w:rsidRPr="00B54B60">
              <w:rPr>
                <w:sz w:val="20"/>
                <w:szCs w:val="20"/>
                <w:u w:val="single"/>
              </w:rPr>
              <w:t>B82464G4473M000</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0EB97" w14:textId="77777777" w:rsidR="0013050F" w:rsidRPr="00B54B60" w:rsidRDefault="0013050F" w:rsidP="0013050F">
            <w:pPr>
              <w:spacing w:after="200"/>
              <w:rPr>
                <w:sz w:val="20"/>
                <w:szCs w:val="20"/>
                <w:u w:val="single"/>
              </w:rPr>
            </w:pPr>
            <w:r w:rsidRPr="00B54B60">
              <w:rPr>
                <w:sz w:val="20"/>
                <w:szCs w:val="20"/>
                <w:u w:val="single"/>
              </w:rPr>
              <w:t>EPCOS (TDK)</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B0DD9" w14:textId="77777777" w:rsidR="0013050F" w:rsidRPr="00B54B60" w:rsidRDefault="0013050F" w:rsidP="00B54B60">
            <w:pPr>
              <w:spacing w:after="200"/>
              <w:ind w:right="-297"/>
              <w:rPr>
                <w:sz w:val="20"/>
                <w:szCs w:val="20"/>
                <w:u w:val="single"/>
              </w:rPr>
            </w:pPr>
            <w:r w:rsidRPr="00B54B60">
              <w:rPr>
                <w:sz w:val="20"/>
                <w:szCs w:val="20"/>
                <w:u w:val="single"/>
              </w:rPr>
              <w:t>$2.54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EF967" w14:textId="77777777" w:rsidR="0013050F" w:rsidRPr="00B54B60" w:rsidRDefault="0013050F" w:rsidP="00B54B60">
            <w:pPr>
              <w:spacing w:after="200"/>
              <w:ind w:right="-248"/>
              <w:rPr>
                <w:sz w:val="20"/>
                <w:szCs w:val="20"/>
                <w:u w:val="single"/>
              </w:rPr>
            </w:pPr>
            <w:r w:rsidRPr="00B54B60">
              <w:rPr>
                <w:sz w:val="20"/>
                <w:szCs w:val="20"/>
                <w:u w:val="single"/>
              </w:rPr>
              <w:t>$2.54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2A768" w14:textId="77777777" w:rsidR="0013050F" w:rsidRPr="00B54B60" w:rsidRDefault="0013050F" w:rsidP="0013050F">
            <w:pPr>
              <w:spacing w:after="200"/>
              <w:rPr>
                <w:sz w:val="20"/>
                <w:szCs w:val="20"/>
                <w:u w:val="single"/>
              </w:rPr>
            </w:pPr>
            <w:r w:rsidRPr="00B54B60">
              <w:rPr>
                <w:sz w:val="20"/>
                <w:szCs w:val="20"/>
                <w:u w:val="single"/>
              </w:rPr>
              <w:t>Digikey</w:t>
            </w:r>
          </w:p>
        </w:tc>
      </w:tr>
      <w:tr w:rsidR="00B54B60" w:rsidRPr="0013050F" w14:paraId="4D0FB599"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C800B" w14:textId="77777777" w:rsidR="0013050F" w:rsidRPr="00B54B60" w:rsidRDefault="0013050F" w:rsidP="0013050F">
            <w:pPr>
              <w:spacing w:after="200"/>
              <w:rPr>
                <w:sz w:val="20"/>
                <w:szCs w:val="20"/>
              </w:rPr>
            </w:pPr>
            <w:r w:rsidRPr="00B54B60">
              <w:rPr>
                <w:sz w:val="20"/>
                <w:szCs w:val="20"/>
              </w:rPr>
              <w:t>Encoder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8F50C" w14:textId="77777777" w:rsidR="0013050F" w:rsidRPr="00B54B60" w:rsidRDefault="0013050F" w:rsidP="0013050F">
            <w:pPr>
              <w:spacing w:after="200"/>
              <w:rPr>
                <w:sz w:val="20"/>
                <w:szCs w:val="20"/>
              </w:rPr>
            </w:pPr>
            <w:r w:rsidRPr="00B54B60">
              <w:rPr>
                <w:sz w:val="20"/>
                <w:szCs w:val="20"/>
              </w:rPr>
              <w:t>OPTBIT0, OPTBIT1, OPTBIT2, OPTBIT3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FD990A" w14:textId="77777777" w:rsidR="0013050F" w:rsidRPr="00B54B60" w:rsidRDefault="0013050F" w:rsidP="0013050F">
            <w:pPr>
              <w:spacing w:after="200"/>
              <w:rPr>
                <w:sz w:val="20"/>
                <w:szCs w:val="20"/>
              </w:rPr>
            </w:pPr>
            <w:r w:rsidRPr="00B54B60">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E4D9A4"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E4D94" w14:textId="77777777" w:rsidR="0013050F" w:rsidRPr="00B54B60" w:rsidRDefault="0013050F" w:rsidP="0013050F">
            <w:pPr>
              <w:spacing w:after="200"/>
              <w:rPr>
                <w:sz w:val="20"/>
                <w:szCs w:val="20"/>
              </w:rPr>
            </w:pPr>
            <w:r w:rsidRPr="00B54B60">
              <w:rPr>
                <w:sz w:val="20"/>
                <w:szCs w:val="20"/>
              </w:rPr>
              <w:t>SENSOR OPTO TRANS REFL SMD PHOTO</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732146" w14:textId="77777777" w:rsidR="0013050F" w:rsidRPr="00B54B60" w:rsidRDefault="0013050F" w:rsidP="0013050F">
            <w:pPr>
              <w:spacing w:after="200"/>
              <w:rPr>
                <w:sz w:val="20"/>
                <w:szCs w:val="20"/>
              </w:rPr>
            </w:pPr>
            <w:r w:rsidRPr="00B54B60">
              <w:rPr>
                <w:sz w:val="20"/>
                <w:szCs w:val="20"/>
              </w:rPr>
              <w:t>QRE1113GR</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05398" w14:textId="77777777" w:rsidR="0013050F" w:rsidRPr="00B54B60" w:rsidRDefault="0013050F" w:rsidP="0013050F">
            <w:pPr>
              <w:spacing w:after="200"/>
              <w:rPr>
                <w:sz w:val="20"/>
                <w:szCs w:val="20"/>
              </w:rPr>
            </w:pPr>
            <w:r w:rsidRPr="00B54B60">
              <w:rPr>
                <w:sz w:val="20"/>
                <w:szCs w:val="20"/>
              </w:rPr>
              <w:t>ON</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3CDE7" w14:textId="77777777" w:rsidR="0013050F" w:rsidRPr="00B54B60" w:rsidRDefault="0013050F" w:rsidP="00B54B60">
            <w:pPr>
              <w:spacing w:after="200"/>
              <w:ind w:right="-297"/>
              <w:rPr>
                <w:sz w:val="20"/>
                <w:szCs w:val="20"/>
              </w:rPr>
            </w:pPr>
            <w:r w:rsidRPr="00B54B60">
              <w:rPr>
                <w:sz w:val="20"/>
                <w:szCs w:val="20"/>
              </w:rPr>
              <w:t>$1.01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EEF1C" w14:textId="77777777" w:rsidR="0013050F" w:rsidRPr="00B54B60" w:rsidRDefault="0013050F" w:rsidP="00B54B60">
            <w:pPr>
              <w:spacing w:after="200"/>
              <w:ind w:right="-248"/>
              <w:rPr>
                <w:sz w:val="20"/>
                <w:szCs w:val="20"/>
              </w:rPr>
            </w:pPr>
            <w:r w:rsidRPr="00B54B60">
              <w:rPr>
                <w:sz w:val="20"/>
                <w:szCs w:val="20"/>
              </w:rPr>
              <w:t>$4.04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7D6FE" w14:textId="77777777" w:rsidR="0013050F" w:rsidRPr="00B54B60" w:rsidRDefault="0013050F" w:rsidP="0013050F">
            <w:pPr>
              <w:spacing w:after="200"/>
              <w:rPr>
                <w:sz w:val="20"/>
                <w:szCs w:val="20"/>
              </w:rPr>
            </w:pPr>
            <w:r w:rsidRPr="00B54B60">
              <w:rPr>
                <w:sz w:val="20"/>
                <w:szCs w:val="20"/>
              </w:rPr>
              <w:t>Digikey</w:t>
            </w:r>
          </w:p>
        </w:tc>
      </w:tr>
      <w:tr w:rsidR="00B54B60" w:rsidRPr="0013050F" w14:paraId="731744C1"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69AED" w14:textId="77777777" w:rsidR="0013050F" w:rsidRPr="00B54B60" w:rsidRDefault="0013050F" w:rsidP="0013050F">
            <w:pPr>
              <w:spacing w:after="200"/>
              <w:rPr>
                <w:sz w:val="20"/>
                <w:szCs w:val="20"/>
                <w:u w:val="single"/>
              </w:rPr>
            </w:pPr>
            <w:r w:rsidRPr="00B54B60">
              <w:rPr>
                <w:sz w:val="20"/>
                <w:szCs w:val="20"/>
                <w:u w:val="single"/>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268F6" w14:textId="77777777" w:rsidR="0013050F" w:rsidRPr="00B54B60" w:rsidRDefault="0013050F" w:rsidP="0013050F">
            <w:pPr>
              <w:spacing w:after="200"/>
              <w:rPr>
                <w:sz w:val="20"/>
                <w:szCs w:val="20"/>
                <w:u w:val="single"/>
              </w:rPr>
            </w:pPr>
            <w:r w:rsidRPr="00B54B60">
              <w:rPr>
                <w:sz w:val="20"/>
                <w:szCs w:val="20"/>
                <w:u w:val="single"/>
              </w:rPr>
              <w:t>P-U5</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6190BD" w14:textId="77777777" w:rsidR="0013050F" w:rsidRPr="00B54B60" w:rsidRDefault="0013050F" w:rsidP="0013050F">
            <w:pPr>
              <w:spacing w:after="200"/>
              <w:rPr>
                <w:sz w:val="20"/>
                <w:szCs w:val="20"/>
                <w:u w:val="single"/>
              </w:rPr>
            </w:pPr>
            <w:r w:rsidRPr="00B54B60">
              <w:rPr>
                <w:sz w:val="20"/>
                <w:szCs w:val="20"/>
                <w:u w:val="singl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FA87BD" w14:textId="77777777" w:rsidR="0013050F" w:rsidRPr="00B54B60" w:rsidRDefault="0013050F" w:rsidP="0013050F">
            <w:pPr>
              <w:spacing w:after="200"/>
              <w:rPr>
                <w:sz w:val="20"/>
                <w:szCs w:val="20"/>
                <w:u w:val="single"/>
              </w:rPr>
            </w:pPr>
            <w:r w:rsidRPr="00B54B60">
              <w:rPr>
                <w:sz w:val="20"/>
                <w:szCs w:val="20"/>
                <w:u w:val="single"/>
              </w:rPr>
              <w:t>Male</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3638C6" w14:textId="77777777" w:rsidR="0013050F" w:rsidRPr="00B54B60" w:rsidRDefault="0013050F" w:rsidP="0013050F">
            <w:pPr>
              <w:spacing w:after="200"/>
              <w:rPr>
                <w:sz w:val="20"/>
                <w:szCs w:val="20"/>
                <w:u w:val="single"/>
              </w:rPr>
            </w:pPr>
            <w:r w:rsidRPr="00B54B60">
              <w:rPr>
                <w:sz w:val="20"/>
                <w:szCs w:val="20"/>
                <w:u w:val="single"/>
              </w:rPr>
              <w:t>CONN HEADER VH TOP 2POS 3.96MM</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CD8F9" w14:textId="77777777" w:rsidR="0013050F" w:rsidRPr="00B54B60" w:rsidRDefault="0013050F" w:rsidP="0013050F">
            <w:pPr>
              <w:spacing w:after="200"/>
              <w:rPr>
                <w:sz w:val="20"/>
                <w:szCs w:val="20"/>
                <w:u w:val="single"/>
              </w:rPr>
            </w:pPr>
            <w:r w:rsidRPr="00B54B60">
              <w:rPr>
                <w:sz w:val="20"/>
                <w:szCs w:val="20"/>
                <w:u w:val="single"/>
              </w:rPr>
              <w:t>B2P-VH(LF)(SN)</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8CA885" w14:textId="77777777" w:rsidR="0013050F" w:rsidRPr="00B54B60" w:rsidRDefault="0013050F" w:rsidP="0013050F">
            <w:pPr>
              <w:spacing w:after="200"/>
              <w:rPr>
                <w:sz w:val="20"/>
                <w:szCs w:val="20"/>
                <w:u w:val="single"/>
              </w:rPr>
            </w:pPr>
            <w:r w:rsidRPr="00B54B60">
              <w:rPr>
                <w:sz w:val="20"/>
                <w:szCs w:val="20"/>
                <w:u w:val="single"/>
              </w:rPr>
              <w:t>JST Sales America Inc.</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9A48D" w14:textId="77777777" w:rsidR="0013050F" w:rsidRPr="00B54B60" w:rsidRDefault="0013050F" w:rsidP="00B54B60">
            <w:pPr>
              <w:spacing w:after="200"/>
              <w:ind w:right="-297"/>
              <w:rPr>
                <w:sz w:val="20"/>
                <w:szCs w:val="20"/>
                <w:u w:val="single"/>
              </w:rPr>
            </w:pPr>
            <w:r w:rsidRPr="00B54B60">
              <w:rPr>
                <w:sz w:val="20"/>
                <w:szCs w:val="20"/>
                <w:u w:val="single"/>
              </w:rPr>
              <w:t>$0.19</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A6B78" w14:textId="77777777" w:rsidR="0013050F" w:rsidRPr="00B54B60" w:rsidRDefault="0013050F" w:rsidP="00B54B60">
            <w:pPr>
              <w:spacing w:after="200"/>
              <w:ind w:right="-248"/>
              <w:rPr>
                <w:sz w:val="20"/>
                <w:szCs w:val="20"/>
                <w:u w:val="single"/>
              </w:rPr>
            </w:pPr>
            <w:r w:rsidRPr="00B54B60">
              <w:rPr>
                <w:sz w:val="20"/>
                <w:szCs w:val="20"/>
                <w:u w:val="single"/>
              </w:rPr>
              <w:t>$0.19</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9C7EB" w14:textId="77777777" w:rsidR="0013050F" w:rsidRPr="00B54B60" w:rsidRDefault="0013050F" w:rsidP="0013050F">
            <w:pPr>
              <w:spacing w:after="200"/>
              <w:rPr>
                <w:sz w:val="20"/>
                <w:szCs w:val="20"/>
                <w:u w:val="single"/>
              </w:rPr>
            </w:pPr>
            <w:r w:rsidRPr="00B54B60">
              <w:rPr>
                <w:sz w:val="20"/>
                <w:szCs w:val="20"/>
                <w:u w:val="single"/>
              </w:rPr>
              <w:t>Digikey</w:t>
            </w:r>
          </w:p>
        </w:tc>
      </w:tr>
      <w:tr w:rsidR="00B54B60" w:rsidRPr="0013050F" w14:paraId="15532F9C"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59DC4"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25991" w14:textId="77777777" w:rsidR="0013050F" w:rsidRPr="00B54B60" w:rsidRDefault="0013050F" w:rsidP="0013050F">
            <w:pPr>
              <w:spacing w:after="200"/>
              <w:rPr>
                <w:sz w:val="20"/>
                <w:szCs w:val="20"/>
              </w:rPr>
            </w:pPr>
            <w:r w:rsidRPr="00B54B60">
              <w:rPr>
                <w:sz w:val="20"/>
                <w:szCs w:val="20"/>
              </w:rPr>
              <w:t>R1, R2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E3090F" w14:textId="77777777" w:rsidR="0013050F" w:rsidRPr="00B54B60" w:rsidRDefault="0013050F" w:rsidP="0013050F">
            <w:pPr>
              <w:spacing w:after="200"/>
              <w:rPr>
                <w:sz w:val="20"/>
                <w:szCs w:val="20"/>
              </w:rPr>
            </w:pPr>
            <w:r w:rsidRPr="00B54B60">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F682F" w14:textId="77777777" w:rsidR="0013050F" w:rsidRPr="00B54B60" w:rsidRDefault="0013050F" w:rsidP="0013050F">
            <w:pPr>
              <w:spacing w:after="200"/>
              <w:rPr>
                <w:sz w:val="20"/>
                <w:szCs w:val="20"/>
              </w:rPr>
            </w:pPr>
            <w:r w:rsidRPr="00B54B60">
              <w:rPr>
                <w:sz w:val="20"/>
                <w:szCs w:val="20"/>
              </w:rPr>
              <w:t>330Ohm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C7D7B" w14:textId="77777777" w:rsidR="0013050F" w:rsidRPr="00B54B60" w:rsidRDefault="0013050F" w:rsidP="0013050F">
            <w:pPr>
              <w:spacing w:after="200"/>
              <w:rPr>
                <w:sz w:val="20"/>
                <w:szCs w:val="20"/>
              </w:rPr>
            </w:pPr>
            <w:r w:rsidRPr="00B54B60">
              <w:rPr>
                <w:sz w:val="20"/>
                <w:szCs w:val="20"/>
              </w:rPr>
              <w:t>RES SMD 330 OHM 1% 1/16W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6D08B" w14:textId="77777777" w:rsidR="0013050F" w:rsidRPr="00B54B60" w:rsidRDefault="0013050F" w:rsidP="0013050F">
            <w:pPr>
              <w:spacing w:after="200"/>
              <w:rPr>
                <w:sz w:val="20"/>
                <w:szCs w:val="20"/>
              </w:rPr>
            </w:pPr>
            <w:r w:rsidRPr="00B54B60">
              <w:rPr>
                <w:sz w:val="20"/>
                <w:szCs w:val="20"/>
              </w:rPr>
              <w:t>RC0402FR-07330RL</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B54D0" w14:textId="77777777" w:rsidR="0013050F" w:rsidRPr="00B54B60" w:rsidRDefault="001D5B56" w:rsidP="0013050F">
            <w:pPr>
              <w:spacing w:after="200"/>
              <w:rPr>
                <w:sz w:val="20"/>
                <w:szCs w:val="20"/>
                <w:u w:val="single"/>
              </w:rPr>
            </w:pPr>
            <w:hyperlink r:id="rId63" w:tgtFrame="_blank" w:history="1">
              <w:r w:rsidR="0013050F" w:rsidRPr="00B54B60">
                <w:rPr>
                  <w:rStyle w:val="Hyperlink"/>
                  <w:sz w:val="20"/>
                  <w:szCs w:val="20"/>
                </w:rPr>
                <w:t>Yageo</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41941E"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C1399" w14:textId="77777777" w:rsidR="0013050F" w:rsidRPr="00B54B60" w:rsidRDefault="0013050F" w:rsidP="00B54B60">
            <w:pPr>
              <w:spacing w:after="200"/>
              <w:ind w:right="-248"/>
              <w:rPr>
                <w:sz w:val="20"/>
                <w:szCs w:val="20"/>
              </w:rPr>
            </w:pPr>
            <w:r w:rsidRPr="00B54B60">
              <w:rPr>
                <w:sz w:val="20"/>
                <w:szCs w:val="20"/>
              </w:rPr>
              <w:t>$0.40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8A01C" w14:textId="77777777" w:rsidR="0013050F" w:rsidRPr="00B54B60" w:rsidRDefault="0013050F" w:rsidP="0013050F">
            <w:pPr>
              <w:spacing w:after="200"/>
              <w:rPr>
                <w:sz w:val="20"/>
                <w:szCs w:val="20"/>
              </w:rPr>
            </w:pPr>
            <w:r w:rsidRPr="00B54B60">
              <w:rPr>
                <w:sz w:val="20"/>
                <w:szCs w:val="20"/>
              </w:rPr>
              <w:t>Digikey</w:t>
            </w:r>
          </w:p>
        </w:tc>
      </w:tr>
      <w:tr w:rsidR="00B54B60" w:rsidRPr="0013050F" w14:paraId="4A464F62"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63A8E" w14:textId="77777777" w:rsidR="0013050F" w:rsidRPr="00B54B60" w:rsidRDefault="0013050F" w:rsidP="0013050F">
            <w:pPr>
              <w:spacing w:after="200"/>
              <w:rPr>
                <w:sz w:val="20"/>
                <w:szCs w:val="20"/>
              </w:rPr>
            </w:pPr>
            <w:r w:rsidRPr="00B54B60">
              <w:rPr>
                <w:sz w:val="20"/>
                <w:szCs w:val="20"/>
              </w:rPr>
              <w:t>Oscillators</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12CFC" w14:textId="77777777" w:rsidR="0013050F" w:rsidRPr="00B54B60" w:rsidRDefault="0013050F" w:rsidP="0013050F">
            <w:pPr>
              <w:spacing w:after="200"/>
              <w:rPr>
                <w:sz w:val="20"/>
                <w:szCs w:val="20"/>
              </w:rPr>
            </w:pPr>
            <w:r w:rsidRPr="00B54B60">
              <w:rPr>
                <w:sz w:val="20"/>
                <w:szCs w:val="20"/>
              </w:rPr>
              <w:t>R14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F77964"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F8D3DD" w14:textId="77777777" w:rsidR="0013050F" w:rsidRPr="00B54B60" w:rsidRDefault="0013050F" w:rsidP="0013050F">
            <w:pPr>
              <w:spacing w:after="200"/>
              <w:rPr>
                <w:sz w:val="20"/>
                <w:szCs w:val="20"/>
              </w:rPr>
            </w:pPr>
            <w:r w:rsidRPr="00B54B60">
              <w:rPr>
                <w:sz w:val="20"/>
                <w:szCs w:val="20"/>
              </w:rPr>
              <w:t>2kOhm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4734A" w14:textId="77777777" w:rsidR="0013050F" w:rsidRPr="00B54B60" w:rsidRDefault="0013050F" w:rsidP="0013050F">
            <w:pPr>
              <w:spacing w:after="200"/>
              <w:rPr>
                <w:sz w:val="20"/>
                <w:szCs w:val="20"/>
              </w:rPr>
            </w:pPr>
            <w:r w:rsidRPr="00B54B60">
              <w:rPr>
                <w:sz w:val="20"/>
                <w:szCs w:val="20"/>
              </w:rPr>
              <w:t>RES SMD 2K OHM 5% 1/10W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7CBF4" w14:textId="77777777" w:rsidR="0013050F" w:rsidRPr="00B54B60" w:rsidRDefault="0013050F" w:rsidP="0013050F">
            <w:pPr>
              <w:spacing w:after="200"/>
              <w:rPr>
                <w:sz w:val="20"/>
                <w:szCs w:val="20"/>
              </w:rPr>
            </w:pPr>
            <w:r w:rsidRPr="00B54B60">
              <w:rPr>
                <w:sz w:val="20"/>
                <w:szCs w:val="20"/>
              </w:rPr>
              <w:t>Panasonic</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82309" w14:textId="77777777" w:rsidR="0013050F" w:rsidRPr="00B54B60" w:rsidRDefault="0013050F" w:rsidP="0013050F">
            <w:pPr>
              <w:spacing w:after="200"/>
              <w:rPr>
                <w:sz w:val="20"/>
                <w:szCs w:val="20"/>
              </w:rPr>
            </w:pPr>
            <w:r w:rsidRPr="00B54B60">
              <w:rPr>
                <w:sz w:val="20"/>
                <w:szCs w:val="20"/>
              </w:rPr>
              <w:t>ERJ-2GEJ202X</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4F07A"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A5ADA" w14:textId="77777777" w:rsidR="0013050F" w:rsidRPr="00B54B60" w:rsidRDefault="0013050F" w:rsidP="00B54B60">
            <w:pPr>
              <w:spacing w:after="200"/>
              <w:ind w:right="-248"/>
              <w:rPr>
                <w:sz w:val="20"/>
                <w:szCs w:val="20"/>
              </w:rPr>
            </w:pPr>
            <w:r w:rsidRPr="00B54B60">
              <w:rPr>
                <w:sz w:val="20"/>
                <w:szCs w:val="20"/>
              </w:rPr>
              <w:t>$0.10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3C3191" w14:textId="77777777" w:rsidR="0013050F" w:rsidRPr="00B54B60" w:rsidRDefault="0013050F" w:rsidP="0013050F">
            <w:pPr>
              <w:spacing w:after="200"/>
              <w:rPr>
                <w:sz w:val="20"/>
                <w:szCs w:val="20"/>
              </w:rPr>
            </w:pPr>
            <w:r w:rsidRPr="00B54B60">
              <w:rPr>
                <w:sz w:val="20"/>
                <w:szCs w:val="20"/>
              </w:rPr>
              <w:t>Digikey</w:t>
            </w:r>
          </w:p>
        </w:tc>
      </w:tr>
      <w:tr w:rsidR="00B54B60" w:rsidRPr="0013050F" w14:paraId="2B2018A7"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035ED" w14:textId="77777777" w:rsidR="0013050F" w:rsidRPr="00B54B60" w:rsidRDefault="0013050F" w:rsidP="0013050F">
            <w:pPr>
              <w:spacing w:after="200"/>
              <w:rPr>
                <w:sz w:val="20"/>
                <w:szCs w:val="20"/>
              </w:rPr>
            </w:pPr>
            <w:r w:rsidRPr="00B54B60">
              <w:rPr>
                <w:sz w:val="20"/>
                <w:szCs w:val="20"/>
              </w:rPr>
              <w:lastRenderedPageBreak/>
              <w:t>RS485</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177FA" w14:textId="77777777" w:rsidR="0013050F" w:rsidRPr="00B54B60" w:rsidRDefault="0013050F" w:rsidP="0013050F">
            <w:pPr>
              <w:spacing w:after="200"/>
              <w:rPr>
                <w:sz w:val="20"/>
                <w:szCs w:val="20"/>
              </w:rPr>
            </w:pPr>
            <w:r w:rsidRPr="00B54B60">
              <w:rPr>
                <w:sz w:val="20"/>
                <w:szCs w:val="20"/>
              </w:rPr>
              <w:t>R16</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4721C"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A702B" w14:textId="77777777" w:rsidR="0013050F" w:rsidRPr="00B54B60" w:rsidRDefault="0013050F" w:rsidP="0013050F">
            <w:pPr>
              <w:spacing w:after="200"/>
              <w:rPr>
                <w:sz w:val="20"/>
                <w:szCs w:val="20"/>
              </w:rPr>
            </w:pPr>
            <w:r w:rsidRPr="00B54B60">
              <w:rPr>
                <w:sz w:val="20"/>
                <w:szCs w:val="20"/>
              </w:rPr>
              <w:t>120Ohm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DECDA" w14:textId="77777777" w:rsidR="0013050F" w:rsidRPr="00B54B60" w:rsidRDefault="0013050F" w:rsidP="0013050F">
            <w:pPr>
              <w:spacing w:after="200"/>
              <w:rPr>
                <w:sz w:val="20"/>
                <w:szCs w:val="20"/>
              </w:rPr>
            </w:pPr>
            <w:r w:rsidRPr="00B54B60">
              <w:rPr>
                <w:sz w:val="20"/>
                <w:szCs w:val="20"/>
              </w:rPr>
              <w:t>RES SMD 120 OHM 5% 0.4W 0805</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428C3" w14:textId="77777777" w:rsidR="0013050F" w:rsidRPr="00B54B60" w:rsidRDefault="0013050F" w:rsidP="0013050F">
            <w:pPr>
              <w:spacing w:after="200"/>
              <w:rPr>
                <w:sz w:val="20"/>
                <w:szCs w:val="20"/>
              </w:rPr>
            </w:pPr>
            <w:r w:rsidRPr="00B54B60">
              <w:rPr>
                <w:sz w:val="20"/>
                <w:szCs w:val="20"/>
              </w:rPr>
              <w:t>ESR10EZPJ121</w:t>
            </w:r>
          </w:p>
        </w:tc>
        <w:tc>
          <w:tcPr>
            <w:tcW w:w="1669"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1AFC71D8" w14:textId="77777777" w:rsidR="0013050F" w:rsidRPr="00B54B60" w:rsidRDefault="001D5B56" w:rsidP="0013050F">
            <w:pPr>
              <w:spacing w:after="200"/>
              <w:rPr>
                <w:sz w:val="20"/>
                <w:szCs w:val="20"/>
                <w:u w:val="single"/>
              </w:rPr>
            </w:pPr>
            <w:hyperlink r:id="rId64" w:tgtFrame="_blank" w:history="1">
              <w:r w:rsidR="0013050F" w:rsidRPr="00B54B60">
                <w:rPr>
                  <w:rStyle w:val="Hyperlink"/>
                  <w:sz w:val="20"/>
                  <w:szCs w:val="20"/>
                </w:rPr>
                <w:t>Rohm Semiconductor</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83D5D"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70715" w14:textId="77777777" w:rsidR="0013050F" w:rsidRPr="00B54B60" w:rsidRDefault="0013050F" w:rsidP="00B54B60">
            <w:pPr>
              <w:spacing w:after="200"/>
              <w:ind w:right="-248"/>
              <w:rPr>
                <w:sz w:val="20"/>
                <w:szCs w:val="20"/>
              </w:rPr>
            </w:pPr>
            <w:r w:rsidRPr="00B54B60">
              <w:rPr>
                <w:sz w:val="20"/>
                <w:szCs w:val="20"/>
              </w:rPr>
              <w:t>$0.10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E7727D" w14:textId="77777777" w:rsidR="0013050F" w:rsidRPr="00B54B60" w:rsidRDefault="0013050F" w:rsidP="0013050F">
            <w:pPr>
              <w:spacing w:after="200"/>
              <w:rPr>
                <w:sz w:val="20"/>
                <w:szCs w:val="20"/>
              </w:rPr>
            </w:pPr>
            <w:r w:rsidRPr="00B54B60">
              <w:rPr>
                <w:sz w:val="20"/>
                <w:szCs w:val="20"/>
              </w:rPr>
              <w:t>Digikey</w:t>
            </w:r>
          </w:p>
        </w:tc>
      </w:tr>
      <w:tr w:rsidR="00B54B60" w:rsidRPr="0013050F" w14:paraId="0875B6BF"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E8016" w14:textId="77777777" w:rsidR="0013050F" w:rsidRPr="00B54B60" w:rsidRDefault="0013050F" w:rsidP="0013050F">
            <w:pPr>
              <w:spacing w:after="200"/>
              <w:rPr>
                <w:sz w:val="20"/>
                <w:szCs w:val="20"/>
              </w:rPr>
            </w:pPr>
            <w:r w:rsidRPr="00B54B60">
              <w:rPr>
                <w:sz w:val="20"/>
                <w:szCs w:val="20"/>
              </w:rPr>
              <w:t>Encoder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46F10" w14:textId="77777777" w:rsidR="0013050F" w:rsidRPr="00B54B60" w:rsidRDefault="0013050F" w:rsidP="0013050F">
            <w:pPr>
              <w:spacing w:after="200"/>
              <w:rPr>
                <w:sz w:val="20"/>
                <w:szCs w:val="20"/>
              </w:rPr>
            </w:pPr>
            <w:r w:rsidRPr="00B54B60">
              <w:rPr>
                <w:sz w:val="20"/>
                <w:szCs w:val="20"/>
              </w:rPr>
              <w:t>R19, R27, R29, R31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56C96" w14:textId="77777777" w:rsidR="0013050F" w:rsidRPr="00B54B60" w:rsidRDefault="0013050F" w:rsidP="0013050F">
            <w:pPr>
              <w:spacing w:after="200"/>
              <w:rPr>
                <w:sz w:val="20"/>
                <w:szCs w:val="20"/>
              </w:rPr>
            </w:pPr>
            <w:r w:rsidRPr="00B54B60">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3A40B" w14:textId="77777777" w:rsidR="0013050F" w:rsidRPr="00B54B60" w:rsidRDefault="0013050F" w:rsidP="0013050F">
            <w:pPr>
              <w:spacing w:after="200"/>
              <w:rPr>
                <w:sz w:val="20"/>
                <w:szCs w:val="20"/>
              </w:rPr>
            </w:pPr>
            <w:r w:rsidRPr="00B54B60">
              <w:rPr>
                <w:sz w:val="20"/>
                <w:szCs w:val="20"/>
              </w:rPr>
              <w:t>100Ohm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8DCB0" w14:textId="77777777" w:rsidR="0013050F" w:rsidRPr="00B54B60" w:rsidRDefault="0013050F" w:rsidP="0013050F">
            <w:pPr>
              <w:spacing w:after="200"/>
              <w:rPr>
                <w:sz w:val="20"/>
                <w:szCs w:val="20"/>
              </w:rPr>
            </w:pPr>
            <w:r w:rsidRPr="00B54B60">
              <w:rPr>
                <w:sz w:val="20"/>
                <w:szCs w:val="20"/>
              </w:rPr>
              <w:t>RES SMD 100 OHM 1% 1/10W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72998" w14:textId="77777777" w:rsidR="0013050F" w:rsidRPr="00B54B60" w:rsidRDefault="0013050F" w:rsidP="0013050F">
            <w:pPr>
              <w:spacing w:after="200"/>
              <w:rPr>
                <w:sz w:val="20"/>
                <w:szCs w:val="20"/>
              </w:rPr>
            </w:pPr>
            <w:r w:rsidRPr="00B54B60">
              <w:rPr>
                <w:sz w:val="20"/>
                <w:szCs w:val="20"/>
              </w:rPr>
              <w:t>MCS0402MC1000FE000</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3AE5E" w14:textId="77777777" w:rsidR="0013050F" w:rsidRPr="00B54B60" w:rsidRDefault="001D5B56" w:rsidP="0013050F">
            <w:pPr>
              <w:spacing w:after="200"/>
              <w:rPr>
                <w:sz w:val="20"/>
                <w:szCs w:val="20"/>
                <w:u w:val="single"/>
              </w:rPr>
            </w:pPr>
            <w:hyperlink r:id="rId65" w:tgtFrame="_blank" w:history="1">
              <w:r w:rsidR="0013050F" w:rsidRPr="00B54B60">
                <w:rPr>
                  <w:rStyle w:val="Hyperlink"/>
                  <w:sz w:val="20"/>
                  <w:szCs w:val="20"/>
                </w:rPr>
                <w:t>Vishay Beyschlag</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5399E" w14:textId="77777777" w:rsidR="0013050F" w:rsidRPr="00B54B60" w:rsidRDefault="0013050F" w:rsidP="00B54B60">
            <w:pPr>
              <w:spacing w:after="200"/>
              <w:ind w:right="-297"/>
              <w:rPr>
                <w:sz w:val="20"/>
                <w:szCs w:val="20"/>
              </w:rPr>
            </w:pPr>
            <w:r w:rsidRPr="00B54B60">
              <w:rPr>
                <w:sz w:val="20"/>
                <w:szCs w:val="20"/>
              </w:rPr>
              <w:t>$0.30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04AB2" w14:textId="77777777" w:rsidR="0013050F" w:rsidRPr="00B54B60" w:rsidRDefault="0013050F" w:rsidP="00B54B60">
            <w:pPr>
              <w:spacing w:after="200"/>
              <w:ind w:right="-248"/>
              <w:rPr>
                <w:sz w:val="20"/>
                <w:szCs w:val="20"/>
              </w:rPr>
            </w:pPr>
            <w:r w:rsidRPr="00B54B60">
              <w:rPr>
                <w:sz w:val="20"/>
                <w:szCs w:val="20"/>
              </w:rPr>
              <w:t>$1.20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E88E0" w14:textId="77777777" w:rsidR="0013050F" w:rsidRPr="00B54B60" w:rsidRDefault="0013050F" w:rsidP="0013050F">
            <w:pPr>
              <w:spacing w:after="200"/>
              <w:rPr>
                <w:sz w:val="20"/>
                <w:szCs w:val="20"/>
              </w:rPr>
            </w:pPr>
            <w:r w:rsidRPr="00B54B60">
              <w:rPr>
                <w:sz w:val="20"/>
                <w:szCs w:val="20"/>
              </w:rPr>
              <w:t>Digikey</w:t>
            </w:r>
          </w:p>
        </w:tc>
      </w:tr>
      <w:tr w:rsidR="00B54B60" w:rsidRPr="0013050F" w14:paraId="07564ABE"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067CC" w14:textId="77777777" w:rsidR="0013050F" w:rsidRPr="00B54B60" w:rsidRDefault="0013050F" w:rsidP="0013050F">
            <w:pPr>
              <w:spacing w:after="200"/>
              <w:rPr>
                <w:sz w:val="20"/>
                <w:szCs w:val="20"/>
              </w:rPr>
            </w:pPr>
            <w:r w:rsidRPr="00B54B60">
              <w:rPr>
                <w:sz w:val="20"/>
                <w:szCs w:val="20"/>
              </w:rPr>
              <w:t>MCU</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ACF9A" w14:textId="77777777" w:rsidR="0013050F" w:rsidRPr="00B54B60" w:rsidRDefault="0013050F" w:rsidP="0013050F">
            <w:pPr>
              <w:spacing w:after="200"/>
              <w:rPr>
                <w:sz w:val="20"/>
                <w:szCs w:val="20"/>
              </w:rPr>
            </w:pPr>
            <w:r w:rsidRPr="00B54B60">
              <w:rPr>
                <w:sz w:val="20"/>
                <w:szCs w:val="20"/>
              </w:rPr>
              <w:t>R22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B469F"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12F62" w14:textId="77777777" w:rsidR="0013050F" w:rsidRPr="00B54B60" w:rsidRDefault="0013050F" w:rsidP="0013050F">
            <w:pPr>
              <w:spacing w:after="200"/>
              <w:rPr>
                <w:sz w:val="20"/>
                <w:szCs w:val="20"/>
              </w:rPr>
            </w:pPr>
            <w:r w:rsidRPr="00B54B60">
              <w:rPr>
                <w:sz w:val="20"/>
                <w:szCs w:val="20"/>
              </w:rPr>
              <w:t>1000000</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3927A" w14:textId="77777777" w:rsidR="0013050F" w:rsidRPr="00B54B60" w:rsidRDefault="0013050F" w:rsidP="0013050F">
            <w:pPr>
              <w:spacing w:after="200"/>
              <w:rPr>
                <w:sz w:val="20"/>
                <w:szCs w:val="20"/>
              </w:rPr>
            </w:pPr>
            <w:r w:rsidRPr="00B54B60">
              <w:rPr>
                <w:sz w:val="20"/>
                <w:szCs w:val="20"/>
              </w:rPr>
              <w:t>RES SMD 1M OHM 5% 1/5W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71DED" w14:textId="77777777" w:rsidR="0013050F" w:rsidRPr="00B54B60" w:rsidRDefault="0013050F" w:rsidP="0013050F">
            <w:pPr>
              <w:spacing w:after="200"/>
              <w:rPr>
                <w:sz w:val="20"/>
                <w:szCs w:val="20"/>
              </w:rPr>
            </w:pPr>
            <w:r w:rsidRPr="00B54B60">
              <w:rPr>
                <w:sz w:val="20"/>
                <w:szCs w:val="20"/>
              </w:rPr>
              <w:t>RCS04021M00JNED</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03CB23" w14:textId="77777777" w:rsidR="0013050F" w:rsidRPr="00B54B60" w:rsidRDefault="0013050F" w:rsidP="0013050F">
            <w:pPr>
              <w:spacing w:after="200"/>
              <w:rPr>
                <w:sz w:val="20"/>
                <w:szCs w:val="20"/>
              </w:rPr>
            </w:pPr>
            <w:r w:rsidRPr="00B54B60">
              <w:rPr>
                <w:sz w:val="20"/>
                <w:szCs w:val="20"/>
              </w:rPr>
              <w:t>Vishay Dale</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4E6D8" w14:textId="77777777" w:rsidR="0013050F" w:rsidRPr="00B54B60" w:rsidRDefault="0013050F" w:rsidP="00B54B60">
            <w:pPr>
              <w:spacing w:after="200"/>
              <w:ind w:right="-297"/>
              <w:rPr>
                <w:sz w:val="20"/>
                <w:szCs w:val="20"/>
              </w:rPr>
            </w:pPr>
            <w:r w:rsidRPr="00B54B60">
              <w:rPr>
                <w:sz w:val="20"/>
                <w:szCs w:val="20"/>
              </w:rPr>
              <w:t>$0.12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899E0" w14:textId="77777777" w:rsidR="0013050F" w:rsidRPr="00B54B60" w:rsidRDefault="0013050F" w:rsidP="00B54B60">
            <w:pPr>
              <w:spacing w:after="200"/>
              <w:ind w:right="-248"/>
              <w:rPr>
                <w:sz w:val="20"/>
                <w:szCs w:val="20"/>
              </w:rPr>
            </w:pPr>
            <w:r w:rsidRPr="00B54B60">
              <w:rPr>
                <w:sz w:val="20"/>
                <w:szCs w:val="20"/>
              </w:rPr>
              <w:t>$0.12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40310" w14:textId="77777777" w:rsidR="0013050F" w:rsidRPr="00B54B60" w:rsidRDefault="0013050F" w:rsidP="0013050F">
            <w:pPr>
              <w:spacing w:after="200"/>
              <w:rPr>
                <w:sz w:val="20"/>
                <w:szCs w:val="20"/>
              </w:rPr>
            </w:pPr>
            <w:r w:rsidRPr="00B54B60">
              <w:rPr>
                <w:sz w:val="20"/>
                <w:szCs w:val="20"/>
              </w:rPr>
              <w:t>Digikey</w:t>
            </w:r>
          </w:p>
        </w:tc>
      </w:tr>
      <w:tr w:rsidR="00B54B60" w:rsidRPr="0013050F" w14:paraId="2E7A0D0B"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E0AE8" w14:textId="77777777" w:rsidR="0013050F" w:rsidRPr="00B54B60" w:rsidRDefault="0013050F" w:rsidP="0013050F">
            <w:pPr>
              <w:spacing w:after="200"/>
              <w:rPr>
                <w:sz w:val="20"/>
                <w:szCs w:val="20"/>
              </w:rPr>
            </w:pPr>
            <w:r w:rsidRPr="00B54B60">
              <w:rPr>
                <w:sz w:val="20"/>
                <w:szCs w:val="20"/>
              </w:rPr>
              <w:t>MCU</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51C61" w14:textId="77777777" w:rsidR="0013050F" w:rsidRPr="00B54B60" w:rsidRDefault="0013050F" w:rsidP="0013050F">
            <w:pPr>
              <w:spacing w:after="200"/>
              <w:rPr>
                <w:sz w:val="20"/>
                <w:szCs w:val="20"/>
              </w:rPr>
            </w:pPr>
            <w:r w:rsidRPr="00B54B60">
              <w:rPr>
                <w:sz w:val="20"/>
                <w:szCs w:val="20"/>
              </w:rPr>
              <w:t>R24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E94A0"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87A5F" w14:textId="77777777" w:rsidR="0013050F" w:rsidRPr="00B54B60" w:rsidRDefault="0013050F" w:rsidP="0013050F">
            <w:pPr>
              <w:spacing w:after="200"/>
              <w:rPr>
                <w:sz w:val="20"/>
                <w:szCs w:val="20"/>
              </w:rPr>
            </w:pPr>
            <w:r w:rsidRPr="00B54B60">
              <w:rPr>
                <w:sz w:val="20"/>
                <w:szCs w:val="20"/>
              </w:rPr>
              <w:t xml:space="preserve">4.87kOhm 1% </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B437C" w14:textId="77777777" w:rsidR="0013050F" w:rsidRPr="00B54B60" w:rsidRDefault="0013050F" w:rsidP="0013050F">
            <w:pPr>
              <w:spacing w:after="200"/>
              <w:rPr>
                <w:sz w:val="20"/>
                <w:szCs w:val="20"/>
              </w:rPr>
            </w:pPr>
            <w:r w:rsidRPr="00B54B60">
              <w:rPr>
                <w:sz w:val="20"/>
                <w:szCs w:val="20"/>
              </w:rPr>
              <w:t>RES SMD 4.87K OHM 1% 1/10W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8D5FF" w14:textId="77777777" w:rsidR="0013050F" w:rsidRPr="00B54B60" w:rsidRDefault="001D5B56" w:rsidP="0013050F">
            <w:pPr>
              <w:spacing w:after="200"/>
              <w:rPr>
                <w:sz w:val="20"/>
                <w:szCs w:val="20"/>
                <w:u w:val="single"/>
              </w:rPr>
            </w:pPr>
            <w:hyperlink r:id="rId66" w:tgtFrame="_blank" w:history="1">
              <w:r w:rsidR="0013050F" w:rsidRPr="00B54B60">
                <w:rPr>
                  <w:rStyle w:val="Hyperlink"/>
                  <w:sz w:val="20"/>
                  <w:szCs w:val="20"/>
                </w:rPr>
                <w:t>Panasonic Electronic Components</w:t>
              </w:r>
            </w:hyperlink>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66B56" w14:textId="77777777" w:rsidR="0013050F" w:rsidRPr="00B54B60" w:rsidRDefault="0013050F" w:rsidP="0013050F">
            <w:pPr>
              <w:spacing w:after="200"/>
              <w:rPr>
                <w:sz w:val="20"/>
                <w:szCs w:val="20"/>
              </w:rPr>
            </w:pPr>
            <w:r w:rsidRPr="00B54B60">
              <w:rPr>
                <w:sz w:val="20"/>
                <w:szCs w:val="20"/>
              </w:rPr>
              <w:t>ERJ-2RKF4871X</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D07199"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2CCA1" w14:textId="77777777" w:rsidR="0013050F" w:rsidRPr="00B54B60" w:rsidRDefault="0013050F" w:rsidP="00B54B60">
            <w:pPr>
              <w:spacing w:after="200"/>
              <w:ind w:right="-248"/>
              <w:rPr>
                <w:sz w:val="20"/>
                <w:szCs w:val="20"/>
              </w:rPr>
            </w:pPr>
            <w:r w:rsidRPr="00B54B60">
              <w:rPr>
                <w:sz w:val="20"/>
                <w:szCs w:val="20"/>
              </w:rPr>
              <w:t>$0.10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1125B" w14:textId="77777777" w:rsidR="0013050F" w:rsidRPr="00B54B60" w:rsidRDefault="0013050F" w:rsidP="0013050F">
            <w:pPr>
              <w:spacing w:after="200"/>
              <w:rPr>
                <w:sz w:val="20"/>
                <w:szCs w:val="20"/>
              </w:rPr>
            </w:pPr>
            <w:r w:rsidRPr="00B54B60">
              <w:rPr>
                <w:sz w:val="20"/>
                <w:szCs w:val="20"/>
              </w:rPr>
              <w:t>Digikey</w:t>
            </w:r>
          </w:p>
        </w:tc>
      </w:tr>
      <w:tr w:rsidR="00B54B60" w:rsidRPr="0013050F" w14:paraId="541710AF"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32CA0" w14:textId="77777777" w:rsidR="0013050F" w:rsidRPr="00B54B60" w:rsidRDefault="0013050F" w:rsidP="0013050F">
            <w:pPr>
              <w:spacing w:after="200"/>
              <w:rPr>
                <w:sz w:val="20"/>
                <w:szCs w:val="20"/>
              </w:rPr>
            </w:pPr>
            <w:r w:rsidRPr="00B54B60">
              <w:rPr>
                <w:sz w:val="20"/>
                <w:szCs w:val="20"/>
              </w:rPr>
              <w:t>MCU</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3B07E" w14:textId="77777777" w:rsidR="0013050F" w:rsidRPr="00B54B60" w:rsidRDefault="0013050F" w:rsidP="0013050F">
            <w:pPr>
              <w:spacing w:after="200"/>
              <w:rPr>
                <w:sz w:val="20"/>
                <w:szCs w:val="20"/>
              </w:rPr>
            </w:pPr>
            <w:r w:rsidRPr="00B54B60">
              <w:rPr>
                <w:sz w:val="20"/>
                <w:szCs w:val="20"/>
              </w:rPr>
              <w:t>R25</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F6BEB9"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F76BB" w14:textId="77777777" w:rsidR="0013050F" w:rsidRPr="00B54B60" w:rsidRDefault="0013050F" w:rsidP="0013050F">
            <w:pPr>
              <w:spacing w:after="200"/>
              <w:rPr>
                <w:sz w:val="20"/>
                <w:szCs w:val="20"/>
              </w:rPr>
            </w:pPr>
            <w:r w:rsidRPr="00B54B60">
              <w:rPr>
                <w:sz w:val="20"/>
                <w:szCs w:val="20"/>
              </w:rPr>
              <w:t>0 ohm</w:t>
            </w:r>
          </w:p>
        </w:tc>
        <w:tc>
          <w:tcPr>
            <w:tcW w:w="1063"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487AAE43" w14:textId="77777777" w:rsidR="0013050F" w:rsidRPr="00B54B60" w:rsidRDefault="0013050F" w:rsidP="0013050F">
            <w:pPr>
              <w:spacing w:after="200"/>
              <w:rPr>
                <w:sz w:val="20"/>
                <w:szCs w:val="20"/>
              </w:rPr>
            </w:pPr>
            <w:r w:rsidRPr="00B54B60">
              <w:rPr>
                <w:sz w:val="20"/>
                <w:szCs w:val="20"/>
              </w:rPr>
              <w:t>RES SMD 0 OHM JUMPER 1/10W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7C2160" w14:textId="77777777" w:rsidR="0013050F" w:rsidRPr="00B54B60" w:rsidRDefault="0013050F" w:rsidP="0013050F">
            <w:pPr>
              <w:spacing w:after="200"/>
              <w:rPr>
                <w:sz w:val="20"/>
                <w:szCs w:val="20"/>
              </w:rPr>
            </w:pPr>
            <w:r w:rsidRPr="00B54B60">
              <w:rPr>
                <w:sz w:val="20"/>
                <w:szCs w:val="20"/>
              </w:rPr>
              <w:t>ERJ-2GE0R00X</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191BF8" w14:textId="77777777" w:rsidR="0013050F" w:rsidRPr="00B54B60" w:rsidRDefault="001D5B56" w:rsidP="0013050F">
            <w:pPr>
              <w:spacing w:after="200"/>
              <w:rPr>
                <w:sz w:val="20"/>
                <w:szCs w:val="20"/>
                <w:u w:val="single"/>
              </w:rPr>
            </w:pPr>
            <w:hyperlink r:id="rId67" w:tgtFrame="_blank" w:history="1">
              <w:r w:rsidR="0013050F" w:rsidRPr="00B54B60">
                <w:rPr>
                  <w:rStyle w:val="Hyperlink"/>
                  <w:sz w:val="20"/>
                  <w:szCs w:val="20"/>
                </w:rPr>
                <w:t>Panasonic Electronic Components</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2C67F"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5C1F6" w14:textId="77777777" w:rsidR="0013050F" w:rsidRPr="00B54B60" w:rsidRDefault="0013050F" w:rsidP="00B54B60">
            <w:pPr>
              <w:spacing w:after="200"/>
              <w:ind w:right="-248"/>
              <w:rPr>
                <w:sz w:val="20"/>
                <w:szCs w:val="20"/>
              </w:rPr>
            </w:pPr>
            <w:r w:rsidRPr="00B54B60">
              <w:rPr>
                <w:sz w:val="20"/>
                <w:szCs w:val="20"/>
              </w:rPr>
              <w:t>$0.10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3EF3AD" w14:textId="77777777" w:rsidR="0013050F" w:rsidRPr="00B54B60" w:rsidRDefault="0013050F" w:rsidP="0013050F">
            <w:pPr>
              <w:spacing w:after="200"/>
              <w:rPr>
                <w:sz w:val="20"/>
                <w:szCs w:val="20"/>
              </w:rPr>
            </w:pPr>
            <w:r w:rsidRPr="00B54B60">
              <w:rPr>
                <w:sz w:val="20"/>
                <w:szCs w:val="20"/>
              </w:rPr>
              <w:t>Digikey</w:t>
            </w:r>
          </w:p>
        </w:tc>
      </w:tr>
      <w:tr w:rsidR="00B54B60" w:rsidRPr="0013050F" w14:paraId="199869DA"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7E570"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9C7B0" w14:textId="77777777" w:rsidR="0013050F" w:rsidRPr="00B54B60" w:rsidRDefault="0013050F" w:rsidP="0013050F">
            <w:pPr>
              <w:spacing w:after="200"/>
              <w:rPr>
                <w:sz w:val="20"/>
                <w:szCs w:val="20"/>
              </w:rPr>
            </w:pPr>
            <w:r w:rsidRPr="00B54B60">
              <w:rPr>
                <w:sz w:val="20"/>
                <w:szCs w:val="20"/>
              </w:rPr>
              <w:t>R33, R34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4E8827"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C9F226" w14:textId="77777777" w:rsidR="0013050F" w:rsidRPr="00B54B60" w:rsidRDefault="0013050F" w:rsidP="0013050F">
            <w:pPr>
              <w:spacing w:after="200"/>
              <w:rPr>
                <w:sz w:val="20"/>
                <w:szCs w:val="20"/>
              </w:rPr>
            </w:pPr>
            <w:r w:rsidRPr="00B54B60">
              <w:rPr>
                <w:sz w:val="20"/>
                <w:szCs w:val="20"/>
              </w:rPr>
              <w:t>100kOhm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B5532" w14:textId="77777777" w:rsidR="0013050F" w:rsidRPr="00B54B60" w:rsidRDefault="0013050F" w:rsidP="0013050F">
            <w:pPr>
              <w:spacing w:after="200"/>
              <w:rPr>
                <w:sz w:val="20"/>
                <w:szCs w:val="20"/>
              </w:rPr>
            </w:pPr>
            <w:r w:rsidRPr="00B54B60">
              <w:rPr>
                <w:sz w:val="20"/>
                <w:szCs w:val="20"/>
              </w:rPr>
              <w:t>RES SMD 10K OHM 0.5% 1/16W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0649D" w14:textId="77777777" w:rsidR="0013050F" w:rsidRPr="00B54B60" w:rsidRDefault="001D5B56" w:rsidP="0013050F">
            <w:pPr>
              <w:spacing w:after="200"/>
              <w:rPr>
                <w:sz w:val="20"/>
                <w:szCs w:val="20"/>
                <w:u w:val="single"/>
              </w:rPr>
            </w:pPr>
            <w:hyperlink r:id="rId68" w:tgtFrame="_blank" w:history="1">
              <w:r w:rsidR="0013050F" w:rsidRPr="00B54B60">
                <w:rPr>
                  <w:rStyle w:val="Hyperlink"/>
                  <w:sz w:val="20"/>
                  <w:szCs w:val="20"/>
                </w:rPr>
                <w:t>Susumu</w:t>
              </w:r>
            </w:hyperlink>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0A1D8" w14:textId="77777777" w:rsidR="0013050F" w:rsidRPr="00B54B60" w:rsidRDefault="0013050F" w:rsidP="0013050F">
            <w:pPr>
              <w:spacing w:after="200"/>
              <w:rPr>
                <w:sz w:val="20"/>
                <w:szCs w:val="20"/>
              </w:rPr>
            </w:pPr>
            <w:r w:rsidRPr="00B54B60">
              <w:rPr>
                <w:sz w:val="20"/>
                <w:szCs w:val="20"/>
              </w:rPr>
              <w:t>RR0510P-103-D</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CDA7E6" w14:textId="77777777" w:rsidR="0013050F" w:rsidRPr="00B54B60" w:rsidRDefault="0013050F" w:rsidP="00B54B60">
            <w:pPr>
              <w:spacing w:after="200"/>
              <w:ind w:right="-297"/>
              <w:rPr>
                <w:sz w:val="20"/>
                <w:szCs w:val="20"/>
              </w:rPr>
            </w:pPr>
            <w:r w:rsidRPr="00B54B60">
              <w:rPr>
                <w:sz w:val="20"/>
                <w:szCs w:val="20"/>
              </w:rPr>
              <w:t>$0.10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EE086" w14:textId="77777777" w:rsidR="0013050F" w:rsidRPr="00B54B60" w:rsidRDefault="0013050F" w:rsidP="00B54B60">
            <w:pPr>
              <w:spacing w:after="200"/>
              <w:ind w:right="-248"/>
              <w:rPr>
                <w:sz w:val="20"/>
                <w:szCs w:val="20"/>
              </w:rPr>
            </w:pPr>
            <w:r w:rsidRPr="00B54B60">
              <w:rPr>
                <w:sz w:val="20"/>
                <w:szCs w:val="20"/>
              </w:rPr>
              <w:t>$0.20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83079" w14:textId="77777777" w:rsidR="0013050F" w:rsidRPr="00B54B60" w:rsidRDefault="0013050F" w:rsidP="0013050F">
            <w:pPr>
              <w:spacing w:after="200"/>
              <w:rPr>
                <w:sz w:val="20"/>
                <w:szCs w:val="20"/>
              </w:rPr>
            </w:pPr>
            <w:r w:rsidRPr="00B54B60">
              <w:rPr>
                <w:sz w:val="20"/>
                <w:szCs w:val="20"/>
              </w:rPr>
              <w:t>Digikey</w:t>
            </w:r>
          </w:p>
        </w:tc>
      </w:tr>
      <w:tr w:rsidR="00B54B60" w:rsidRPr="0013050F" w14:paraId="135A0F76"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1919D"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BD71A" w14:textId="77777777" w:rsidR="0013050F" w:rsidRPr="00B54B60" w:rsidRDefault="0013050F" w:rsidP="0013050F">
            <w:pPr>
              <w:spacing w:after="200"/>
              <w:rPr>
                <w:sz w:val="20"/>
                <w:szCs w:val="20"/>
              </w:rPr>
            </w:pPr>
            <w:r w:rsidRPr="00B54B60">
              <w:rPr>
                <w:sz w:val="20"/>
                <w:szCs w:val="20"/>
              </w:rPr>
              <w:t>R4, R5, R6</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7DA95"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E973AD" w14:textId="77777777" w:rsidR="0013050F" w:rsidRPr="00B54B60" w:rsidRDefault="0013050F" w:rsidP="0013050F">
            <w:pPr>
              <w:spacing w:after="200"/>
              <w:rPr>
                <w:sz w:val="20"/>
                <w:szCs w:val="20"/>
              </w:rPr>
            </w:pPr>
            <w:r w:rsidRPr="00B54B60">
              <w:rPr>
                <w:sz w:val="20"/>
                <w:szCs w:val="20"/>
              </w:rPr>
              <w:t>2.21Ohm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77CC1" w14:textId="77777777" w:rsidR="0013050F" w:rsidRPr="00B54B60" w:rsidRDefault="0013050F" w:rsidP="0013050F">
            <w:pPr>
              <w:spacing w:after="200"/>
              <w:rPr>
                <w:sz w:val="20"/>
                <w:szCs w:val="20"/>
              </w:rPr>
            </w:pPr>
            <w:r w:rsidRPr="00B54B60">
              <w:rPr>
                <w:sz w:val="20"/>
                <w:szCs w:val="20"/>
              </w:rPr>
              <w:t>RES SMD 2.21 OHM 1% 1/8W 0805</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9C7D6" w14:textId="77777777" w:rsidR="0013050F" w:rsidRPr="00B54B60" w:rsidRDefault="0013050F" w:rsidP="0013050F">
            <w:pPr>
              <w:spacing w:after="200"/>
              <w:rPr>
                <w:sz w:val="20"/>
                <w:szCs w:val="20"/>
              </w:rPr>
            </w:pPr>
            <w:r w:rsidRPr="00B54B60">
              <w:rPr>
                <w:sz w:val="20"/>
                <w:szCs w:val="20"/>
              </w:rPr>
              <w:t>CRCW08052R21FKEA</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440C5" w14:textId="77777777" w:rsidR="0013050F" w:rsidRPr="00B54B60" w:rsidRDefault="001D5B56" w:rsidP="0013050F">
            <w:pPr>
              <w:spacing w:after="200"/>
              <w:rPr>
                <w:sz w:val="20"/>
                <w:szCs w:val="20"/>
                <w:u w:val="single"/>
              </w:rPr>
            </w:pPr>
            <w:hyperlink r:id="rId69" w:tgtFrame="_blank" w:history="1">
              <w:r w:rsidR="0013050F" w:rsidRPr="00B54B60">
                <w:rPr>
                  <w:rStyle w:val="Hyperlink"/>
                  <w:sz w:val="20"/>
                  <w:szCs w:val="20"/>
                </w:rPr>
                <w:t>Vishay Dale</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5B237" w14:textId="77777777" w:rsidR="0013050F" w:rsidRPr="00B54B60" w:rsidRDefault="0013050F" w:rsidP="00B54B60">
            <w:pPr>
              <w:spacing w:after="200"/>
              <w:ind w:right="-297"/>
              <w:rPr>
                <w:sz w:val="20"/>
                <w:szCs w:val="20"/>
              </w:rPr>
            </w:pPr>
            <w:r w:rsidRPr="00B54B60">
              <w:rPr>
                <w:sz w:val="20"/>
                <w:szCs w:val="20"/>
              </w:rPr>
              <w:t>0.1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2AA23" w14:textId="77777777" w:rsidR="0013050F" w:rsidRPr="00B54B60" w:rsidRDefault="0013050F" w:rsidP="00B54B60">
            <w:pPr>
              <w:spacing w:after="200"/>
              <w:ind w:right="-248"/>
              <w:rPr>
                <w:sz w:val="20"/>
                <w:szCs w:val="20"/>
              </w:rPr>
            </w:pPr>
            <w:r w:rsidRPr="00B54B60">
              <w:rPr>
                <w:sz w:val="20"/>
                <w:szCs w:val="20"/>
              </w:rPr>
              <w:t>0.3</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C60FD4" w14:textId="77777777" w:rsidR="0013050F" w:rsidRPr="00B54B60" w:rsidRDefault="0013050F" w:rsidP="0013050F">
            <w:pPr>
              <w:spacing w:after="200"/>
              <w:rPr>
                <w:sz w:val="20"/>
                <w:szCs w:val="20"/>
              </w:rPr>
            </w:pPr>
            <w:r w:rsidRPr="00B54B60">
              <w:rPr>
                <w:sz w:val="20"/>
                <w:szCs w:val="20"/>
              </w:rPr>
              <w:t>Digikey</w:t>
            </w:r>
          </w:p>
        </w:tc>
      </w:tr>
      <w:tr w:rsidR="00B54B60" w:rsidRPr="0013050F" w14:paraId="46A72816"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FD45F" w14:textId="77777777" w:rsidR="0013050F" w:rsidRPr="00B54B60" w:rsidRDefault="0013050F" w:rsidP="0013050F">
            <w:pPr>
              <w:spacing w:after="200"/>
              <w:rPr>
                <w:sz w:val="20"/>
                <w:szCs w:val="20"/>
              </w:rPr>
            </w:pPr>
            <w:r w:rsidRPr="00B54B60">
              <w:rPr>
                <w:sz w:val="20"/>
                <w:szCs w:val="20"/>
              </w:rPr>
              <w:t>Various</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530452" w14:textId="77777777" w:rsidR="0013050F" w:rsidRPr="00B54B60" w:rsidRDefault="0013050F" w:rsidP="0013050F">
            <w:pPr>
              <w:spacing w:after="200"/>
              <w:rPr>
                <w:sz w:val="20"/>
                <w:szCs w:val="20"/>
              </w:rPr>
            </w:pPr>
            <w:r w:rsidRPr="00B54B60">
              <w:rPr>
                <w:sz w:val="20"/>
                <w:szCs w:val="20"/>
              </w:rPr>
              <w:t>R7, R12, R18, R20, R28, R30, R32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D9A664" w14:textId="77777777" w:rsidR="0013050F" w:rsidRPr="00B54B60" w:rsidRDefault="0013050F" w:rsidP="0013050F">
            <w:pPr>
              <w:spacing w:after="200"/>
              <w:rPr>
                <w:sz w:val="20"/>
                <w:szCs w:val="20"/>
              </w:rPr>
            </w:pPr>
            <w:r w:rsidRPr="00B54B60">
              <w:rPr>
                <w:sz w:val="20"/>
                <w:szCs w:val="20"/>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11F27" w14:textId="77777777" w:rsidR="0013050F" w:rsidRPr="00B54B60" w:rsidRDefault="0013050F" w:rsidP="0013050F">
            <w:pPr>
              <w:spacing w:after="200"/>
              <w:rPr>
                <w:sz w:val="20"/>
                <w:szCs w:val="20"/>
              </w:rPr>
            </w:pPr>
            <w:r w:rsidRPr="00B54B60">
              <w:rPr>
                <w:sz w:val="20"/>
                <w:szCs w:val="20"/>
              </w:rPr>
              <w:t>10kOhm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A4BFF6" w14:textId="77777777" w:rsidR="0013050F" w:rsidRPr="00B54B60" w:rsidRDefault="0013050F" w:rsidP="0013050F">
            <w:pPr>
              <w:spacing w:after="200"/>
              <w:rPr>
                <w:sz w:val="20"/>
                <w:szCs w:val="20"/>
              </w:rPr>
            </w:pPr>
            <w:r w:rsidRPr="00B54B60">
              <w:rPr>
                <w:sz w:val="20"/>
                <w:szCs w:val="20"/>
              </w:rPr>
              <w:t>RES 10K OHM 0.1% 1/10W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4FAF7" w14:textId="77777777" w:rsidR="0013050F" w:rsidRPr="00B54B60" w:rsidRDefault="0013050F" w:rsidP="0013050F">
            <w:pPr>
              <w:spacing w:after="200"/>
              <w:rPr>
                <w:sz w:val="20"/>
                <w:szCs w:val="20"/>
              </w:rPr>
            </w:pPr>
            <w:r w:rsidRPr="00B54B60">
              <w:rPr>
                <w:sz w:val="20"/>
                <w:szCs w:val="20"/>
              </w:rPr>
              <w:t>TNPW040210K0BEED</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C8ADB" w14:textId="77777777" w:rsidR="0013050F" w:rsidRPr="00B54B60" w:rsidRDefault="001D5B56" w:rsidP="0013050F">
            <w:pPr>
              <w:spacing w:after="200"/>
              <w:rPr>
                <w:sz w:val="20"/>
                <w:szCs w:val="20"/>
                <w:u w:val="single"/>
              </w:rPr>
            </w:pPr>
            <w:hyperlink r:id="rId70" w:tgtFrame="_blank" w:history="1">
              <w:r w:rsidR="0013050F" w:rsidRPr="00B54B60">
                <w:rPr>
                  <w:rStyle w:val="Hyperlink"/>
                  <w:sz w:val="20"/>
                  <w:szCs w:val="20"/>
                </w:rPr>
                <w:t>Vishay Dale</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7C515" w14:textId="77777777" w:rsidR="0013050F" w:rsidRPr="00B54B60" w:rsidRDefault="0013050F" w:rsidP="00B54B60">
            <w:pPr>
              <w:spacing w:after="200"/>
              <w:ind w:right="-297"/>
              <w:rPr>
                <w:sz w:val="20"/>
                <w:szCs w:val="20"/>
              </w:rPr>
            </w:pPr>
            <w:r w:rsidRPr="00B54B60">
              <w:rPr>
                <w:sz w:val="20"/>
                <w:szCs w:val="20"/>
              </w:rPr>
              <w:t>$0.65</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08215" w14:textId="77777777" w:rsidR="0013050F" w:rsidRPr="00B54B60" w:rsidRDefault="0013050F" w:rsidP="00B54B60">
            <w:pPr>
              <w:spacing w:after="200"/>
              <w:ind w:right="-248"/>
              <w:rPr>
                <w:sz w:val="20"/>
                <w:szCs w:val="20"/>
              </w:rPr>
            </w:pPr>
            <w:r w:rsidRPr="00B54B60">
              <w:rPr>
                <w:sz w:val="20"/>
                <w:szCs w:val="20"/>
              </w:rPr>
              <w:t>$4.55</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B3619" w14:textId="77777777" w:rsidR="0013050F" w:rsidRPr="00B54B60" w:rsidRDefault="0013050F" w:rsidP="0013050F">
            <w:pPr>
              <w:spacing w:after="200"/>
              <w:rPr>
                <w:sz w:val="20"/>
                <w:szCs w:val="20"/>
              </w:rPr>
            </w:pPr>
            <w:r w:rsidRPr="00B54B60">
              <w:rPr>
                <w:sz w:val="20"/>
                <w:szCs w:val="20"/>
              </w:rPr>
              <w:t>Digikey</w:t>
            </w:r>
          </w:p>
        </w:tc>
      </w:tr>
      <w:tr w:rsidR="00B54B60" w:rsidRPr="0013050F" w14:paraId="7E4A8C87"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9A704"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901D3" w14:textId="77777777" w:rsidR="0013050F" w:rsidRPr="00B54B60" w:rsidRDefault="0013050F" w:rsidP="0013050F">
            <w:pPr>
              <w:spacing w:after="200"/>
              <w:rPr>
                <w:sz w:val="20"/>
                <w:szCs w:val="20"/>
              </w:rPr>
            </w:pPr>
            <w:r w:rsidRPr="00B54B60">
              <w:rPr>
                <w:sz w:val="20"/>
                <w:szCs w:val="20"/>
              </w:rPr>
              <w:t>R8</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D7A610"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A864E" w14:textId="77777777" w:rsidR="0013050F" w:rsidRPr="00B54B60" w:rsidRDefault="0013050F" w:rsidP="0013050F">
            <w:pPr>
              <w:spacing w:after="200"/>
              <w:rPr>
                <w:sz w:val="20"/>
                <w:szCs w:val="20"/>
              </w:rPr>
            </w:pPr>
            <w:r w:rsidRPr="00B54B60">
              <w:rPr>
                <w:sz w:val="20"/>
                <w:szCs w:val="20"/>
              </w:rPr>
              <w:t>1.5kOhm</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F5E03" w14:textId="77777777" w:rsidR="0013050F" w:rsidRPr="00B54B60" w:rsidRDefault="0013050F" w:rsidP="0013050F">
            <w:pPr>
              <w:spacing w:after="200"/>
              <w:rPr>
                <w:sz w:val="20"/>
                <w:szCs w:val="20"/>
              </w:rPr>
            </w:pPr>
            <w:r w:rsidRPr="00B54B60">
              <w:rPr>
                <w:sz w:val="20"/>
                <w:szCs w:val="20"/>
              </w:rPr>
              <w:t>RES 1.5K OHM 0.5% 1/5W 0402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686B5" w14:textId="77777777" w:rsidR="0013050F" w:rsidRPr="00B54B60" w:rsidRDefault="0013050F" w:rsidP="0013050F">
            <w:pPr>
              <w:spacing w:after="200"/>
              <w:rPr>
                <w:sz w:val="20"/>
                <w:szCs w:val="20"/>
              </w:rPr>
            </w:pPr>
            <w:r w:rsidRPr="00B54B60">
              <w:rPr>
                <w:sz w:val="20"/>
                <w:szCs w:val="20"/>
              </w:rPr>
              <w:t>MCS0402PD1501DE500</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7AC3FD" w14:textId="77777777" w:rsidR="0013050F" w:rsidRPr="00B54B60" w:rsidRDefault="0013050F" w:rsidP="0013050F">
            <w:pPr>
              <w:spacing w:after="200"/>
              <w:rPr>
                <w:sz w:val="20"/>
                <w:szCs w:val="20"/>
              </w:rPr>
            </w:pPr>
            <w:r w:rsidRPr="00B54B60">
              <w:rPr>
                <w:sz w:val="20"/>
                <w:szCs w:val="20"/>
              </w:rPr>
              <w:t>Vishay Beyschlag</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DB2E0" w14:textId="77777777" w:rsidR="0013050F" w:rsidRPr="00B54B60" w:rsidRDefault="0013050F" w:rsidP="00B54B60">
            <w:pPr>
              <w:spacing w:after="200"/>
              <w:ind w:right="-297"/>
              <w:rPr>
                <w:sz w:val="20"/>
                <w:szCs w:val="20"/>
              </w:rPr>
            </w:pPr>
            <w:r w:rsidRPr="00B54B60">
              <w:rPr>
                <w:sz w:val="20"/>
                <w:szCs w:val="20"/>
              </w:rPr>
              <w:t>$0.63</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841FDA" w14:textId="77777777" w:rsidR="0013050F" w:rsidRPr="00B54B60" w:rsidRDefault="0013050F" w:rsidP="00B54B60">
            <w:pPr>
              <w:spacing w:after="200"/>
              <w:ind w:right="-248"/>
              <w:rPr>
                <w:sz w:val="20"/>
                <w:szCs w:val="20"/>
              </w:rPr>
            </w:pPr>
            <w:r w:rsidRPr="00B54B60">
              <w:rPr>
                <w:sz w:val="20"/>
                <w:szCs w:val="20"/>
              </w:rPr>
              <w:t>$0.63</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6DE4B" w14:textId="77777777" w:rsidR="0013050F" w:rsidRPr="00B54B60" w:rsidRDefault="0013050F" w:rsidP="0013050F">
            <w:pPr>
              <w:spacing w:after="200"/>
              <w:rPr>
                <w:sz w:val="20"/>
                <w:szCs w:val="20"/>
              </w:rPr>
            </w:pPr>
            <w:r w:rsidRPr="00B54B60">
              <w:rPr>
                <w:sz w:val="20"/>
                <w:szCs w:val="20"/>
              </w:rPr>
              <w:t>Digikey</w:t>
            </w:r>
          </w:p>
        </w:tc>
      </w:tr>
      <w:tr w:rsidR="00B54B60" w:rsidRPr="0013050F" w14:paraId="1B43CD4D"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E1A78" w14:textId="77777777" w:rsidR="0013050F" w:rsidRPr="00B54B60" w:rsidRDefault="0013050F" w:rsidP="0013050F">
            <w:pPr>
              <w:spacing w:after="200"/>
              <w:rPr>
                <w:sz w:val="20"/>
                <w:szCs w:val="20"/>
              </w:rPr>
            </w:pPr>
            <w:r w:rsidRPr="00B54B60">
              <w:rPr>
                <w:sz w:val="20"/>
                <w:szCs w:val="20"/>
              </w:rPr>
              <w:lastRenderedPageBreak/>
              <w:t xml:space="preserve">Motor Driver </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4A3827" w14:textId="77777777" w:rsidR="0013050F" w:rsidRPr="00B54B60" w:rsidRDefault="0013050F" w:rsidP="0013050F">
            <w:pPr>
              <w:spacing w:after="200"/>
              <w:rPr>
                <w:sz w:val="20"/>
                <w:szCs w:val="20"/>
              </w:rPr>
            </w:pPr>
            <w:r w:rsidRPr="00B54B60">
              <w:rPr>
                <w:sz w:val="20"/>
                <w:szCs w:val="20"/>
              </w:rPr>
              <w:t>R9, R10, R11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8D961"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83455" w14:textId="77777777" w:rsidR="0013050F" w:rsidRPr="00B54B60" w:rsidRDefault="0013050F" w:rsidP="0013050F">
            <w:pPr>
              <w:spacing w:after="200"/>
              <w:rPr>
                <w:sz w:val="20"/>
                <w:szCs w:val="20"/>
              </w:rPr>
            </w:pPr>
            <w:r w:rsidRPr="00B54B60">
              <w:rPr>
                <w:sz w:val="20"/>
                <w:szCs w:val="20"/>
              </w:rPr>
              <w:t>14mOhm</w:t>
            </w:r>
          </w:p>
        </w:tc>
        <w:tc>
          <w:tcPr>
            <w:tcW w:w="1063"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0A1C6F68" w14:textId="77777777" w:rsidR="0013050F" w:rsidRPr="00B54B60" w:rsidRDefault="0013050F" w:rsidP="0013050F">
            <w:pPr>
              <w:spacing w:after="200"/>
              <w:rPr>
                <w:sz w:val="20"/>
                <w:szCs w:val="20"/>
              </w:rPr>
            </w:pPr>
            <w:r w:rsidRPr="00B54B60">
              <w:rPr>
                <w:sz w:val="20"/>
                <w:szCs w:val="20"/>
              </w:rPr>
              <w:t>RES 0.014 OHM 1% 2W 2512</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AAA0A" w14:textId="77777777" w:rsidR="0013050F" w:rsidRPr="00B54B60" w:rsidRDefault="0013050F" w:rsidP="0013050F">
            <w:pPr>
              <w:spacing w:after="200"/>
              <w:rPr>
                <w:sz w:val="20"/>
                <w:szCs w:val="20"/>
              </w:rPr>
            </w:pPr>
            <w:r w:rsidRPr="00B54B60">
              <w:rPr>
                <w:sz w:val="20"/>
                <w:szCs w:val="20"/>
              </w:rPr>
              <w:t>WSL2512R0140FEA18</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A49DA" w14:textId="77777777" w:rsidR="0013050F" w:rsidRPr="00B54B60" w:rsidRDefault="001D5B56" w:rsidP="0013050F">
            <w:pPr>
              <w:spacing w:after="200"/>
              <w:rPr>
                <w:sz w:val="20"/>
                <w:szCs w:val="20"/>
                <w:u w:val="single"/>
              </w:rPr>
            </w:pPr>
            <w:hyperlink r:id="rId71" w:tgtFrame="_blank" w:history="1">
              <w:r w:rsidR="0013050F" w:rsidRPr="00B54B60">
                <w:rPr>
                  <w:rStyle w:val="Hyperlink"/>
                  <w:sz w:val="20"/>
                  <w:szCs w:val="20"/>
                </w:rPr>
                <w:t>Vishay Dale</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012BB" w14:textId="77777777" w:rsidR="0013050F" w:rsidRPr="00B54B60" w:rsidRDefault="0013050F" w:rsidP="00B54B60">
            <w:pPr>
              <w:spacing w:after="200"/>
              <w:ind w:right="-297"/>
              <w:rPr>
                <w:sz w:val="20"/>
                <w:szCs w:val="20"/>
              </w:rPr>
            </w:pPr>
            <w:r w:rsidRPr="00B54B60">
              <w:rPr>
                <w:sz w:val="20"/>
                <w:szCs w:val="20"/>
              </w:rPr>
              <w:t>$1.78</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B3DF0" w14:textId="77777777" w:rsidR="0013050F" w:rsidRPr="00B54B60" w:rsidRDefault="0013050F" w:rsidP="00B54B60">
            <w:pPr>
              <w:spacing w:after="200"/>
              <w:ind w:right="-248"/>
              <w:rPr>
                <w:sz w:val="20"/>
                <w:szCs w:val="20"/>
              </w:rPr>
            </w:pPr>
            <w:r w:rsidRPr="00B54B60">
              <w:rPr>
                <w:sz w:val="20"/>
                <w:szCs w:val="20"/>
              </w:rPr>
              <w:t>$5.34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240E41" w14:textId="77777777" w:rsidR="0013050F" w:rsidRPr="00B54B60" w:rsidRDefault="0013050F" w:rsidP="0013050F">
            <w:pPr>
              <w:spacing w:after="200"/>
              <w:rPr>
                <w:sz w:val="20"/>
                <w:szCs w:val="20"/>
              </w:rPr>
            </w:pPr>
            <w:r w:rsidRPr="00B54B60">
              <w:rPr>
                <w:sz w:val="20"/>
                <w:szCs w:val="20"/>
              </w:rPr>
              <w:t>Digikey</w:t>
            </w:r>
          </w:p>
        </w:tc>
      </w:tr>
      <w:tr w:rsidR="00B54B60" w:rsidRPr="0013050F" w14:paraId="04D93C45"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7B5DA" w14:textId="77777777" w:rsidR="0013050F" w:rsidRPr="00B54B60" w:rsidRDefault="0013050F" w:rsidP="0013050F">
            <w:pPr>
              <w:spacing w:after="200"/>
              <w:rPr>
                <w:sz w:val="20"/>
                <w:szCs w:val="20"/>
              </w:rPr>
            </w:pPr>
            <w:r w:rsidRPr="00B54B60">
              <w:rPr>
                <w:sz w:val="20"/>
                <w:szCs w:val="20"/>
              </w:rPr>
              <w:t>Encoder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782C7B" w14:textId="77777777" w:rsidR="0013050F" w:rsidRPr="00B54B60" w:rsidRDefault="0013050F" w:rsidP="0013050F">
            <w:pPr>
              <w:spacing w:after="200"/>
              <w:rPr>
                <w:sz w:val="20"/>
                <w:szCs w:val="20"/>
              </w:rPr>
            </w:pPr>
            <w:r w:rsidRPr="00B54B60">
              <w:rPr>
                <w:sz w:val="20"/>
                <w:szCs w:val="20"/>
              </w:rPr>
              <w:t>U1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4F650B"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4224C"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4AC81" w14:textId="77777777" w:rsidR="0013050F" w:rsidRPr="00B54B60" w:rsidRDefault="0013050F" w:rsidP="0013050F">
            <w:pPr>
              <w:spacing w:after="200"/>
              <w:rPr>
                <w:sz w:val="20"/>
                <w:szCs w:val="20"/>
              </w:rPr>
            </w:pPr>
            <w:r w:rsidRPr="00B54B60">
              <w:rPr>
                <w:sz w:val="20"/>
                <w:szCs w:val="20"/>
              </w:rPr>
              <w:t>CONN WIRE TO BOARD RA 6POS</w:t>
            </w:r>
          </w:p>
        </w:tc>
        <w:tc>
          <w:tcPr>
            <w:tcW w:w="1788"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235AA41C" w14:textId="77777777" w:rsidR="0013050F" w:rsidRPr="00B54B60" w:rsidRDefault="0013050F" w:rsidP="0013050F">
            <w:pPr>
              <w:spacing w:after="200"/>
              <w:rPr>
                <w:sz w:val="20"/>
                <w:szCs w:val="20"/>
              </w:rPr>
            </w:pPr>
            <w:r w:rsidRPr="00B54B60">
              <w:rPr>
                <w:sz w:val="20"/>
                <w:szCs w:val="20"/>
              </w:rPr>
              <w:t>5040500691</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69871" w14:textId="77777777" w:rsidR="0013050F" w:rsidRPr="00B54B60" w:rsidRDefault="0013050F" w:rsidP="0013050F">
            <w:pPr>
              <w:spacing w:after="200"/>
              <w:rPr>
                <w:sz w:val="20"/>
                <w:szCs w:val="20"/>
              </w:rPr>
            </w:pPr>
            <w:r w:rsidRPr="00B54B60">
              <w:rPr>
                <w:sz w:val="20"/>
                <w:szCs w:val="20"/>
              </w:rPr>
              <w:t>Molex</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311D4" w14:textId="77777777" w:rsidR="0013050F" w:rsidRPr="00B54B60" w:rsidRDefault="0013050F" w:rsidP="00B54B60">
            <w:pPr>
              <w:spacing w:after="200"/>
              <w:ind w:right="-297"/>
              <w:rPr>
                <w:sz w:val="20"/>
                <w:szCs w:val="20"/>
              </w:rPr>
            </w:pPr>
            <w:r w:rsidRPr="00B54B60">
              <w:rPr>
                <w:sz w:val="20"/>
                <w:szCs w:val="20"/>
              </w:rPr>
              <w:t>$1.37</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F9F45" w14:textId="77777777" w:rsidR="0013050F" w:rsidRPr="00B54B60" w:rsidRDefault="0013050F" w:rsidP="00B54B60">
            <w:pPr>
              <w:spacing w:after="200"/>
              <w:ind w:right="-248"/>
              <w:rPr>
                <w:sz w:val="20"/>
                <w:szCs w:val="20"/>
              </w:rPr>
            </w:pPr>
            <w:r w:rsidRPr="00B54B60">
              <w:rPr>
                <w:sz w:val="20"/>
                <w:szCs w:val="20"/>
              </w:rPr>
              <w:t>$2.74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3E0F2E" w14:textId="77777777" w:rsidR="0013050F" w:rsidRPr="00B54B60" w:rsidRDefault="0013050F" w:rsidP="0013050F">
            <w:pPr>
              <w:spacing w:after="200"/>
              <w:rPr>
                <w:sz w:val="20"/>
                <w:szCs w:val="20"/>
              </w:rPr>
            </w:pPr>
            <w:r w:rsidRPr="00B54B60">
              <w:rPr>
                <w:sz w:val="20"/>
                <w:szCs w:val="20"/>
              </w:rPr>
              <w:t>Digikey</w:t>
            </w:r>
          </w:p>
        </w:tc>
      </w:tr>
      <w:tr w:rsidR="00B54B60" w:rsidRPr="0013050F" w14:paraId="438E204D"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9CD67" w14:textId="77777777" w:rsidR="0013050F" w:rsidRPr="00B54B60" w:rsidRDefault="0013050F" w:rsidP="0013050F">
            <w:pPr>
              <w:spacing w:after="200"/>
              <w:rPr>
                <w:sz w:val="20"/>
                <w:szCs w:val="20"/>
              </w:rPr>
            </w:pPr>
            <w:r w:rsidRPr="00B54B60">
              <w:rPr>
                <w:sz w:val="20"/>
                <w:szCs w:val="20"/>
              </w:rPr>
              <w:t>Temperature</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79B3F2" w14:textId="77777777" w:rsidR="0013050F" w:rsidRPr="00B54B60" w:rsidRDefault="0013050F" w:rsidP="0013050F">
            <w:pPr>
              <w:spacing w:after="200"/>
              <w:rPr>
                <w:sz w:val="20"/>
                <w:szCs w:val="20"/>
              </w:rPr>
            </w:pPr>
            <w:r w:rsidRPr="00B54B60">
              <w:rPr>
                <w:sz w:val="20"/>
                <w:szCs w:val="20"/>
              </w:rPr>
              <w:t>U1</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F92859"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DCB93"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7C029" w14:textId="77777777" w:rsidR="0013050F" w:rsidRPr="00B54B60" w:rsidRDefault="0013050F" w:rsidP="0013050F">
            <w:pPr>
              <w:spacing w:after="200"/>
              <w:rPr>
                <w:sz w:val="20"/>
                <w:szCs w:val="20"/>
              </w:rPr>
            </w:pPr>
            <w:r w:rsidRPr="00B54B60">
              <w:rPr>
                <w:sz w:val="20"/>
                <w:szCs w:val="20"/>
              </w:rPr>
              <w:t>SENSOR TEMP ANLG VOLT SC-70-5</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23C519" w14:textId="77777777" w:rsidR="0013050F" w:rsidRPr="00B54B60" w:rsidRDefault="0013050F" w:rsidP="0013050F">
            <w:pPr>
              <w:spacing w:after="200"/>
              <w:rPr>
                <w:sz w:val="20"/>
                <w:szCs w:val="20"/>
              </w:rPr>
            </w:pPr>
            <w:r w:rsidRPr="00B54B60">
              <w:rPr>
                <w:sz w:val="20"/>
                <w:szCs w:val="20"/>
              </w:rPr>
              <w:t>LMT87DCKT</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D58FB" w14:textId="77777777" w:rsidR="0013050F" w:rsidRPr="00B54B60" w:rsidRDefault="0013050F" w:rsidP="0013050F">
            <w:pPr>
              <w:spacing w:after="200"/>
              <w:rPr>
                <w:sz w:val="20"/>
                <w:szCs w:val="20"/>
              </w:rPr>
            </w:pPr>
            <w:r w:rsidRPr="00B54B60">
              <w:rPr>
                <w:sz w:val="20"/>
                <w:szCs w:val="20"/>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B4344" w14:textId="77777777" w:rsidR="0013050F" w:rsidRPr="00B54B60" w:rsidRDefault="0013050F" w:rsidP="00B54B60">
            <w:pPr>
              <w:spacing w:after="200"/>
              <w:ind w:right="-297"/>
              <w:rPr>
                <w:sz w:val="20"/>
                <w:szCs w:val="20"/>
              </w:rPr>
            </w:pPr>
            <w:r w:rsidRPr="00B54B60">
              <w:rPr>
                <w:sz w:val="20"/>
                <w:szCs w:val="20"/>
              </w:rPr>
              <w:t>$0.84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05661" w14:textId="77777777" w:rsidR="0013050F" w:rsidRPr="00B54B60" w:rsidRDefault="0013050F" w:rsidP="00B54B60">
            <w:pPr>
              <w:spacing w:after="200"/>
              <w:ind w:right="-248"/>
              <w:rPr>
                <w:sz w:val="20"/>
                <w:szCs w:val="20"/>
              </w:rPr>
            </w:pPr>
            <w:r w:rsidRPr="00B54B60">
              <w:rPr>
                <w:sz w:val="20"/>
                <w:szCs w:val="20"/>
              </w:rPr>
              <w:t>$0.84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E9671" w14:textId="77777777" w:rsidR="0013050F" w:rsidRPr="00B54B60" w:rsidRDefault="0013050F" w:rsidP="0013050F">
            <w:pPr>
              <w:spacing w:after="200"/>
              <w:rPr>
                <w:sz w:val="20"/>
                <w:szCs w:val="20"/>
              </w:rPr>
            </w:pPr>
            <w:r w:rsidRPr="00B54B60">
              <w:rPr>
                <w:sz w:val="20"/>
                <w:szCs w:val="20"/>
              </w:rPr>
              <w:t>Digikey</w:t>
            </w:r>
          </w:p>
        </w:tc>
      </w:tr>
      <w:tr w:rsidR="00B54B60" w:rsidRPr="0013050F" w14:paraId="09BC14D6"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A0D1A"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58432" w14:textId="77777777" w:rsidR="0013050F" w:rsidRPr="00B54B60" w:rsidRDefault="0013050F" w:rsidP="0013050F">
            <w:pPr>
              <w:spacing w:after="200"/>
              <w:rPr>
                <w:sz w:val="20"/>
                <w:szCs w:val="20"/>
              </w:rPr>
            </w:pPr>
            <w:r w:rsidRPr="00B54B60">
              <w:rPr>
                <w:sz w:val="20"/>
                <w:szCs w:val="20"/>
              </w:rPr>
              <w:t>U10, U11, U12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D65A1" w14:textId="77777777" w:rsidR="0013050F" w:rsidRPr="00B54B60" w:rsidRDefault="0013050F" w:rsidP="0013050F">
            <w:pPr>
              <w:spacing w:after="200"/>
              <w:rPr>
                <w:sz w:val="20"/>
                <w:szCs w:val="20"/>
              </w:rPr>
            </w:pPr>
            <w:r w:rsidRPr="00B54B60">
              <w:rPr>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F0A7E1" w14:textId="77777777" w:rsidR="0013050F" w:rsidRPr="00B54B60" w:rsidRDefault="0013050F" w:rsidP="0013050F">
            <w:pPr>
              <w:spacing w:after="200"/>
              <w:rPr>
                <w:sz w:val="20"/>
                <w:szCs w:val="20"/>
              </w:rPr>
            </w:pPr>
            <w:r w:rsidRPr="00B54B60">
              <w:rPr>
                <w:sz w:val="20"/>
                <w:szCs w:val="20"/>
              </w:rPr>
              <w:t>40Vds</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654D23" w14:textId="77777777" w:rsidR="0013050F" w:rsidRPr="00B54B60" w:rsidRDefault="0013050F" w:rsidP="0013050F">
            <w:pPr>
              <w:spacing w:after="200"/>
              <w:rPr>
                <w:sz w:val="20"/>
                <w:szCs w:val="20"/>
              </w:rPr>
            </w:pPr>
            <w:r w:rsidRPr="00B54B60">
              <w:rPr>
                <w:sz w:val="20"/>
                <w:szCs w:val="20"/>
              </w:rPr>
              <w:t>40 V Half-Bridge NexFET™ Power Block</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4D0EDB" w14:textId="77777777" w:rsidR="0013050F" w:rsidRPr="00B54B60" w:rsidRDefault="0013050F" w:rsidP="0013050F">
            <w:pPr>
              <w:spacing w:after="200"/>
              <w:rPr>
                <w:b/>
                <w:bCs/>
                <w:sz w:val="20"/>
                <w:szCs w:val="20"/>
              </w:rPr>
            </w:pPr>
            <w:r w:rsidRPr="00B54B60">
              <w:rPr>
                <w:b/>
                <w:bCs/>
                <w:sz w:val="20"/>
                <w:szCs w:val="20"/>
              </w:rPr>
              <w:t>CSD88584Q5DC</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FCAEA" w14:textId="77777777" w:rsidR="0013050F" w:rsidRPr="00B54B60" w:rsidRDefault="0013050F" w:rsidP="0013050F">
            <w:pPr>
              <w:spacing w:after="200"/>
              <w:rPr>
                <w:sz w:val="20"/>
                <w:szCs w:val="20"/>
              </w:rPr>
            </w:pPr>
            <w:r w:rsidRPr="00B54B60">
              <w:rPr>
                <w:sz w:val="20"/>
                <w:szCs w:val="20"/>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58474E" w14:textId="77777777" w:rsidR="0013050F" w:rsidRPr="00B54B60" w:rsidRDefault="0013050F" w:rsidP="00B54B60">
            <w:pPr>
              <w:spacing w:after="200"/>
              <w:ind w:right="-297"/>
              <w:rPr>
                <w:sz w:val="20"/>
                <w:szCs w:val="20"/>
              </w:rPr>
            </w:pPr>
            <w:r w:rsidRPr="00B54B60">
              <w:rPr>
                <w:sz w:val="20"/>
                <w:szCs w:val="20"/>
              </w:rPr>
              <w:t>4.75</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43C13" w14:textId="77777777" w:rsidR="0013050F" w:rsidRPr="00B54B60" w:rsidRDefault="0013050F" w:rsidP="00B54B60">
            <w:pPr>
              <w:spacing w:after="200"/>
              <w:ind w:right="-248"/>
              <w:rPr>
                <w:sz w:val="20"/>
                <w:szCs w:val="20"/>
              </w:rPr>
            </w:pPr>
            <w:r w:rsidRPr="00B54B60">
              <w:rPr>
                <w:sz w:val="20"/>
                <w:szCs w:val="20"/>
              </w:rPr>
              <w:t>14.25</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17C58" w14:textId="77777777" w:rsidR="0013050F" w:rsidRPr="00B54B60" w:rsidRDefault="0013050F" w:rsidP="0013050F">
            <w:pPr>
              <w:spacing w:after="200"/>
              <w:rPr>
                <w:sz w:val="20"/>
                <w:szCs w:val="20"/>
              </w:rPr>
            </w:pPr>
            <w:r w:rsidRPr="00B54B60">
              <w:rPr>
                <w:sz w:val="20"/>
                <w:szCs w:val="20"/>
              </w:rPr>
              <w:t>Digikey</w:t>
            </w:r>
          </w:p>
        </w:tc>
      </w:tr>
      <w:tr w:rsidR="00B54B60" w:rsidRPr="0013050F" w14:paraId="4DC169C4"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8198E" w14:textId="77777777" w:rsidR="0013050F" w:rsidRPr="00B54B60" w:rsidRDefault="0013050F" w:rsidP="0013050F">
            <w:pPr>
              <w:spacing w:after="200"/>
              <w:rPr>
                <w:sz w:val="20"/>
                <w:szCs w:val="20"/>
              </w:rPr>
            </w:pPr>
            <w:r w:rsidRPr="00B54B60">
              <w:rPr>
                <w:sz w:val="20"/>
                <w:szCs w:val="20"/>
              </w:rPr>
              <w:t>RS485</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91ED3" w14:textId="77777777" w:rsidR="0013050F" w:rsidRPr="00B54B60" w:rsidRDefault="0013050F" w:rsidP="0013050F">
            <w:pPr>
              <w:spacing w:after="200"/>
              <w:rPr>
                <w:sz w:val="20"/>
                <w:szCs w:val="20"/>
              </w:rPr>
            </w:pPr>
            <w:r w:rsidRPr="00B54B60">
              <w:rPr>
                <w:sz w:val="20"/>
                <w:szCs w:val="20"/>
              </w:rPr>
              <w:t>U17</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A04E01"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D75E5"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0C402" w14:textId="77777777" w:rsidR="0013050F" w:rsidRPr="00B54B60" w:rsidRDefault="0013050F" w:rsidP="0013050F">
            <w:pPr>
              <w:spacing w:after="200"/>
              <w:rPr>
                <w:sz w:val="20"/>
                <w:szCs w:val="20"/>
              </w:rPr>
            </w:pPr>
            <w:r w:rsidRPr="00B54B60">
              <w:rPr>
                <w:sz w:val="20"/>
                <w:szCs w:val="20"/>
              </w:rPr>
              <w:t>SWITCH SLIDE SPDT 300MA 6V</w:t>
            </w:r>
          </w:p>
        </w:tc>
        <w:tc>
          <w:tcPr>
            <w:tcW w:w="1788"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796C5744" w14:textId="77777777" w:rsidR="0013050F" w:rsidRPr="00B54B60" w:rsidRDefault="0013050F" w:rsidP="0013050F">
            <w:pPr>
              <w:spacing w:after="200"/>
              <w:rPr>
                <w:sz w:val="20"/>
                <w:szCs w:val="20"/>
              </w:rPr>
            </w:pPr>
            <w:r w:rsidRPr="00B54B60">
              <w:rPr>
                <w:sz w:val="20"/>
                <w:szCs w:val="20"/>
              </w:rPr>
              <w:t>MHSS1105</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CC40A" w14:textId="77777777" w:rsidR="0013050F" w:rsidRPr="00B54B60" w:rsidRDefault="0013050F" w:rsidP="0013050F">
            <w:pPr>
              <w:spacing w:after="200"/>
              <w:rPr>
                <w:sz w:val="20"/>
                <w:szCs w:val="20"/>
              </w:rPr>
            </w:pPr>
            <w:r w:rsidRPr="00B54B60">
              <w:rPr>
                <w:sz w:val="20"/>
                <w:szCs w:val="20"/>
              </w:rPr>
              <w:t>APEM</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982AF" w14:textId="77777777" w:rsidR="0013050F" w:rsidRPr="00B54B60" w:rsidRDefault="0013050F" w:rsidP="00B54B60">
            <w:pPr>
              <w:spacing w:after="200"/>
              <w:ind w:right="-297"/>
              <w:rPr>
                <w:sz w:val="20"/>
                <w:szCs w:val="20"/>
              </w:rPr>
            </w:pPr>
            <w:r w:rsidRPr="00B54B60">
              <w:rPr>
                <w:sz w:val="20"/>
                <w:szCs w:val="20"/>
              </w:rPr>
              <w:t>$0.54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73F41" w14:textId="77777777" w:rsidR="0013050F" w:rsidRPr="00B54B60" w:rsidRDefault="0013050F" w:rsidP="00B54B60">
            <w:pPr>
              <w:spacing w:after="200"/>
              <w:ind w:right="-248"/>
              <w:rPr>
                <w:sz w:val="20"/>
                <w:szCs w:val="20"/>
              </w:rPr>
            </w:pPr>
            <w:r w:rsidRPr="00B54B60">
              <w:rPr>
                <w:sz w:val="20"/>
                <w:szCs w:val="20"/>
              </w:rPr>
              <w:t>$0.54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2659F" w14:textId="77777777" w:rsidR="0013050F" w:rsidRPr="00B54B60" w:rsidRDefault="0013050F" w:rsidP="0013050F">
            <w:pPr>
              <w:spacing w:after="200"/>
              <w:rPr>
                <w:sz w:val="20"/>
                <w:szCs w:val="20"/>
              </w:rPr>
            </w:pPr>
            <w:r w:rsidRPr="00B54B60">
              <w:rPr>
                <w:sz w:val="20"/>
                <w:szCs w:val="20"/>
              </w:rPr>
              <w:t>Digikey</w:t>
            </w:r>
          </w:p>
        </w:tc>
      </w:tr>
      <w:tr w:rsidR="00B54B60" w:rsidRPr="0013050F" w14:paraId="7BA28EE0"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3585A" w14:textId="77777777" w:rsidR="0013050F" w:rsidRPr="00B54B60" w:rsidRDefault="0013050F" w:rsidP="0013050F">
            <w:pPr>
              <w:spacing w:after="200"/>
              <w:rPr>
                <w:sz w:val="20"/>
                <w:szCs w:val="20"/>
              </w:rPr>
            </w:pPr>
            <w:r w:rsidRPr="00B54B60">
              <w:rPr>
                <w:sz w:val="20"/>
                <w:szCs w:val="20"/>
              </w:rPr>
              <w:t>Encoder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61277F" w14:textId="77777777" w:rsidR="0013050F" w:rsidRPr="00B54B60" w:rsidRDefault="0013050F" w:rsidP="0013050F">
            <w:pPr>
              <w:spacing w:after="200"/>
              <w:rPr>
                <w:sz w:val="20"/>
                <w:szCs w:val="20"/>
              </w:rPr>
            </w:pPr>
            <w:r w:rsidRPr="00B54B60">
              <w:rPr>
                <w:sz w:val="20"/>
                <w:szCs w:val="20"/>
              </w:rPr>
              <w:t>U2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512D3"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FDA7B"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D7281" w14:textId="77777777" w:rsidR="0013050F" w:rsidRPr="00B54B60" w:rsidRDefault="0013050F" w:rsidP="0013050F">
            <w:pPr>
              <w:spacing w:after="200"/>
              <w:rPr>
                <w:sz w:val="20"/>
                <w:szCs w:val="20"/>
              </w:rPr>
            </w:pPr>
            <w:r w:rsidRPr="00B54B60">
              <w:rPr>
                <w:sz w:val="20"/>
                <w:szCs w:val="20"/>
              </w:rPr>
              <w:t>Board Mount Hall Effect / Magnetic Sensors 14-bit rotary position sensor</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EA630" w14:textId="77777777" w:rsidR="0013050F" w:rsidRPr="00B54B60" w:rsidRDefault="0013050F" w:rsidP="0013050F">
            <w:pPr>
              <w:spacing w:after="200"/>
              <w:rPr>
                <w:sz w:val="20"/>
                <w:szCs w:val="20"/>
              </w:rPr>
            </w:pPr>
            <w:r w:rsidRPr="00B54B60">
              <w:rPr>
                <w:sz w:val="20"/>
                <w:szCs w:val="20"/>
              </w:rPr>
              <w:t>AS5048A-HTSP</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A6BC9" w14:textId="77777777" w:rsidR="0013050F" w:rsidRPr="00B54B60" w:rsidRDefault="0013050F" w:rsidP="0013050F">
            <w:pPr>
              <w:spacing w:after="200"/>
              <w:rPr>
                <w:sz w:val="20"/>
                <w:szCs w:val="20"/>
              </w:rPr>
            </w:pPr>
            <w:r w:rsidRPr="00B54B60">
              <w:rPr>
                <w:sz w:val="20"/>
                <w:szCs w:val="20"/>
              </w:rPr>
              <w:t>AMS</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5CA86" w14:textId="77777777" w:rsidR="0013050F" w:rsidRPr="00B54B60" w:rsidRDefault="0013050F" w:rsidP="00B54B60">
            <w:pPr>
              <w:spacing w:after="200"/>
              <w:ind w:right="-297"/>
              <w:rPr>
                <w:sz w:val="20"/>
                <w:szCs w:val="20"/>
              </w:rPr>
            </w:pPr>
            <w:r w:rsidRPr="00B54B60">
              <w:rPr>
                <w:sz w:val="20"/>
                <w:szCs w:val="20"/>
              </w:rPr>
              <w:t>$6.20</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73B9D" w14:textId="77777777" w:rsidR="0013050F" w:rsidRPr="00B54B60" w:rsidRDefault="0013050F" w:rsidP="00B54B60">
            <w:pPr>
              <w:spacing w:after="200"/>
              <w:ind w:right="-248"/>
              <w:rPr>
                <w:sz w:val="20"/>
                <w:szCs w:val="20"/>
              </w:rPr>
            </w:pPr>
            <w:r w:rsidRPr="00B54B60">
              <w:rPr>
                <w:sz w:val="20"/>
                <w:szCs w:val="20"/>
              </w:rPr>
              <w:t>$6.20</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6D412" w14:textId="77777777" w:rsidR="0013050F" w:rsidRPr="00B54B60" w:rsidRDefault="0013050F" w:rsidP="0013050F">
            <w:pPr>
              <w:spacing w:after="200"/>
              <w:rPr>
                <w:sz w:val="20"/>
                <w:szCs w:val="20"/>
              </w:rPr>
            </w:pPr>
            <w:r w:rsidRPr="00B54B60">
              <w:rPr>
                <w:sz w:val="20"/>
                <w:szCs w:val="20"/>
              </w:rPr>
              <w:t>AMS</w:t>
            </w:r>
          </w:p>
        </w:tc>
      </w:tr>
      <w:tr w:rsidR="00B54B60" w:rsidRPr="0013050F" w14:paraId="6BA46CD2"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02D80" w14:textId="77777777" w:rsidR="0013050F" w:rsidRPr="00B54B60" w:rsidRDefault="0013050F" w:rsidP="0013050F">
            <w:pPr>
              <w:spacing w:after="200"/>
              <w:rPr>
                <w:sz w:val="20"/>
                <w:szCs w:val="20"/>
              </w:rPr>
            </w:pPr>
            <w:r w:rsidRPr="00B54B60">
              <w:rPr>
                <w:sz w:val="20"/>
                <w:szCs w:val="20"/>
              </w:rPr>
              <w:t>Motor Driver</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E405E" w14:textId="77777777" w:rsidR="0013050F" w:rsidRPr="00B54B60" w:rsidRDefault="0013050F" w:rsidP="0013050F">
            <w:pPr>
              <w:spacing w:after="200"/>
              <w:rPr>
                <w:sz w:val="20"/>
                <w:szCs w:val="20"/>
              </w:rPr>
            </w:pPr>
            <w:r w:rsidRPr="00B54B60">
              <w:rPr>
                <w:sz w:val="20"/>
                <w:szCs w:val="20"/>
              </w:rPr>
              <w:t>U3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8512F"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F3571"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567200D3" w14:textId="77777777" w:rsidR="0013050F" w:rsidRPr="00B54B60" w:rsidRDefault="0013050F" w:rsidP="0013050F">
            <w:pPr>
              <w:spacing w:after="200"/>
              <w:rPr>
                <w:sz w:val="20"/>
                <w:szCs w:val="20"/>
              </w:rPr>
            </w:pPr>
            <w:r w:rsidRPr="00B54B60">
              <w:rPr>
                <w:sz w:val="20"/>
                <w:szCs w:val="20"/>
              </w:rPr>
              <w:t>CONN FFC FPC TOP 11POS 1MM R/A</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967125" w14:textId="77777777" w:rsidR="0013050F" w:rsidRPr="00B54B60" w:rsidRDefault="0013050F" w:rsidP="0013050F">
            <w:pPr>
              <w:spacing w:after="200"/>
              <w:rPr>
                <w:sz w:val="20"/>
                <w:szCs w:val="20"/>
              </w:rPr>
            </w:pPr>
            <w:r w:rsidRPr="00B54B60">
              <w:rPr>
                <w:sz w:val="20"/>
                <w:szCs w:val="20"/>
              </w:rPr>
              <w:t>WM3379CT-ND</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7F981F" w14:textId="77777777" w:rsidR="0013050F" w:rsidRPr="00B54B60" w:rsidRDefault="0013050F" w:rsidP="0013050F">
            <w:pPr>
              <w:spacing w:after="200"/>
              <w:rPr>
                <w:sz w:val="20"/>
                <w:szCs w:val="20"/>
              </w:rPr>
            </w:pPr>
            <w:r w:rsidRPr="00B54B60">
              <w:rPr>
                <w:sz w:val="20"/>
                <w:szCs w:val="20"/>
              </w:rPr>
              <w:t>Molex</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BA484" w14:textId="77777777" w:rsidR="0013050F" w:rsidRPr="00B54B60" w:rsidRDefault="0013050F" w:rsidP="00B54B60">
            <w:pPr>
              <w:spacing w:after="200"/>
              <w:ind w:right="-297"/>
              <w:rPr>
                <w:sz w:val="20"/>
                <w:szCs w:val="20"/>
              </w:rPr>
            </w:pPr>
            <w:r w:rsidRPr="00B54B60">
              <w:rPr>
                <w:sz w:val="20"/>
                <w:szCs w:val="20"/>
              </w:rPr>
              <w:t>$1.31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E35232" w14:textId="77777777" w:rsidR="0013050F" w:rsidRPr="00B54B60" w:rsidRDefault="0013050F" w:rsidP="00B54B60">
            <w:pPr>
              <w:spacing w:after="200"/>
              <w:ind w:right="-248"/>
              <w:rPr>
                <w:sz w:val="20"/>
                <w:szCs w:val="20"/>
              </w:rPr>
            </w:pPr>
            <w:r w:rsidRPr="00B54B60">
              <w:rPr>
                <w:sz w:val="20"/>
                <w:szCs w:val="20"/>
              </w:rPr>
              <w:t>$1.31</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4ED68" w14:textId="77777777" w:rsidR="0013050F" w:rsidRPr="00B54B60" w:rsidRDefault="0013050F" w:rsidP="0013050F">
            <w:pPr>
              <w:spacing w:after="200"/>
              <w:rPr>
                <w:sz w:val="20"/>
                <w:szCs w:val="20"/>
              </w:rPr>
            </w:pPr>
            <w:r w:rsidRPr="00B54B60">
              <w:rPr>
                <w:sz w:val="20"/>
                <w:szCs w:val="20"/>
              </w:rPr>
              <w:t>Digikey</w:t>
            </w:r>
          </w:p>
        </w:tc>
      </w:tr>
      <w:tr w:rsidR="00B54B60" w:rsidRPr="0013050F" w14:paraId="025AF4C3"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FB469" w14:textId="77777777" w:rsidR="0013050F" w:rsidRPr="00B54B60" w:rsidRDefault="0013050F" w:rsidP="0013050F">
            <w:pPr>
              <w:spacing w:after="200"/>
              <w:rPr>
                <w:sz w:val="20"/>
                <w:szCs w:val="20"/>
              </w:rPr>
            </w:pPr>
            <w:r w:rsidRPr="00B54B60">
              <w:rPr>
                <w:sz w:val="20"/>
                <w:szCs w:val="20"/>
              </w:rPr>
              <w:t>Oscillators</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8DBB7" w14:textId="77777777" w:rsidR="0013050F" w:rsidRPr="00B54B60" w:rsidRDefault="0013050F" w:rsidP="0013050F">
            <w:pPr>
              <w:spacing w:after="200"/>
              <w:rPr>
                <w:sz w:val="20"/>
                <w:szCs w:val="20"/>
              </w:rPr>
            </w:pPr>
            <w:r w:rsidRPr="00B54B60">
              <w:rPr>
                <w:sz w:val="20"/>
                <w:szCs w:val="20"/>
              </w:rPr>
              <w:t>U4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1BE77"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4C3E8"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C6BAE" w14:textId="77777777" w:rsidR="0013050F" w:rsidRPr="00B54B60" w:rsidRDefault="0013050F" w:rsidP="0013050F">
            <w:pPr>
              <w:spacing w:after="200"/>
              <w:rPr>
                <w:sz w:val="20"/>
                <w:szCs w:val="20"/>
              </w:rPr>
            </w:pPr>
            <w:r w:rsidRPr="00B54B60">
              <w:rPr>
                <w:sz w:val="20"/>
                <w:szCs w:val="20"/>
              </w:rPr>
              <w:t>CRYSTAL 25.0000MHZ 8PF SMD</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BC83B" w14:textId="77777777" w:rsidR="0013050F" w:rsidRPr="00B54B60" w:rsidRDefault="0013050F" w:rsidP="0013050F">
            <w:pPr>
              <w:spacing w:after="200"/>
              <w:rPr>
                <w:sz w:val="20"/>
                <w:szCs w:val="20"/>
              </w:rPr>
            </w:pPr>
            <w:r w:rsidRPr="00B54B60">
              <w:rPr>
                <w:sz w:val="20"/>
                <w:szCs w:val="20"/>
              </w:rPr>
              <w:t>NX3225GA-25.000M-STD-CRG-2</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D46FE" w14:textId="77777777" w:rsidR="0013050F" w:rsidRPr="00B54B60" w:rsidRDefault="0013050F" w:rsidP="0013050F">
            <w:pPr>
              <w:spacing w:after="200"/>
              <w:rPr>
                <w:sz w:val="20"/>
                <w:szCs w:val="20"/>
              </w:rPr>
            </w:pPr>
            <w:r w:rsidRPr="00B54B60">
              <w:rPr>
                <w:sz w:val="20"/>
                <w:szCs w:val="20"/>
              </w:rPr>
              <w:t>NDK</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2943A7" w14:textId="77777777" w:rsidR="0013050F" w:rsidRPr="00B54B60" w:rsidRDefault="0013050F" w:rsidP="00B54B60">
            <w:pPr>
              <w:spacing w:after="200"/>
              <w:ind w:right="-297"/>
              <w:rPr>
                <w:sz w:val="20"/>
                <w:szCs w:val="20"/>
              </w:rPr>
            </w:pPr>
            <w:r w:rsidRPr="00B54B60">
              <w:rPr>
                <w:sz w:val="20"/>
                <w:szCs w:val="20"/>
              </w:rPr>
              <w:t>$0.64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56583" w14:textId="77777777" w:rsidR="0013050F" w:rsidRPr="00B54B60" w:rsidRDefault="0013050F" w:rsidP="00B54B60">
            <w:pPr>
              <w:spacing w:after="200"/>
              <w:ind w:right="-248"/>
              <w:rPr>
                <w:sz w:val="20"/>
                <w:szCs w:val="20"/>
              </w:rPr>
            </w:pPr>
            <w:r w:rsidRPr="00B54B60">
              <w:rPr>
                <w:sz w:val="20"/>
                <w:szCs w:val="20"/>
              </w:rPr>
              <w:t>$0.64</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43891" w14:textId="77777777" w:rsidR="0013050F" w:rsidRPr="00B54B60" w:rsidRDefault="0013050F" w:rsidP="0013050F">
            <w:pPr>
              <w:spacing w:after="200"/>
              <w:rPr>
                <w:sz w:val="20"/>
                <w:szCs w:val="20"/>
              </w:rPr>
            </w:pPr>
            <w:r w:rsidRPr="00B54B60">
              <w:rPr>
                <w:sz w:val="20"/>
                <w:szCs w:val="20"/>
              </w:rPr>
              <w:t>Digikey</w:t>
            </w:r>
          </w:p>
        </w:tc>
      </w:tr>
      <w:tr w:rsidR="00B54B60" w:rsidRPr="0013050F" w14:paraId="1F0A4201"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C8765" w14:textId="77777777" w:rsidR="0013050F" w:rsidRPr="00B54B60" w:rsidRDefault="0013050F" w:rsidP="0013050F">
            <w:pPr>
              <w:spacing w:after="200"/>
              <w:rPr>
                <w:sz w:val="20"/>
                <w:szCs w:val="20"/>
              </w:rPr>
            </w:pPr>
            <w:r w:rsidRPr="00B54B60">
              <w:rPr>
                <w:sz w:val="20"/>
                <w:szCs w:val="20"/>
              </w:rPr>
              <w:t>RS485</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3347E" w14:textId="77777777" w:rsidR="0013050F" w:rsidRPr="00B54B60" w:rsidRDefault="0013050F" w:rsidP="0013050F">
            <w:pPr>
              <w:spacing w:after="200"/>
              <w:rPr>
                <w:sz w:val="20"/>
                <w:szCs w:val="20"/>
              </w:rPr>
            </w:pPr>
            <w:r w:rsidRPr="00B54B60">
              <w:rPr>
                <w:sz w:val="20"/>
                <w:szCs w:val="20"/>
              </w:rPr>
              <w:t>U5</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1877C" w14:textId="77777777" w:rsidR="0013050F" w:rsidRPr="00B54B60" w:rsidRDefault="0013050F" w:rsidP="0013050F">
            <w:pPr>
              <w:spacing w:after="200"/>
              <w:rPr>
                <w:sz w:val="20"/>
                <w:szCs w:val="20"/>
              </w:rPr>
            </w:pPr>
            <w:r w:rsidRPr="00B54B60">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C7855A"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39759" w14:textId="77777777" w:rsidR="0013050F" w:rsidRPr="00B54B60" w:rsidRDefault="0013050F" w:rsidP="0013050F">
            <w:pPr>
              <w:spacing w:after="200"/>
              <w:rPr>
                <w:sz w:val="20"/>
                <w:szCs w:val="20"/>
              </w:rPr>
            </w:pPr>
            <w:r w:rsidRPr="00B54B60">
              <w:rPr>
                <w:sz w:val="20"/>
                <w:szCs w:val="20"/>
              </w:rPr>
              <w:t xml:space="preserve">CONN HEADER PA 3POS </w:t>
            </w:r>
            <w:r w:rsidRPr="00B54B60">
              <w:rPr>
                <w:sz w:val="20"/>
                <w:szCs w:val="20"/>
              </w:rPr>
              <w:lastRenderedPageBreak/>
              <w:t>SIDE 2MM TIN</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22061" w14:textId="77777777" w:rsidR="0013050F" w:rsidRPr="00B54B60" w:rsidRDefault="0013050F" w:rsidP="0013050F">
            <w:pPr>
              <w:spacing w:after="200"/>
              <w:rPr>
                <w:sz w:val="20"/>
                <w:szCs w:val="20"/>
              </w:rPr>
            </w:pPr>
            <w:r w:rsidRPr="00B54B60">
              <w:rPr>
                <w:sz w:val="20"/>
                <w:szCs w:val="20"/>
              </w:rPr>
              <w:lastRenderedPageBreak/>
              <w:t>S03B-PASK-2</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0E435" w14:textId="77777777" w:rsidR="0013050F" w:rsidRPr="00B54B60" w:rsidRDefault="0013050F" w:rsidP="0013050F">
            <w:pPr>
              <w:spacing w:after="200"/>
              <w:rPr>
                <w:sz w:val="20"/>
                <w:szCs w:val="20"/>
              </w:rPr>
            </w:pPr>
            <w:r w:rsidRPr="00B54B60">
              <w:rPr>
                <w:sz w:val="20"/>
                <w:szCs w:val="20"/>
              </w:rPr>
              <w:t>JST</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F9D39" w14:textId="77777777" w:rsidR="0013050F" w:rsidRPr="00B54B60" w:rsidRDefault="0013050F" w:rsidP="00B54B60">
            <w:pPr>
              <w:spacing w:after="200"/>
              <w:ind w:right="-297"/>
              <w:rPr>
                <w:sz w:val="20"/>
                <w:szCs w:val="20"/>
              </w:rPr>
            </w:pPr>
            <w:r w:rsidRPr="00B54B60">
              <w:rPr>
                <w:sz w:val="20"/>
                <w:szCs w:val="20"/>
              </w:rPr>
              <w:t>$0.44</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7F50A0" w14:textId="77777777" w:rsidR="0013050F" w:rsidRPr="00B54B60" w:rsidRDefault="0013050F" w:rsidP="00B54B60">
            <w:pPr>
              <w:spacing w:after="200"/>
              <w:ind w:right="-248"/>
              <w:rPr>
                <w:sz w:val="20"/>
                <w:szCs w:val="20"/>
              </w:rPr>
            </w:pPr>
            <w:r w:rsidRPr="00B54B60">
              <w:rPr>
                <w:sz w:val="20"/>
                <w:szCs w:val="20"/>
              </w:rPr>
              <w:t>$0.88</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4D773" w14:textId="77777777" w:rsidR="0013050F" w:rsidRPr="00B54B60" w:rsidRDefault="0013050F" w:rsidP="0013050F">
            <w:pPr>
              <w:spacing w:after="200"/>
              <w:rPr>
                <w:sz w:val="20"/>
                <w:szCs w:val="20"/>
              </w:rPr>
            </w:pPr>
            <w:r w:rsidRPr="00B54B60">
              <w:rPr>
                <w:sz w:val="20"/>
                <w:szCs w:val="20"/>
              </w:rPr>
              <w:t>Digikey</w:t>
            </w:r>
          </w:p>
        </w:tc>
      </w:tr>
      <w:tr w:rsidR="00B54B60" w:rsidRPr="0013050F" w14:paraId="052D65CC"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2D111"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B5591" w14:textId="77777777" w:rsidR="0013050F" w:rsidRPr="00B54B60" w:rsidRDefault="0013050F" w:rsidP="0013050F">
            <w:pPr>
              <w:spacing w:after="200"/>
              <w:rPr>
                <w:sz w:val="20"/>
                <w:szCs w:val="20"/>
              </w:rPr>
            </w:pPr>
            <w:r w:rsidRPr="00B54B60">
              <w:rPr>
                <w:sz w:val="20"/>
                <w:szCs w:val="20"/>
              </w:rPr>
              <w:t>U7</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E4DBA"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8BF4C"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FA192" w14:textId="77777777" w:rsidR="0013050F" w:rsidRPr="00B54B60" w:rsidRDefault="0013050F" w:rsidP="0013050F">
            <w:pPr>
              <w:spacing w:after="200"/>
              <w:rPr>
                <w:sz w:val="20"/>
                <w:szCs w:val="20"/>
              </w:rPr>
            </w:pPr>
            <w:r w:rsidRPr="00B54B60">
              <w:rPr>
                <w:sz w:val="20"/>
                <w:szCs w:val="20"/>
              </w:rPr>
              <w:t>IC REG BUCK 5V 0.5A 8-SOIC</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64B83" w14:textId="77777777" w:rsidR="0013050F" w:rsidRPr="00B54B60" w:rsidRDefault="0013050F" w:rsidP="0013050F">
            <w:pPr>
              <w:spacing w:after="200"/>
              <w:rPr>
                <w:sz w:val="20"/>
                <w:szCs w:val="20"/>
              </w:rPr>
            </w:pPr>
            <w:r w:rsidRPr="00B54B60">
              <w:rPr>
                <w:sz w:val="20"/>
                <w:szCs w:val="20"/>
              </w:rPr>
              <w:t>LM2594MX-5.0/NOPB</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A287" w14:textId="77777777" w:rsidR="0013050F" w:rsidRPr="00B54B60" w:rsidRDefault="0013050F" w:rsidP="0013050F">
            <w:pPr>
              <w:spacing w:after="200"/>
              <w:rPr>
                <w:sz w:val="20"/>
                <w:szCs w:val="20"/>
              </w:rPr>
            </w:pPr>
            <w:r w:rsidRPr="00B54B60">
              <w:rPr>
                <w:sz w:val="20"/>
                <w:szCs w:val="20"/>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6E8E4" w14:textId="77777777" w:rsidR="0013050F" w:rsidRPr="00B54B60" w:rsidRDefault="0013050F" w:rsidP="00B54B60">
            <w:pPr>
              <w:spacing w:after="200"/>
              <w:ind w:right="-297"/>
              <w:rPr>
                <w:sz w:val="20"/>
                <w:szCs w:val="20"/>
              </w:rPr>
            </w:pPr>
            <w:r w:rsidRPr="00B54B60">
              <w:rPr>
                <w:sz w:val="20"/>
                <w:szCs w:val="20"/>
              </w:rPr>
              <w:t>$3.28</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1301F" w14:textId="77777777" w:rsidR="0013050F" w:rsidRPr="00B54B60" w:rsidRDefault="0013050F" w:rsidP="00B54B60">
            <w:pPr>
              <w:spacing w:after="200"/>
              <w:ind w:right="-248"/>
              <w:rPr>
                <w:sz w:val="20"/>
                <w:szCs w:val="20"/>
              </w:rPr>
            </w:pPr>
            <w:r w:rsidRPr="00B54B60">
              <w:rPr>
                <w:sz w:val="20"/>
                <w:szCs w:val="20"/>
              </w:rPr>
              <w:t>$3.28</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FDF12" w14:textId="77777777" w:rsidR="0013050F" w:rsidRPr="00B54B60" w:rsidRDefault="0013050F" w:rsidP="0013050F">
            <w:pPr>
              <w:spacing w:after="200"/>
              <w:rPr>
                <w:sz w:val="20"/>
                <w:szCs w:val="20"/>
              </w:rPr>
            </w:pPr>
            <w:r w:rsidRPr="00B54B60">
              <w:rPr>
                <w:sz w:val="20"/>
                <w:szCs w:val="20"/>
              </w:rPr>
              <w:t>Digikey</w:t>
            </w:r>
          </w:p>
        </w:tc>
      </w:tr>
      <w:tr w:rsidR="00B54B60" w:rsidRPr="0013050F" w14:paraId="4AD6A449"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6F5B0" w14:textId="77777777" w:rsidR="0013050F" w:rsidRPr="00B54B60" w:rsidRDefault="0013050F" w:rsidP="0013050F">
            <w:pPr>
              <w:spacing w:after="200"/>
              <w:rPr>
                <w:sz w:val="20"/>
                <w:szCs w:val="20"/>
                <w:u w:val="single"/>
              </w:rPr>
            </w:pPr>
            <w:r w:rsidRPr="00B54B60">
              <w:rPr>
                <w:sz w:val="20"/>
                <w:szCs w:val="20"/>
                <w:u w:val="single"/>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C2BB7" w14:textId="77777777" w:rsidR="0013050F" w:rsidRPr="00B54B60" w:rsidRDefault="0013050F" w:rsidP="0013050F">
            <w:pPr>
              <w:spacing w:after="200"/>
              <w:rPr>
                <w:sz w:val="20"/>
                <w:szCs w:val="20"/>
                <w:u w:val="single"/>
              </w:rPr>
            </w:pPr>
            <w:r w:rsidRPr="00B54B60">
              <w:rPr>
                <w:sz w:val="20"/>
                <w:szCs w:val="20"/>
                <w:u w:val="single"/>
              </w:rPr>
              <w:t>U8</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5EFF6" w14:textId="77777777" w:rsidR="0013050F" w:rsidRPr="00B54B60" w:rsidRDefault="0013050F" w:rsidP="0013050F">
            <w:pPr>
              <w:spacing w:after="200"/>
              <w:rPr>
                <w:sz w:val="20"/>
                <w:szCs w:val="20"/>
                <w:u w:val="single"/>
              </w:rPr>
            </w:pPr>
            <w:r w:rsidRPr="00B54B60">
              <w:rPr>
                <w:sz w:val="20"/>
                <w:szCs w:val="20"/>
                <w:u w:val="singl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37A1A" w14:textId="77777777" w:rsidR="0013050F" w:rsidRPr="00B54B60" w:rsidRDefault="0013050F" w:rsidP="0013050F">
            <w:pPr>
              <w:spacing w:after="200"/>
              <w:rPr>
                <w:sz w:val="20"/>
                <w:szCs w:val="20"/>
                <w:u w:val="single"/>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FE0BB" w14:textId="77777777" w:rsidR="0013050F" w:rsidRPr="00B54B60" w:rsidRDefault="0013050F" w:rsidP="0013050F">
            <w:pPr>
              <w:spacing w:after="200"/>
              <w:rPr>
                <w:sz w:val="20"/>
                <w:szCs w:val="20"/>
                <w:u w:val="single"/>
              </w:rPr>
            </w:pPr>
            <w:r w:rsidRPr="00B54B60">
              <w:rPr>
                <w:sz w:val="20"/>
                <w:szCs w:val="20"/>
                <w:u w:val="single"/>
              </w:rPr>
              <w:t>IC REG BUCK 3.3V 1A 8SOIC</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D42FF" w14:textId="77777777" w:rsidR="0013050F" w:rsidRPr="00B54B60" w:rsidRDefault="0013050F" w:rsidP="0013050F">
            <w:pPr>
              <w:spacing w:after="200"/>
              <w:rPr>
                <w:sz w:val="20"/>
                <w:szCs w:val="20"/>
                <w:u w:val="single"/>
              </w:rPr>
            </w:pPr>
            <w:r w:rsidRPr="00B54B60">
              <w:rPr>
                <w:sz w:val="20"/>
                <w:szCs w:val="20"/>
                <w:u w:val="single"/>
              </w:rPr>
              <w:t>LM2675MX-3.3/NOPB</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6FFB0A" w14:textId="77777777" w:rsidR="0013050F" w:rsidRPr="00B54B60" w:rsidRDefault="0013050F" w:rsidP="0013050F">
            <w:pPr>
              <w:spacing w:after="200"/>
              <w:rPr>
                <w:sz w:val="20"/>
                <w:szCs w:val="20"/>
                <w:u w:val="single"/>
              </w:rPr>
            </w:pPr>
            <w:r w:rsidRPr="00B54B60">
              <w:rPr>
                <w:sz w:val="20"/>
                <w:szCs w:val="20"/>
                <w:u w:val="single"/>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E96A2" w14:textId="77777777" w:rsidR="0013050F" w:rsidRPr="00B54B60" w:rsidRDefault="0013050F" w:rsidP="00B54B60">
            <w:pPr>
              <w:spacing w:after="200"/>
              <w:ind w:right="-297"/>
              <w:rPr>
                <w:sz w:val="20"/>
                <w:szCs w:val="20"/>
                <w:u w:val="single"/>
              </w:rPr>
            </w:pPr>
            <w:r w:rsidRPr="00B54B60">
              <w:rPr>
                <w:sz w:val="20"/>
                <w:szCs w:val="20"/>
                <w:u w:val="single"/>
              </w:rPr>
              <w:t>$4.37</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5A330" w14:textId="77777777" w:rsidR="0013050F" w:rsidRPr="00B54B60" w:rsidRDefault="0013050F" w:rsidP="00B54B60">
            <w:pPr>
              <w:spacing w:after="200"/>
              <w:ind w:right="-248"/>
              <w:rPr>
                <w:sz w:val="20"/>
                <w:szCs w:val="20"/>
                <w:u w:val="single"/>
              </w:rPr>
            </w:pPr>
            <w:r w:rsidRPr="00B54B60">
              <w:rPr>
                <w:sz w:val="20"/>
                <w:szCs w:val="20"/>
                <w:u w:val="single"/>
              </w:rPr>
              <w:t>$4.37</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23637" w14:textId="77777777" w:rsidR="0013050F" w:rsidRPr="00B54B60" w:rsidRDefault="0013050F" w:rsidP="0013050F">
            <w:pPr>
              <w:spacing w:after="200"/>
              <w:rPr>
                <w:sz w:val="20"/>
                <w:szCs w:val="20"/>
                <w:u w:val="single"/>
              </w:rPr>
            </w:pPr>
            <w:r w:rsidRPr="00B54B60">
              <w:rPr>
                <w:sz w:val="20"/>
                <w:szCs w:val="20"/>
                <w:u w:val="single"/>
              </w:rPr>
              <w:t>Digikey</w:t>
            </w:r>
          </w:p>
        </w:tc>
      </w:tr>
      <w:tr w:rsidR="00B54B60" w:rsidRPr="0013050F" w14:paraId="0A21BC77"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9693A" w14:textId="77777777" w:rsidR="0013050F" w:rsidRPr="00B54B60" w:rsidRDefault="0013050F" w:rsidP="0013050F">
            <w:pPr>
              <w:spacing w:after="200"/>
              <w:rPr>
                <w:sz w:val="20"/>
                <w:szCs w:val="20"/>
              </w:rPr>
            </w:pPr>
            <w:r w:rsidRPr="00B54B60">
              <w:rPr>
                <w:sz w:val="20"/>
                <w:szCs w:val="20"/>
              </w:rPr>
              <w:t xml:space="preserve">Motor Driver </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68E58" w14:textId="77777777" w:rsidR="0013050F" w:rsidRPr="00B54B60" w:rsidRDefault="0013050F" w:rsidP="0013050F">
            <w:pPr>
              <w:spacing w:after="200"/>
              <w:rPr>
                <w:sz w:val="20"/>
                <w:szCs w:val="20"/>
              </w:rPr>
            </w:pPr>
            <w:r w:rsidRPr="00B54B60">
              <w:rPr>
                <w:sz w:val="20"/>
                <w:szCs w:val="20"/>
              </w:rPr>
              <w:t>U9</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F8941"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160CC" w14:textId="77777777" w:rsidR="0013050F" w:rsidRPr="00B54B60" w:rsidRDefault="0013050F" w:rsidP="0013050F">
            <w:pPr>
              <w:spacing w:after="200"/>
              <w:rPr>
                <w:sz w:val="20"/>
                <w:szCs w:val="20"/>
              </w:rPr>
            </w:pPr>
            <w:r w:rsidRPr="00B54B60">
              <w:rPr>
                <w:sz w:val="20"/>
                <w:szCs w:val="20"/>
              </w:rPr>
              <w:t>-</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B5851" w14:textId="77777777" w:rsidR="0013050F" w:rsidRPr="00B54B60" w:rsidRDefault="0013050F" w:rsidP="0013050F">
            <w:pPr>
              <w:spacing w:after="200"/>
              <w:rPr>
                <w:sz w:val="20"/>
                <w:szCs w:val="20"/>
              </w:rPr>
            </w:pPr>
            <w:r w:rsidRPr="00B54B60">
              <w:rPr>
                <w:sz w:val="20"/>
                <w:szCs w:val="20"/>
              </w:rPr>
              <w:t>60V THREE-PHASE SMART GATE DRIVE</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7C59C" w14:textId="77777777" w:rsidR="0013050F" w:rsidRPr="00B54B60" w:rsidRDefault="0013050F" w:rsidP="0013050F">
            <w:pPr>
              <w:spacing w:after="200"/>
              <w:rPr>
                <w:sz w:val="20"/>
                <w:szCs w:val="20"/>
              </w:rPr>
            </w:pPr>
            <w:r w:rsidRPr="00B54B60">
              <w:rPr>
                <w:sz w:val="20"/>
                <w:szCs w:val="20"/>
              </w:rPr>
              <w:t>DRV8323SRTAT</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4D5A1" w14:textId="77777777" w:rsidR="0013050F" w:rsidRPr="00B54B60" w:rsidRDefault="0013050F" w:rsidP="0013050F">
            <w:pPr>
              <w:spacing w:after="200"/>
              <w:rPr>
                <w:sz w:val="20"/>
                <w:szCs w:val="20"/>
              </w:rPr>
            </w:pPr>
            <w:r w:rsidRPr="00B54B60">
              <w:rPr>
                <w:sz w:val="20"/>
                <w:szCs w:val="20"/>
              </w:rPr>
              <w:t>TI</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440CE" w14:textId="77777777" w:rsidR="0013050F" w:rsidRPr="00B54B60" w:rsidRDefault="0013050F" w:rsidP="00B54B60">
            <w:pPr>
              <w:spacing w:after="200"/>
              <w:ind w:right="-297"/>
              <w:rPr>
                <w:sz w:val="20"/>
                <w:szCs w:val="20"/>
              </w:rPr>
            </w:pPr>
            <w:r w:rsidRPr="00B54B60">
              <w:rPr>
                <w:sz w:val="20"/>
                <w:szCs w:val="20"/>
              </w:rPr>
              <w:t>4.52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6E4F8" w14:textId="77777777" w:rsidR="0013050F" w:rsidRPr="00B54B60" w:rsidRDefault="0013050F" w:rsidP="00B54B60">
            <w:pPr>
              <w:spacing w:after="200"/>
              <w:ind w:right="-248"/>
              <w:rPr>
                <w:sz w:val="20"/>
                <w:szCs w:val="20"/>
              </w:rPr>
            </w:pPr>
            <w:r w:rsidRPr="00B54B60">
              <w:rPr>
                <w:sz w:val="20"/>
                <w:szCs w:val="20"/>
              </w:rPr>
              <w:t>4.52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0AD889" w14:textId="77777777" w:rsidR="0013050F" w:rsidRPr="00B54B60" w:rsidRDefault="0013050F" w:rsidP="0013050F">
            <w:pPr>
              <w:spacing w:after="200"/>
              <w:rPr>
                <w:sz w:val="20"/>
                <w:szCs w:val="20"/>
              </w:rPr>
            </w:pPr>
            <w:r w:rsidRPr="00B54B60">
              <w:rPr>
                <w:sz w:val="20"/>
                <w:szCs w:val="20"/>
              </w:rPr>
              <w:t>Digkey</w:t>
            </w:r>
          </w:p>
        </w:tc>
      </w:tr>
      <w:tr w:rsidR="00B54B60" w:rsidRPr="0013050F" w14:paraId="1DCB93C1"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7D9A7" w14:textId="77777777" w:rsidR="0013050F" w:rsidRPr="00B54B60" w:rsidRDefault="0013050F" w:rsidP="0013050F">
            <w:pPr>
              <w:spacing w:after="200"/>
              <w:rPr>
                <w:sz w:val="20"/>
                <w:szCs w:val="20"/>
              </w:rPr>
            </w:pPr>
            <w:r w:rsidRPr="00B54B60">
              <w:rPr>
                <w:sz w:val="20"/>
                <w:szCs w:val="20"/>
              </w:rPr>
              <w:t>RS485</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5ACE5" w14:textId="77777777" w:rsidR="0013050F" w:rsidRPr="00B54B60" w:rsidRDefault="0013050F" w:rsidP="0013050F">
            <w:pPr>
              <w:spacing w:after="200"/>
              <w:rPr>
                <w:sz w:val="20"/>
                <w:szCs w:val="20"/>
              </w:rPr>
            </w:pPr>
            <w:r w:rsidRPr="00B54B60">
              <w:rPr>
                <w:sz w:val="20"/>
                <w:szCs w:val="20"/>
              </w:rPr>
              <w:t>W2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67CC6"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D7885" w14:textId="77777777" w:rsidR="0013050F" w:rsidRPr="00B54B60" w:rsidRDefault="0013050F" w:rsidP="0013050F">
            <w:pPr>
              <w:spacing w:after="200"/>
              <w:rPr>
                <w:sz w:val="20"/>
                <w:szCs w:val="20"/>
              </w:rPr>
            </w:pPr>
            <w:r w:rsidRPr="00B54B60">
              <w:rPr>
                <w:sz w:val="20"/>
                <w:szCs w:val="20"/>
              </w:rPr>
              <w:t>Female</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54FD3" w14:textId="77777777" w:rsidR="0013050F" w:rsidRPr="00B54B60" w:rsidRDefault="0013050F" w:rsidP="0013050F">
            <w:pPr>
              <w:spacing w:after="200"/>
              <w:rPr>
                <w:sz w:val="20"/>
                <w:szCs w:val="20"/>
              </w:rPr>
            </w:pPr>
            <w:r w:rsidRPr="00B54B60">
              <w:rPr>
                <w:sz w:val="20"/>
                <w:szCs w:val="20"/>
              </w:rPr>
              <w:t>CONN HOUSING PA 3POS 2MM WHITE</w:t>
            </w:r>
          </w:p>
        </w:tc>
        <w:tc>
          <w:tcPr>
            <w:tcW w:w="1788" w:type="dxa"/>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bottom"/>
            <w:hideMark/>
          </w:tcPr>
          <w:p w14:paraId="01740C66" w14:textId="77777777" w:rsidR="0013050F" w:rsidRPr="00B54B60" w:rsidRDefault="0013050F" w:rsidP="0013050F">
            <w:pPr>
              <w:spacing w:after="200"/>
              <w:rPr>
                <w:sz w:val="20"/>
                <w:szCs w:val="20"/>
              </w:rPr>
            </w:pPr>
            <w:r w:rsidRPr="00B54B60">
              <w:rPr>
                <w:sz w:val="20"/>
                <w:szCs w:val="20"/>
              </w:rPr>
              <w:t>PAP-03V-S</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C681D" w14:textId="77777777" w:rsidR="0013050F" w:rsidRPr="00B54B60" w:rsidRDefault="001D5B56" w:rsidP="0013050F">
            <w:pPr>
              <w:spacing w:after="200"/>
              <w:rPr>
                <w:sz w:val="20"/>
                <w:szCs w:val="20"/>
                <w:u w:val="single"/>
              </w:rPr>
            </w:pPr>
            <w:hyperlink r:id="rId72" w:tgtFrame="_blank" w:history="1">
              <w:r w:rsidR="0013050F" w:rsidRPr="00B54B60">
                <w:rPr>
                  <w:rStyle w:val="Hyperlink"/>
                  <w:sz w:val="20"/>
                  <w:szCs w:val="20"/>
                </w:rPr>
                <w:t>JST Sales America Inc.</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3102D" w14:textId="77777777" w:rsidR="0013050F" w:rsidRPr="00B54B60" w:rsidRDefault="0013050F" w:rsidP="00B54B60">
            <w:pPr>
              <w:spacing w:after="200"/>
              <w:ind w:right="-297"/>
              <w:rPr>
                <w:sz w:val="20"/>
                <w:szCs w:val="20"/>
              </w:rPr>
            </w:pPr>
            <w:r w:rsidRPr="00B54B60">
              <w:rPr>
                <w:sz w:val="20"/>
                <w:szCs w:val="20"/>
              </w:rPr>
              <w:t>$0.16</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08C61" w14:textId="77777777" w:rsidR="0013050F" w:rsidRPr="00B54B60" w:rsidRDefault="0013050F" w:rsidP="00B54B60">
            <w:pPr>
              <w:spacing w:after="200"/>
              <w:ind w:right="-248"/>
              <w:rPr>
                <w:sz w:val="20"/>
                <w:szCs w:val="20"/>
              </w:rPr>
            </w:pPr>
            <w:r w:rsidRPr="00B54B60">
              <w:rPr>
                <w:sz w:val="20"/>
                <w:szCs w:val="20"/>
              </w:rPr>
              <w:t>$0.16</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62CA5" w14:textId="77777777" w:rsidR="0013050F" w:rsidRPr="00B54B60" w:rsidRDefault="0013050F" w:rsidP="0013050F">
            <w:pPr>
              <w:spacing w:after="200"/>
              <w:rPr>
                <w:sz w:val="20"/>
                <w:szCs w:val="20"/>
              </w:rPr>
            </w:pPr>
            <w:r w:rsidRPr="00B54B60">
              <w:rPr>
                <w:sz w:val="20"/>
                <w:szCs w:val="20"/>
              </w:rPr>
              <w:t>Digikey</w:t>
            </w:r>
          </w:p>
        </w:tc>
      </w:tr>
      <w:tr w:rsidR="00B54B60" w:rsidRPr="0013050F" w14:paraId="20C6B7D0"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F0167A" w14:textId="77777777" w:rsidR="0013050F" w:rsidRPr="00B54B60" w:rsidRDefault="0013050F" w:rsidP="0013050F">
            <w:pPr>
              <w:spacing w:after="200"/>
              <w:rPr>
                <w:sz w:val="20"/>
                <w:szCs w:val="20"/>
              </w:rPr>
            </w:pPr>
            <w:r w:rsidRPr="00B54B60">
              <w:rPr>
                <w:sz w:val="20"/>
                <w:szCs w:val="20"/>
              </w:rPr>
              <w:t>RS485</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9B051D" w14:textId="77777777" w:rsidR="0013050F" w:rsidRPr="00B54B60" w:rsidRDefault="0013050F" w:rsidP="0013050F">
            <w:pPr>
              <w:spacing w:after="200"/>
              <w:rPr>
                <w:sz w:val="20"/>
                <w:szCs w:val="20"/>
              </w:rPr>
            </w:pPr>
            <w:r w:rsidRPr="00B54B60">
              <w:rPr>
                <w:sz w:val="20"/>
                <w:szCs w:val="20"/>
              </w:rPr>
              <w:t>W3</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FE542"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ABF89" w14:textId="77777777" w:rsidR="0013050F" w:rsidRPr="00B54B60" w:rsidRDefault="0013050F" w:rsidP="0013050F">
            <w:pPr>
              <w:spacing w:after="200"/>
              <w:rPr>
                <w:sz w:val="20"/>
                <w:szCs w:val="20"/>
              </w:rPr>
            </w:pPr>
            <w:r w:rsidRPr="00B54B60">
              <w:rPr>
                <w:sz w:val="20"/>
                <w:szCs w:val="20"/>
              </w:rPr>
              <w:t>Male</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82CB33" w14:textId="77777777" w:rsidR="0013050F" w:rsidRPr="00B54B60" w:rsidRDefault="0013050F" w:rsidP="0013050F">
            <w:pPr>
              <w:spacing w:after="200"/>
              <w:rPr>
                <w:sz w:val="20"/>
                <w:szCs w:val="20"/>
              </w:rPr>
            </w:pPr>
            <w:r w:rsidRPr="00B54B60">
              <w:rPr>
                <w:sz w:val="20"/>
                <w:szCs w:val="20"/>
              </w:rPr>
              <w:t>CONN HOUSING PAL 3POS 2MM WHITE</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A5AF8" w14:textId="77777777" w:rsidR="0013050F" w:rsidRPr="00B54B60" w:rsidRDefault="0013050F" w:rsidP="0013050F">
            <w:pPr>
              <w:spacing w:after="200"/>
              <w:rPr>
                <w:sz w:val="20"/>
                <w:szCs w:val="20"/>
              </w:rPr>
            </w:pPr>
            <w:r w:rsidRPr="00B54B60">
              <w:rPr>
                <w:sz w:val="20"/>
                <w:szCs w:val="20"/>
              </w:rPr>
              <w:t>PALR-03VF</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07DE4" w14:textId="77777777" w:rsidR="0013050F" w:rsidRPr="00B54B60" w:rsidRDefault="001D5B56" w:rsidP="0013050F">
            <w:pPr>
              <w:spacing w:after="200"/>
              <w:rPr>
                <w:sz w:val="20"/>
                <w:szCs w:val="20"/>
                <w:u w:val="single"/>
              </w:rPr>
            </w:pPr>
            <w:hyperlink r:id="rId73" w:tgtFrame="_blank" w:history="1">
              <w:r w:rsidR="0013050F" w:rsidRPr="00B54B60">
                <w:rPr>
                  <w:rStyle w:val="Hyperlink"/>
                  <w:sz w:val="20"/>
                  <w:szCs w:val="20"/>
                </w:rPr>
                <w:t>JST Sales America Inc.</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A443C" w14:textId="77777777" w:rsidR="0013050F" w:rsidRPr="00B54B60" w:rsidRDefault="0013050F" w:rsidP="00B54B60">
            <w:pPr>
              <w:spacing w:after="200"/>
              <w:ind w:right="-297"/>
              <w:rPr>
                <w:sz w:val="20"/>
                <w:szCs w:val="20"/>
              </w:rPr>
            </w:pPr>
            <w:r w:rsidRPr="00B54B60">
              <w:rPr>
                <w:sz w:val="20"/>
                <w:szCs w:val="20"/>
              </w:rPr>
              <w:t>$0.15</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88724F" w14:textId="77777777" w:rsidR="0013050F" w:rsidRPr="00B54B60" w:rsidRDefault="0013050F" w:rsidP="00B54B60">
            <w:pPr>
              <w:spacing w:after="200"/>
              <w:ind w:right="-248"/>
              <w:rPr>
                <w:sz w:val="20"/>
                <w:szCs w:val="20"/>
              </w:rPr>
            </w:pPr>
            <w:r w:rsidRPr="00B54B60">
              <w:rPr>
                <w:sz w:val="20"/>
                <w:szCs w:val="20"/>
              </w:rPr>
              <w:t>$0.15</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962999" w14:textId="77777777" w:rsidR="0013050F" w:rsidRPr="00B54B60" w:rsidRDefault="0013050F" w:rsidP="0013050F">
            <w:pPr>
              <w:spacing w:after="200"/>
              <w:rPr>
                <w:sz w:val="20"/>
                <w:szCs w:val="20"/>
              </w:rPr>
            </w:pPr>
            <w:r w:rsidRPr="00B54B60">
              <w:rPr>
                <w:sz w:val="20"/>
                <w:szCs w:val="20"/>
              </w:rPr>
              <w:t>Digikey</w:t>
            </w:r>
          </w:p>
        </w:tc>
      </w:tr>
      <w:tr w:rsidR="00B54B60" w:rsidRPr="0013050F" w14:paraId="6DB95780"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866941" w14:textId="77777777" w:rsidR="0013050F" w:rsidRPr="00B54B60" w:rsidRDefault="0013050F" w:rsidP="0013050F">
            <w:pPr>
              <w:spacing w:after="200"/>
              <w:rPr>
                <w:sz w:val="20"/>
                <w:szCs w:val="20"/>
              </w:rPr>
            </w:pPr>
            <w:r w:rsidRPr="00B54B60">
              <w:rPr>
                <w:sz w:val="20"/>
                <w:szCs w:val="20"/>
              </w:rPr>
              <w:t>Power Supply</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0890C" w14:textId="77777777" w:rsidR="0013050F" w:rsidRPr="00B54B60" w:rsidRDefault="0013050F" w:rsidP="0013050F">
            <w:pPr>
              <w:spacing w:after="200"/>
              <w:rPr>
                <w:sz w:val="20"/>
                <w:szCs w:val="20"/>
              </w:rPr>
            </w:pPr>
            <w:r w:rsidRPr="00B54B60">
              <w:rPr>
                <w:sz w:val="20"/>
                <w:szCs w:val="20"/>
              </w:rPr>
              <w:t>W4</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69888"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E67E09" w14:textId="77777777" w:rsidR="0013050F" w:rsidRPr="00B54B60" w:rsidRDefault="0013050F" w:rsidP="0013050F">
            <w:pPr>
              <w:spacing w:after="200"/>
              <w:rPr>
                <w:sz w:val="20"/>
                <w:szCs w:val="20"/>
              </w:rPr>
            </w:pPr>
            <w:r w:rsidRPr="00B54B60">
              <w:rPr>
                <w:sz w:val="20"/>
                <w:szCs w:val="20"/>
              </w:rPr>
              <w:t>Female</w:t>
            </w: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DF6F0" w14:textId="77777777" w:rsidR="0013050F" w:rsidRPr="00B54B60" w:rsidRDefault="0013050F" w:rsidP="0013050F">
            <w:pPr>
              <w:spacing w:after="200"/>
              <w:rPr>
                <w:sz w:val="20"/>
                <w:szCs w:val="20"/>
              </w:rPr>
            </w:pPr>
            <w:r w:rsidRPr="00B54B60">
              <w:rPr>
                <w:sz w:val="20"/>
                <w:szCs w:val="20"/>
              </w:rPr>
              <w:t>CONN HOUSING VH 2POS 3.96MM WHT</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71C98" w14:textId="77777777" w:rsidR="0013050F" w:rsidRPr="00B54B60" w:rsidRDefault="0013050F" w:rsidP="0013050F">
            <w:pPr>
              <w:spacing w:after="200"/>
              <w:rPr>
                <w:sz w:val="20"/>
                <w:szCs w:val="20"/>
              </w:rPr>
            </w:pPr>
            <w:r w:rsidRPr="00B54B60">
              <w:rPr>
                <w:sz w:val="20"/>
                <w:szCs w:val="20"/>
              </w:rPr>
              <w:t>VHR-2N</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0D107" w14:textId="77777777" w:rsidR="0013050F" w:rsidRPr="00B54B60" w:rsidRDefault="001D5B56" w:rsidP="0013050F">
            <w:pPr>
              <w:spacing w:after="200"/>
              <w:rPr>
                <w:sz w:val="20"/>
                <w:szCs w:val="20"/>
                <w:u w:val="single"/>
              </w:rPr>
            </w:pPr>
            <w:hyperlink r:id="rId74" w:tgtFrame="_blank" w:history="1">
              <w:r w:rsidR="0013050F" w:rsidRPr="00B54B60">
                <w:rPr>
                  <w:rStyle w:val="Hyperlink"/>
                  <w:sz w:val="20"/>
                  <w:szCs w:val="20"/>
                </w:rPr>
                <w:t>JST Sales America Inc.</w:t>
              </w:r>
            </w:hyperlink>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AFE345" w14:textId="77777777" w:rsidR="0013050F" w:rsidRPr="00B54B60" w:rsidRDefault="0013050F" w:rsidP="00B54B60">
            <w:pPr>
              <w:spacing w:after="200"/>
              <w:ind w:right="-297"/>
              <w:rPr>
                <w:sz w:val="20"/>
                <w:szCs w:val="20"/>
              </w:rPr>
            </w:pPr>
            <w:r w:rsidRPr="00B54B60">
              <w:rPr>
                <w:sz w:val="20"/>
                <w:szCs w:val="20"/>
              </w:rPr>
              <w:t>$0.12</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E8CDB" w14:textId="77777777" w:rsidR="0013050F" w:rsidRPr="00B54B60" w:rsidRDefault="0013050F" w:rsidP="00B54B60">
            <w:pPr>
              <w:spacing w:after="200"/>
              <w:ind w:right="-248"/>
              <w:rPr>
                <w:sz w:val="20"/>
                <w:szCs w:val="20"/>
              </w:rPr>
            </w:pPr>
            <w:r w:rsidRPr="00B54B60">
              <w:rPr>
                <w:sz w:val="20"/>
                <w:szCs w:val="20"/>
              </w:rPr>
              <w:t>$0.12</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E8FA4" w14:textId="77777777" w:rsidR="0013050F" w:rsidRPr="00B54B60" w:rsidRDefault="0013050F" w:rsidP="0013050F">
            <w:pPr>
              <w:spacing w:after="200"/>
              <w:rPr>
                <w:sz w:val="20"/>
                <w:szCs w:val="20"/>
              </w:rPr>
            </w:pPr>
            <w:r w:rsidRPr="00B54B60">
              <w:rPr>
                <w:sz w:val="20"/>
                <w:szCs w:val="20"/>
              </w:rPr>
              <w:t>Digikey</w:t>
            </w:r>
          </w:p>
        </w:tc>
      </w:tr>
      <w:tr w:rsidR="00B54B60" w:rsidRPr="0013050F" w14:paraId="0D6D6C3E"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EA9EE" w14:textId="77777777" w:rsidR="0013050F" w:rsidRPr="00B54B60" w:rsidRDefault="0013050F" w:rsidP="0013050F">
            <w:pPr>
              <w:spacing w:after="200"/>
              <w:rPr>
                <w:sz w:val="20"/>
                <w:szCs w:val="20"/>
              </w:rPr>
            </w:pPr>
            <w:r w:rsidRPr="00B54B60">
              <w:rPr>
                <w:sz w:val="20"/>
                <w:szCs w:val="20"/>
              </w:rPr>
              <w:t>MCU</w:t>
            </w: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A06F9" w14:textId="77777777" w:rsidR="0013050F" w:rsidRPr="00B54B60" w:rsidRDefault="0013050F" w:rsidP="0013050F">
            <w:pPr>
              <w:spacing w:after="200"/>
              <w:rPr>
                <w:sz w:val="20"/>
                <w:szCs w:val="20"/>
              </w:rPr>
            </w:pPr>
            <w:r w:rsidRPr="00B54B60">
              <w:rPr>
                <w:sz w:val="20"/>
                <w:szCs w:val="20"/>
              </w:rPr>
              <w:t>X2</w:t>
            </w: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A4D82" w14:textId="77777777" w:rsidR="0013050F" w:rsidRPr="00B54B60" w:rsidRDefault="0013050F" w:rsidP="0013050F">
            <w:pPr>
              <w:spacing w:after="200"/>
              <w:rPr>
                <w:sz w:val="20"/>
                <w:szCs w:val="20"/>
              </w:rPr>
            </w:pPr>
            <w:r w:rsidRPr="00B54B60">
              <w:rPr>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C3FE7"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8C6C4B" w14:textId="77777777" w:rsidR="0013050F" w:rsidRPr="00B54B60" w:rsidRDefault="0013050F" w:rsidP="0013050F">
            <w:pPr>
              <w:spacing w:after="200"/>
              <w:rPr>
                <w:sz w:val="20"/>
                <w:szCs w:val="20"/>
              </w:rPr>
            </w:pPr>
            <w:r w:rsidRPr="00B54B60">
              <w:rPr>
                <w:sz w:val="20"/>
                <w:szCs w:val="20"/>
              </w:rPr>
              <w:t>CRYSTAL 32.7680KHZ 7PF SMD</w:t>
            </w: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337F6" w14:textId="77777777" w:rsidR="0013050F" w:rsidRPr="00B54B60" w:rsidRDefault="0013050F" w:rsidP="0013050F">
            <w:pPr>
              <w:spacing w:after="200"/>
              <w:rPr>
                <w:sz w:val="20"/>
                <w:szCs w:val="20"/>
              </w:rPr>
            </w:pPr>
            <w:r w:rsidRPr="00B54B60">
              <w:rPr>
                <w:sz w:val="20"/>
                <w:szCs w:val="20"/>
              </w:rPr>
              <w:t>ABS07-32.768KHZ-7-T</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6B37B" w14:textId="77777777" w:rsidR="0013050F" w:rsidRPr="00B54B60" w:rsidRDefault="0013050F" w:rsidP="0013050F">
            <w:pPr>
              <w:spacing w:after="200"/>
              <w:rPr>
                <w:sz w:val="20"/>
                <w:szCs w:val="20"/>
              </w:rPr>
            </w:pPr>
            <w:r w:rsidRPr="00B54B60">
              <w:rPr>
                <w:sz w:val="20"/>
                <w:szCs w:val="20"/>
              </w:rPr>
              <w:t>Abracon</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04ABA" w14:textId="77777777" w:rsidR="0013050F" w:rsidRPr="00B54B60" w:rsidRDefault="0013050F" w:rsidP="00B54B60">
            <w:pPr>
              <w:spacing w:after="200"/>
              <w:ind w:right="-297"/>
              <w:rPr>
                <w:sz w:val="20"/>
                <w:szCs w:val="20"/>
              </w:rPr>
            </w:pPr>
            <w:r w:rsidRPr="00B54B60">
              <w:rPr>
                <w:sz w:val="20"/>
                <w:szCs w:val="20"/>
              </w:rPr>
              <w:t>$0.71</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FA1A1" w14:textId="77777777" w:rsidR="0013050F" w:rsidRPr="00B54B60" w:rsidRDefault="0013050F" w:rsidP="00B54B60">
            <w:pPr>
              <w:spacing w:after="200"/>
              <w:ind w:right="-248"/>
              <w:rPr>
                <w:sz w:val="20"/>
                <w:szCs w:val="20"/>
              </w:rPr>
            </w:pPr>
            <w:r w:rsidRPr="00B54B60">
              <w:rPr>
                <w:sz w:val="20"/>
                <w:szCs w:val="20"/>
              </w:rPr>
              <w:t>$0.71</w:t>
            </w: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87215" w14:textId="77777777" w:rsidR="0013050F" w:rsidRPr="00B54B60" w:rsidRDefault="0013050F" w:rsidP="0013050F">
            <w:pPr>
              <w:spacing w:after="200"/>
              <w:rPr>
                <w:sz w:val="20"/>
                <w:szCs w:val="20"/>
              </w:rPr>
            </w:pPr>
            <w:r w:rsidRPr="00B54B60">
              <w:rPr>
                <w:sz w:val="20"/>
                <w:szCs w:val="20"/>
              </w:rPr>
              <w:t>Digikey</w:t>
            </w:r>
          </w:p>
        </w:tc>
      </w:tr>
      <w:tr w:rsidR="00B54B60" w:rsidRPr="0013050F" w14:paraId="49FD7A6F"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E4D7B" w14:textId="77777777" w:rsidR="0013050F" w:rsidRPr="00B54B60" w:rsidRDefault="0013050F" w:rsidP="0013050F">
            <w:pPr>
              <w:spacing w:after="200"/>
              <w:rPr>
                <w:sz w:val="20"/>
                <w:szCs w:val="20"/>
              </w:rPr>
            </w:pP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F420D" w14:textId="77777777" w:rsidR="0013050F" w:rsidRPr="00B54B60" w:rsidRDefault="0013050F" w:rsidP="0013050F">
            <w:pPr>
              <w:spacing w:after="200"/>
              <w:rPr>
                <w:sz w:val="20"/>
                <w:szCs w:val="20"/>
              </w:rPr>
            </w:pP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A5A273" w14:textId="77777777" w:rsidR="0013050F" w:rsidRPr="00B54B60" w:rsidRDefault="0013050F" w:rsidP="0013050F">
            <w:pPr>
              <w:spacing w:after="200"/>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5D252"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264A3" w14:textId="77777777" w:rsidR="0013050F" w:rsidRPr="00B54B60" w:rsidRDefault="0013050F" w:rsidP="0013050F">
            <w:pPr>
              <w:spacing w:after="200"/>
              <w:rPr>
                <w:sz w:val="20"/>
                <w:szCs w:val="20"/>
              </w:rPr>
            </w:pP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B9AAF" w14:textId="77777777" w:rsidR="0013050F" w:rsidRPr="00B54B60" w:rsidRDefault="0013050F" w:rsidP="0013050F">
            <w:pPr>
              <w:spacing w:after="200"/>
              <w:rPr>
                <w:sz w:val="20"/>
                <w:szCs w:val="20"/>
              </w:rPr>
            </w:pP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9DA69" w14:textId="77777777" w:rsidR="0013050F" w:rsidRPr="00B54B60" w:rsidRDefault="0013050F" w:rsidP="0013050F">
            <w:pPr>
              <w:spacing w:after="200"/>
              <w:rPr>
                <w:sz w:val="20"/>
                <w:szCs w:val="20"/>
              </w:rPr>
            </w:pP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C8F69" w14:textId="77777777" w:rsidR="0013050F" w:rsidRPr="00B54B60" w:rsidRDefault="0013050F" w:rsidP="00B54B60">
            <w:pPr>
              <w:spacing w:after="200"/>
              <w:ind w:right="-297"/>
              <w:rPr>
                <w:sz w:val="20"/>
                <w:szCs w:val="20"/>
              </w:rPr>
            </w:pP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6A1DC" w14:textId="77777777" w:rsidR="0013050F" w:rsidRPr="00B54B60" w:rsidRDefault="0013050F" w:rsidP="00B54B60">
            <w:pPr>
              <w:spacing w:after="200"/>
              <w:ind w:right="-248"/>
              <w:rPr>
                <w:sz w:val="20"/>
                <w:szCs w:val="20"/>
              </w:rPr>
            </w:pP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C5248" w14:textId="77777777" w:rsidR="0013050F" w:rsidRPr="00B54B60" w:rsidRDefault="0013050F" w:rsidP="0013050F">
            <w:pPr>
              <w:spacing w:after="200"/>
              <w:rPr>
                <w:sz w:val="20"/>
                <w:szCs w:val="20"/>
              </w:rPr>
            </w:pPr>
          </w:p>
        </w:tc>
      </w:tr>
      <w:tr w:rsidR="00B54B60" w:rsidRPr="0013050F" w14:paraId="004D1886"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ECBD8" w14:textId="77777777" w:rsidR="0013050F" w:rsidRPr="00B54B60" w:rsidRDefault="0013050F" w:rsidP="0013050F">
            <w:pPr>
              <w:spacing w:after="200"/>
              <w:rPr>
                <w:sz w:val="20"/>
                <w:szCs w:val="20"/>
              </w:rPr>
            </w:pP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ED6F1" w14:textId="77777777" w:rsidR="0013050F" w:rsidRPr="00B54B60" w:rsidRDefault="0013050F" w:rsidP="0013050F">
            <w:pPr>
              <w:spacing w:after="200"/>
              <w:rPr>
                <w:sz w:val="20"/>
                <w:szCs w:val="20"/>
              </w:rPr>
            </w:pP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B89B3E" w14:textId="77777777" w:rsidR="0013050F" w:rsidRPr="00B54B60" w:rsidRDefault="0013050F" w:rsidP="0013050F">
            <w:pPr>
              <w:spacing w:after="200"/>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85C22" w14:textId="77777777" w:rsidR="0013050F" w:rsidRPr="00B54B60" w:rsidRDefault="0013050F" w:rsidP="0013050F">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3708C" w14:textId="77777777" w:rsidR="0013050F" w:rsidRPr="00B54B60" w:rsidRDefault="0013050F" w:rsidP="0013050F">
            <w:pPr>
              <w:spacing w:after="200"/>
              <w:rPr>
                <w:sz w:val="20"/>
                <w:szCs w:val="20"/>
              </w:rPr>
            </w:pP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18FC9" w14:textId="77777777" w:rsidR="0013050F" w:rsidRPr="00B54B60" w:rsidRDefault="0013050F" w:rsidP="0013050F">
            <w:pPr>
              <w:spacing w:after="200"/>
              <w:rPr>
                <w:sz w:val="20"/>
                <w:szCs w:val="20"/>
              </w:rPr>
            </w:pP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5605A3" w14:textId="77777777" w:rsidR="0013050F" w:rsidRPr="00B54B60" w:rsidRDefault="0013050F" w:rsidP="0013050F">
            <w:pPr>
              <w:spacing w:after="200"/>
              <w:rPr>
                <w:sz w:val="20"/>
                <w:szCs w:val="20"/>
              </w:rPr>
            </w:pP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2FC2E" w14:textId="77777777" w:rsidR="0013050F" w:rsidRPr="00B54B60" w:rsidRDefault="0013050F" w:rsidP="00B54B60">
            <w:pPr>
              <w:spacing w:after="200"/>
              <w:ind w:right="-297"/>
              <w:rPr>
                <w:sz w:val="20"/>
                <w:szCs w:val="20"/>
              </w:rPr>
            </w:pP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152DD" w14:textId="77777777" w:rsidR="0013050F" w:rsidRPr="00B54B60" w:rsidRDefault="0013050F" w:rsidP="00B54B60">
            <w:pPr>
              <w:spacing w:after="200"/>
              <w:ind w:right="-248"/>
              <w:rPr>
                <w:sz w:val="20"/>
                <w:szCs w:val="20"/>
              </w:rPr>
            </w:pP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4E68A" w14:textId="77777777" w:rsidR="0013050F" w:rsidRPr="00B54B60" w:rsidRDefault="0013050F" w:rsidP="0013050F">
            <w:pPr>
              <w:spacing w:after="200"/>
              <w:rPr>
                <w:sz w:val="20"/>
                <w:szCs w:val="20"/>
              </w:rPr>
            </w:pPr>
          </w:p>
        </w:tc>
      </w:tr>
      <w:tr w:rsidR="00D05ED0" w:rsidRPr="0013050F" w14:paraId="7EFE7B79" w14:textId="77777777" w:rsidTr="00D05ED0">
        <w:trPr>
          <w:trHeight w:val="315"/>
        </w:trPr>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27EBC" w14:textId="77777777" w:rsidR="00D05ED0" w:rsidRPr="00B54B60" w:rsidRDefault="00D05ED0" w:rsidP="00D05ED0">
            <w:pPr>
              <w:spacing w:after="200"/>
              <w:rPr>
                <w:sz w:val="20"/>
                <w:szCs w:val="20"/>
              </w:rPr>
            </w:pPr>
          </w:p>
        </w:tc>
        <w:tc>
          <w:tcPr>
            <w:tcW w:w="7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4B2A9" w14:textId="77777777" w:rsidR="00D05ED0" w:rsidRPr="00B54B60" w:rsidRDefault="00D05ED0" w:rsidP="00D05ED0">
            <w:pPr>
              <w:spacing w:after="200"/>
              <w:rPr>
                <w:sz w:val="20"/>
                <w:szCs w:val="20"/>
              </w:rPr>
            </w:pPr>
          </w:p>
        </w:tc>
        <w:tc>
          <w:tcPr>
            <w:tcW w:w="7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36E6BE" w14:textId="77777777" w:rsidR="00D05ED0" w:rsidRPr="00B54B60" w:rsidRDefault="00D05ED0" w:rsidP="00D05ED0">
            <w:pPr>
              <w:spacing w:after="200"/>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EEFB2" w14:textId="77777777" w:rsidR="00D05ED0" w:rsidRPr="00B54B60" w:rsidRDefault="00D05ED0" w:rsidP="00D05ED0">
            <w:pPr>
              <w:spacing w:after="200"/>
              <w:rPr>
                <w:sz w:val="20"/>
                <w:szCs w:val="20"/>
              </w:rPr>
            </w:pPr>
          </w:p>
        </w:tc>
        <w:tc>
          <w:tcPr>
            <w:tcW w:w="10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E765A" w14:textId="77777777" w:rsidR="00D05ED0" w:rsidRPr="00B54B60" w:rsidRDefault="00D05ED0" w:rsidP="00D05ED0">
            <w:pPr>
              <w:spacing w:after="200"/>
              <w:rPr>
                <w:sz w:val="20"/>
                <w:szCs w:val="20"/>
              </w:rPr>
            </w:pPr>
          </w:p>
        </w:tc>
        <w:tc>
          <w:tcPr>
            <w:tcW w:w="17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8F29BE" w14:textId="021E6B06" w:rsidR="00D05ED0" w:rsidRPr="00D05ED0" w:rsidRDefault="00D05ED0" w:rsidP="00D05ED0">
            <w:pPr>
              <w:spacing w:after="200"/>
              <w:rPr>
                <w:b/>
              </w:rPr>
            </w:pPr>
            <w:r w:rsidRPr="00D05ED0">
              <w:rPr>
                <w:b/>
              </w:rPr>
              <w:t>Total Price</w:t>
            </w:r>
          </w:p>
        </w:tc>
        <w:tc>
          <w:tcPr>
            <w:tcW w:w="16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15010" w14:textId="68864965" w:rsidR="00D05ED0" w:rsidRPr="00D05ED0" w:rsidRDefault="00D05ED0" w:rsidP="00D05ED0">
            <w:pPr>
              <w:spacing w:after="200"/>
            </w:pPr>
            <w:r w:rsidRPr="00D05ED0">
              <w:rPr>
                <w:b/>
              </w:rPr>
              <w:t>150.75</w:t>
            </w: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96155" w14:textId="063774E6" w:rsidR="00D05ED0" w:rsidRPr="00B54B60" w:rsidRDefault="00D05ED0" w:rsidP="00D05ED0">
            <w:pPr>
              <w:spacing w:after="200"/>
              <w:ind w:right="-297"/>
              <w:rPr>
                <w:b/>
                <w:sz w:val="20"/>
                <w:szCs w:val="20"/>
              </w:rPr>
            </w:pPr>
          </w:p>
        </w:tc>
        <w:tc>
          <w:tcPr>
            <w:tcW w:w="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907ECE6" w14:textId="7158E2E6" w:rsidR="00D05ED0" w:rsidRPr="00B54B60" w:rsidRDefault="00D05ED0" w:rsidP="00D05ED0">
            <w:pPr>
              <w:spacing w:after="200"/>
              <w:ind w:right="-248"/>
              <w:rPr>
                <w:b/>
                <w:sz w:val="20"/>
                <w:szCs w:val="20"/>
              </w:rPr>
            </w:pPr>
          </w:p>
        </w:tc>
        <w:tc>
          <w:tcPr>
            <w:tcW w:w="1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17E024" w14:textId="77777777" w:rsidR="00D05ED0" w:rsidRPr="00B54B60" w:rsidRDefault="00D05ED0" w:rsidP="00D05ED0">
            <w:pPr>
              <w:spacing w:after="200"/>
              <w:rPr>
                <w:sz w:val="20"/>
                <w:szCs w:val="20"/>
              </w:rPr>
            </w:pPr>
          </w:p>
        </w:tc>
      </w:tr>
    </w:tbl>
    <w:p w14:paraId="5E9E8379" w14:textId="77777777" w:rsidR="001F29C6" w:rsidRDefault="001F29C6">
      <w:pPr>
        <w:spacing w:after="200"/>
      </w:pPr>
    </w:p>
    <w:p w14:paraId="0226B079" w14:textId="606354F2" w:rsidR="00530B5F" w:rsidRDefault="00C429DD">
      <w:pPr>
        <w:spacing w:after="200"/>
      </w:pPr>
      <w:r>
        <w:t>The total BOM cost for one Avocado is therefore $337.18.</w:t>
      </w:r>
    </w:p>
    <w:p w14:paraId="082ED99B" w14:textId="68AAED28" w:rsidR="00017F0F" w:rsidRPr="00657162" w:rsidRDefault="00017F0F" w:rsidP="00037668">
      <w:pPr>
        <w:spacing w:after="200"/>
      </w:pPr>
    </w:p>
    <w:sectPr w:rsidR="00017F0F" w:rsidRPr="00657162" w:rsidSect="004B7E44">
      <w:headerReference w:type="default" r:id="rId75"/>
      <w:footerReference w:type="default" r:id="rId76"/>
      <w:footerReference w:type="first" r:id="rId77"/>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BC2C6" w14:textId="77777777" w:rsidR="005E324C" w:rsidRDefault="005E324C" w:rsidP="009F27FB">
      <w:r>
        <w:separator/>
      </w:r>
    </w:p>
  </w:endnote>
  <w:endnote w:type="continuationSeparator" w:id="0">
    <w:p w14:paraId="2BE7DB68" w14:textId="77777777" w:rsidR="005E324C" w:rsidRDefault="005E324C" w:rsidP="009F2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TXinwei">
    <w:altName w:val="华文新魏"/>
    <w:charset w:val="86"/>
    <w:family w:val="auto"/>
    <w:pitch w:val="variable"/>
    <w:sig w:usb0="00000001" w:usb1="080F0000" w:usb2="00000010" w:usb3="00000000" w:csb0="00040000" w:csb1="00000000"/>
  </w:font>
  <w:font w:name="方正姚体">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5E324C" w14:paraId="1BD28AAB" w14:textId="77777777" w:rsidTr="008D606B">
      <w:trPr>
        <w:trHeight w:val="730"/>
        <w:jc w:val="center"/>
      </w:trPr>
      <w:tc>
        <w:tcPr>
          <w:tcW w:w="12258" w:type="dxa"/>
          <w:tcBorders>
            <w:top w:val="nil"/>
            <w:left w:val="nil"/>
            <w:bottom w:val="nil"/>
            <w:right w:val="nil"/>
          </w:tcBorders>
          <w:shd w:val="clear" w:color="auto" w:fill="7F7F7F" w:themeFill="text1" w:themeFillTint="80"/>
          <w:vAlign w:val="center"/>
        </w:tcPr>
        <w:p w14:paraId="674D4EBD" w14:textId="77777777" w:rsidR="005E324C" w:rsidRDefault="005E324C" w:rsidP="009F27FB">
          <w:pPr>
            <w:pStyle w:val="Footer"/>
          </w:pPr>
          <w:r>
            <w:t>avocado actuator</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69F09974" w14:textId="7F5E6C9B" w:rsidR="005E324C" w:rsidRDefault="005E324C" w:rsidP="009F27FB">
        <w:pPr>
          <w:pStyle w:val="Footer"/>
        </w:pPr>
        <w:r>
          <w:fldChar w:fldCharType="begin"/>
        </w:r>
        <w:r>
          <w:instrText xml:space="preserve"> PAGE   \* MERGEFORMAT </w:instrText>
        </w:r>
        <w:r>
          <w:fldChar w:fldCharType="separate"/>
        </w:r>
        <w:r w:rsidR="001D5B56">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47190" w14:textId="77777777" w:rsidR="005E324C" w:rsidRDefault="005E324C" w:rsidP="009F27FB">
      <w:r>
        <w:separator/>
      </w:r>
    </w:p>
  </w:footnote>
  <w:footnote w:type="continuationSeparator" w:id="0">
    <w:p w14:paraId="7619625B" w14:textId="77777777" w:rsidR="005E324C" w:rsidRDefault="005E324C" w:rsidP="009F2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5E324C" w14:paraId="36E73F63" w14:textId="77777777" w:rsidTr="004B7E44">
      <w:trPr>
        <w:trHeight w:val="1318"/>
      </w:trPr>
      <w:tc>
        <w:tcPr>
          <w:tcW w:w="12210" w:type="dxa"/>
          <w:tcBorders>
            <w:top w:val="nil"/>
            <w:left w:val="nil"/>
            <w:bottom w:val="nil"/>
            <w:right w:val="nil"/>
          </w:tcBorders>
        </w:tcPr>
        <w:p w14:paraId="4E7D45B0" w14:textId="77777777" w:rsidR="005E324C" w:rsidRDefault="005E324C" w:rsidP="009F27FB">
          <w:pPr>
            <w:pStyle w:val="Header"/>
          </w:pPr>
          <w:r>
            <w:rPr>
              <w:noProof/>
            </w:rPr>
            <mc:AlternateContent>
              <mc:Choice Requires="wps">
                <w:drawing>
                  <wp:inline distT="0" distB="0" distL="0" distR="0" wp14:anchorId="1A2C1617" wp14:editId="6E7BE32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90E82" w14:textId="23F85E58" w:rsidR="005E324C" w:rsidRPr="004B7E44" w:rsidRDefault="005E324C" w:rsidP="009F27FB">
                                <w:r w:rsidRPr="004B7E44">
                                  <w:fldChar w:fldCharType="begin"/>
                                </w:r>
                                <w:r w:rsidRPr="004B7E44">
                                  <w:instrText xml:space="preserve"> PAGE  \* Arabic  \* MERGEFORMAT </w:instrText>
                                </w:r>
                                <w:r w:rsidRPr="004B7E44">
                                  <w:fldChar w:fldCharType="separate"/>
                                </w:r>
                                <w:r w:rsidR="001D5B56">
                                  <w:rPr>
                                    <w:noProof/>
                                  </w:rPr>
                                  <w:t>18</w:t>
                                </w:r>
                                <w:r w:rsidRPr="004B7E44">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2C1617"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" fillcolor="#d4eca1 [1300]" stroked="f" strokeweight="1.5pt">
                    <v:stroke endcap="round"/>
                    <v:textbox>
                      <w:txbxContent>
                        <w:p w14:paraId="3CD90E82" w14:textId="23F85E58" w:rsidR="005E324C" w:rsidRPr="004B7E44" w:rsidRDefault="005E324C" w:rsidP="009F27FB">
                          <w:r w:rsidRPr="004B7E44">
                            <w:fldChar w:fldCharType="begin"/>
                          </w:r>
                          <w:r w:rsidRPr="004B7E44">
                            <w:instrText xml:space="preserve"> PAGE  \* Arabic  \* MERGEFORMAT </w:instrText>
                          </w:r>
                          <w:r w:rsidRPr="004B7E44">
                            <w:fldChar w:fldCharType="separate"/>
                          </w:r>
                          <w:r w:rsidR="001D5B56">
                            <w:rPr>
                              <w:noProof/>
                            </w:rPr>
                            <w:t>18</w:t>
                          </w:r>
                          <w:r w:rsidRPr="004B7E44">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64717"/>
    <w:multiLevelType w:val="hybridMultilevel"/>
    <w:tmpl w:val="27AAF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1B3A75"/>
    <w:multiLevelType w:val="hybridMultilevel"/>
    <w:tmpl w:val="CFDE2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D03C63"/>
    <w:multiLevelType w:val="hybridMultilevel"/>
    <w:tmpl w:val="C9B6C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02B04"/>
    <w:multiLevelType w:val="multilevel"/>
    <w:tmpl w:val="DEEC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952695"/>
    <w:multiLevelType w:val="multilevel"/>
    <w:tmpl w:val="B00A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FB2970"/>
    <w:multiLevelType w:val="multilevel"/>
    <w:tmpl w:val="C0AE6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746327"/>
    <w:multiLevelType w:val="hybridMultilevel"/>
    <w:tmpl w:val="20B2A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03B0FD1"/>
    <w:multiLevelType w:val="hybridMultilevel"/>
    <w:tmpl w:val="D7CEA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5481510"/>
    <w:multiLevelType w:val="hybridMultilevel"/>
    <w:tmpl w:val="27AAF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62B1E99"/>
    <w:multiLevelType w:val="hybridMultilevel"/>
    <w:tmpl w:val="6DD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6E6F6C"/>
    <w:multiLevelType w:val="hybridMultilevel"/>
    <w:tmpl w:val="B55C2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EF08B3"/>
    <w:multiLevelType w:val="hybridMultilevel"/>
    <w:tmpl w:val="DB2014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9437E94"/>
    <w:multiLevelType w:val="hybridMultilevel"/>
    <w:tmpl w:val="9B24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9D4DBE"/>
    <w:multiLevelType w:val="hybridMultilevel"/>
    <w:tmpl w:val="821C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064FB2"/>
    <w:multiLevelType w:val="hybridMultilevel"/>
    <w:tmpl w:val="A56EF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F7400E1"/>
    <w:multiLevelType w:val="multilevel"/>
    <w:tmpl w:val="C3DC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7B7B41"/>
    <w:multiLevelType w:val="hybridMultilevel"/>
    <w:tmpl w:val="27AAF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1146020"/>
    <w:multiLevelType w:val="hybridMultilevel"/>
    <w:tmpl w:val="DB2014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11E4D46"/>
    <w:multiLevelType w:val="hybridMultilevel"/>
    <w:tmpl w:val="5DB2DF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7246B5B"/>
    <w:multiLevelType w:val="hybridMultilevel"/>
    <w:tmpl w:val="C20CD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6"/>
  </w:num>
  <w:num w:numId="4">
    <w:abstractNumId w:val="18"/>
  </w:num>
  <w:num w:numId="5">
    <w:abstractNumId w:val="0"/>
  </w:num>
  <w:num w:numId="6">
    <w:abstractNumId w:val="12"/>
  </w:num>
  <w:num w:numId="7">
    <w:abstractNumId w:val="17"/>
  </w:num>
  <w:num w:numId="8">
    <w:abstractNumId w:val="16"/>
  </w:num>
  <w:num w:numId="9">
    <w:abstractNumId w:val="14"/>
  </w:num>
  <w:num w:numId="10">
    <w:abstractNumId w:val="2"/>
  </w:num>
  <w:num w:numId="11">
    <w:abstractNumId w:val="1"/>
  </w:num>
  <w:num w:numId="12">
    <w:abstractNumId w:val="7"/>
  </w:num>
  <w:num w:numId="13">
    <w:abstractNumId w:val="15"/>
  </w:num>
  <w:num w:numId="14">
    <w:abstractNumId w:val="5"/>
  </w:num>
  <w:num w:numId="15">
    <w:abstractNumId w:val="3"/>
  </w:num>
  <w:num w:numId="16">
    <w:abstractNumId w:val="4"/>
  </w:num>
  <w:num w:numId="17">
    <w:abstractNumId w:val="11"/>
  </w:num>
  <w:num w:numId="18">
    <w:abstractNumId w:val="8"/>
  </w:num>
  <w:num w:numId="19">
    <w:abstractNumId w:val="13"/>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3B0"/>
    <w:rsid w:val="000117C3"/>
    <w:rsid w:val="00013968"/>
    <w:rsid w:val="00014409"/>
    <w:rsid w:val="000154CB"/>
    <w:rsid w:val="00017F0F"/>
    <w:rsid w:val="00025C56"/>
    <w:rsid w:val="000314A7"/>
    <w:rsid w:val="00031EB4"/>
    <w:rsid w:val="00034087"/>
    <w:rsid w:val="00037668"/>
    <w:rsid w:val="00037BBF"/>
    <w:rsid w:val="00057733"/>
    <w:rsid w:val="000859B6"/>
    <w:rsid w:val="00087A93"/>
    <w:rsid w:val="00091A8A"/>
    <w:rsid w:val="000A4526"/>
    <w:rsid w:val="000B0D0D"/>
    <w:rsid w:val="0013050F"/>
    <w:rsid w:val="00131E8B"/>
    <w:rsid w:val="001339D0"/>
    <w:rsid w:val="00140A26"/>
    <w:rsid w:val="001429F7"/>
    <w:rsid w:val="00144A04"/>
    <w:rsid w:val="0014614E"/>
    <w:rsid w:val="00146C24"/>
    <w:rsid w:val="00155A2F"/>
    <w:rsid w:val="001622F7"/>
    <w:rsid w:val="00167605"/>
    <w:rsid w:val="001A7B14"/>
    <w:rsid w:val="001D43A5"/>
    <w:rsid w:val="001D5B56"/>
    <w:rsid w:val="001F29C6"/>
    <w:rsid w:val="001F4E3C"/>
    <w:rsid w:val="0020595C"/>
    <w:rsid w:val="002226B4"/>
    <w:rsid w:val="00225323"/>
    <w:rsid w:val="00235228"/>
    <w:rsid w:val="002449EF"/>
    <w:rsid w:val="00247EF9"/>
    <w:rsid w:val="00256DC8"/>
    <w:rsid w:val="00257012"/>
    <w:rsid w:val="0027353B"/>
    <w:rsid w:val="002839B4"/>
    <w:rsid w:val="002845AF"/>
    <w:rsid w:val="00293B83"/>
    <w:rsid w:val="002A461C"/>
    <w:rsid w:val="002C142D"/>
    <w:rsid w:val="002C538D"/>
    <w:rsid w:val="002D09FE"/>
    <w:rsid w:val="002D13EF"/>
    <w:rsid w:val="00304370"/>
    <w:rsid w:val="003151F8"/>
    <w:rsid w:val="00317B90"/>
    <w:rsid w:val="00327D76"/>
    <w:rsid w:val="003353E0"/>
    <w:rsid w:val="003646FF"/>
    <w:rsid w:val="00383895"/>
    <w:rsid w:val="00390F48"/>
    <w:rsid w:val="003B49ED"/>
    <w:rsid w:val="003F4F3D"/>
    <w:rsid w:val="003F4F8F"/>
    <w:rsid w:val="003F7D4F"/>
    <w:rsid w:val="00404DCB"/>
    <w:rsid w:val="00412E2C"/>
    <w:rsid w:val="00441D1A"/>
    <w:rsid w:val="00455F72"/>
    <w:rsid w:val="004626EE"/>
    <w:rsid w:val="004767E8"/>
    <w:rsid w:val="0048337E"/>
    <w:rsid w:val="00483CE4"/>
    <w:rsid w:val="00490212"/>
    <w:rsid w:val="00493E1A"/>
    <w:rsid w:val="004B1DA2"/>
    <w:rsid w:val="004B7E44"/>
    <w:rsid w:val="004C796D"/>
    <w:rsid w:val="004D18C0"/>
    <w:rsid w:val="004D5252"/>
    <w:rsid w:val="004F2B86"/>
    <w:rsid w:val="004F7AAA"/>
    <w:rsid w:val="004F7EDA"/>
    <w:rsid w:val="00507336"/>
    <w:rsid w:val="00530B5F"/>
    <w:rsid w:val="00533A2F"/>
    <w:rsid w:val="00545F33"/>
    <w:rsid w:val="005472A3"/>
    <w:rsid w:val="00581B50"/>
    <w:rsid w:val="005A526C"/>
    <w:rsid w:val="005A718F"/>
    <w:rsid w:val="005A7D42"/>
    <w:rsid w:val="005B433A"/>
    <w:rsid w:val="005C70BA"/>
    <w:rsid w:val="005C7CF6"/>
    <w:rsid w:val="005C7E4D"/>
    <w:rsid w:val="005D03DE"/>
    <w:rsid w:val="005D2F7A"/>
    <w:rsid w:val="005E168D"/>
    <w:rsid w:val="005E324C"/>
    <w:rsid w:val="006459DE"/>
    <w:rsid w:val="00656775"/>
    <w:rsid w:val="00657162"/>
    <w:rsid w:val="00657257"/>
    <w:rsid w:val="00665634"/>
    <w:rsid w:val="006768AE"/>
    <w:rsid w:val="00690BB7"/>
    <w:rsid w:val="006967C6"/>
    <w:rsid w:val="006A0A7C"/>
    <w:rsid w:val="006A3CE7"/>
    <w:rsid w:val="006B4AED"/>
    <w:rsid w:val="006C10F7"/>
    <w:rsid w:val="006E5BA1"/>
    <w:rsid w:val="0070060A"/>
    <w:rsid w:val="007035A5"/>
    <w:rsid w:val="0073257E"/>
    <w:rsid w:val="007516CF"/>
    <w:rsid w:val="007528AE"/>
    <w:rsid w:val="00761313"/>
    <w:rsid w:val="00762C3B"/>
    <w:rsid w:val="007661E3"/>
    <w:rsid w:val="007722DC"/>
    <w:rsid w:val="00786775"/>
    <w:rsid w:val="00797A29"/>
    <w:rsid w:val="007B540F"/>
    <w:rsid w:val="007E3487"/>
    <w:rsid w:val="00837939"/>
    <w:rsid w:val="008419ED"/>
    <w:rsid w:val="00850C8A"/>
    <w:rsid w:val="00852905"/>
    <w:rsid w:val="00855147"/>
    <w:rsid w:val="008B0220"/>
    <w:rsid w:val="008B33BC"/>
    <w:rsid w:val="008D606B"/>
    <w:rsid w:val="008E5E9A"/>
    <w:rsid w:val="009120E9"/>
    <w:rsid w:val="00930F3D"/>
    <w:rsid w:val="00936790"/>
    <w:rsid w:val="00943B0E"/>
    <w:rsid w:val="009444A9"/>
    <w:rsid w:val="00945900"/>
    <w:rsid w:val="00945CAD"/>
    <w:rsid w:val="009507CD"/>
    <w:rsid w:val="00956A25"/>
    <w:rsid w:val="009573B0"/>
    <w:rsid w:val="0098038F"/>
    <w:rsid w:val="009962F3"/>
    <w:rsid w:val="009A6E06"/>
    <w:rsid w:val="009A76BB"/>
    <w:rsid w:val="009C396C"/>
    <w:rsid w:val="009C4733"/>
    <w:rsid w:val="009F0D62"/>
    <w:rsid w:val="009F27FB"/>
    <w:rsid w:val="009F4C89"/>
    <w:rsid w:val="009F566C"/>
    <w:rsid w:val="00A00BF3"/>
    <w:rsid w:val="00A10C33"/>
    <w:rsid w:val="00A11208"/>
    <w:rsid w:val="00A3086A"/>
    <w:rsid w:val="00A44391"/>
    <w:rsid w:val="00A46808"/>
    <w:rsid w:val="00A5106B"/>
    <w:rsid w:val="00A82D75"/>
    <w:rsid w:val="00A970DF"/>
    <w:rsid w:val="00AB6BEA"/>
    <w:rsid w:val="00AC051D"/>
    <w:rsid w:val="00AD4AD6"/>
    <w:rsid w:val="00AD6FF5"/>
    <w:rsid w:val="00AE65C3"/>
    <w:rsid w:val="00AE6E73"/>
    <w:rsid w:val="00B10E2C"/>
    <w:rsid w:val="00B2641D"/>
    <w:rsid w:val="00B424E3"/>
    <w:rsid w:val="00B47CDE"/>
    <w:rsid w:val="00B53F37"/>
    <w:rsid w:val="00B54B60"/>
    <w:rsid w:val="00B572B4"/>
    <w:rsid w:val="00B646AB"/>
    <w:rsid w:val="00B7370E"/>
    <w:rsid w:val="00B764BD"/>
    <w:rsid w:val="00B835F1"/>
    <w:rsid w:val="00B85325"/>
    <w:rsid w:val="00B930C8"/>
    <w:rsid w:val="00B941D2"/>
    <w:rsid w:val="00B96A9E"/>
    <w:rsid w:val="00BA6BA6"/>
    <w:rsid w:val="00BC02A4"/>
    <w:rsid w:val="00BE14D8"/>
    <w:rsid w:val="00BE1CF8"/>
    <w:rsid w:val="00BF1882"/>
    <w:rsid w:val="00BF7124"/>
    <w:rsid w:val="00C076C8"/>
    <w:rsid w:val="00C119E2"/>
    <w:rsid w:val="00C1326F"/>
    <w:rsid w:val="00C429DD"/>
    <w:rsid w:val="00C44F3E"/>
    <w:rsid w:val="00C51D4D"/>
    <w:rsid w:val="00C55062"/>
    <w:rsid w:val="00C66EC5"/>
    <w:rsid w:val="00C941C5"/>
    <w:rsid w:val="00C942CC"/>
    <w:rsid w:val="00CA5592"/>
    <w:rsid w:val="00CB5CD0"/>
    <w:rsid w:val="00CB7840"/>
    <w:rsid w:val="00CC19F6"/>
    <w:rsid w:val="00CC28E6"/>
    <w:rsid w:val="00CD3410"/>
    <w:rsid w:val="00CF345F"/>
    <w:rsid w:val="00CF44FC"/>
    <w:rsid w:val="00D01023"/>
    <w:rsid w:val="00D05ED0"/>
    <w:rsid w:val="00D2010B"/>
    <w:rsid w:val="00D266FF"/>
    <w:rsid w:val="00D2783A"/>
    <w:rsid w:val="00D33FDE"/>
    <w:rsid w:val="00D426A1"/>
    <w:rsid w:val="00D5691A"/>
    <w:rsid w:val="00D678EF"/>
    <w:rsid w:val="00D735DF"/>
    <w:rsid w:val="00D82E20"/>
    <w:rsid w:val="00D90493"/>
    <w:rsid w:val="00DA11DF"/>
    <w:rsid w:val="00DA6AB1"/>
    <w:rsid w:val="00DB26A7"/>
    <w:rsid w:val="00DB33A8"/>
    <w:rsid w:val="00DC1D55"/>
    <w:rsid w:val="00DC74AF"/>
    <w:rsid w:val="00DD0C32"/>
    <w:rsid w:val="00DD1707"/>
    <w:rsid w:val="00E00DD4"/>
    <w:rsid w:val="00E03AE6"/>
    <w:rsid w:val="00E22AEF"/>
    <w:rsid w:val="00E4224B"/>
    <w:rsid w:val="00E53FF0"/>
    <w:rsid w:val="00E61803"/>
    <w:rsid w:val="00E76CAD"/>
    <w:rsid w:val="00E87463"/>
    <w:rsid w:val="00E94B5F"/>
    <w:rsid w:val="00EA5EC6"/>
    <w:rsid w:val="00EB3426"/>
    <w:rsid w:val="00EB5717"/>
    <w:rsid w:val="00EE36F6"/>
    <w:rsid w:val="00F1481F"/>
    <w:rsid w:val="00F24CF5"/>
    <w:rsid w:val="00F41D4C"/>
    <w:rsid w:val="00F45CED"/>
    <w:rsid w:val="00F521CB"/>
    <w:rsid w:val="00F55572"/>
    <w:rsid w:val="00F56954"/>
    <w:rsid w:val="00F6282D"/>
    <w:rsid w:val="00F87032"/>
    <w:rsid w:val="00F9111F"/>
    <w:rsid w:val="00FA40C8"/>
    <w:rsid w:val="00FB56BE"/>
    <w:rsid w:val="00FB7A5F"/>
    <w:rsid w:val="00FC4531"/>
    <w:rsid w:val="00FC4D4B"/>
    <w:rsid w:val="00FC6067"/>
    <w:rsid w:val="00FE1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834C69E"/>
  <w15:chartTrackingRefBased/>
  <w15:docId w15:val="{CF934DAA-54E9-46AE-A07F-F5C4FAF52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27FB"/>
    <w:pPr>
      <w:spacing w:after="0"/>
    </w:pPr>
    <w:rPr>
      <w:rFonts w:eastAsiaTheme="minorEastAsia"/>
      <w:sz w:val="24"/>
      <w:szCs w:val="24"/>
    </w:rPr>
  </w:style>
  <w:style w:type="paragraph" w:styleId="Heading1">
    <w:name w:val="heading 1"/>
    <w:basedOn w:val="Subtitle"/>
    <w:link w:val="Heading1Char"/>
    <w:uiPriority w:val="2"/>
    <w:qFormat/>
    <w:rsid w:val="003353E0"/>
    <w:pPr>
      <w:outlineLvl w:val="0"/>
    </w:pPr>
  </w:style>
  <w:style w:type="paragraph" w:styleId="Heading2">
    <w:name w:val="heading 2"/>
    <w:aliases w:val="Black Title"/>
    <w:basedOn w:val="Normal"/>
    <w:link w:val="Heading2Char"/>
    <w:uiPriority w:val="2"/>
    <w:unhideWhenUsed/>
    <w:rsid w:val="009F27FB"/>
    <w:pPr>
      <w:keepNext/>
      <w:spacing w:line="240" w:lineRule="auto"/>
      <w:outlineLvl w:val="1"/>
    </w:pPr>
    <w:rPr>
      <w:rFonts w:asciiTheme="majorHAnsi" w:eastAsia="Times New Roman" w:hAnsiTheme="majorHAnsi" w:cs="Times New Roman"/>
      <w:b/>
      <w:sz w:val="56"/>
      <w:szCs w:val="56"/>
    </w:rPr>
  </w:style>
  <w:style w:type="paragraph" w:styleId="Heading3">
    <w:name w:val="heading 3"/>
    <w:basedOn w:val="Normal"/>
    <w:link w:val="Heading3Char"/>
    <w:uiPriority w:val="2"/>
    <w:unhideWhenUsed/>
    <w:qFormat/>
    <w:rsid w:val="00A5106B"/>
    <w:pPr>
      <w:spacing w:line="240" w:lineRule="auto"/>
      <w:outlineLvl w:val="2"/>
    </w:pPr>
    <w:rPr>
      <w:rFonts w:asciiTheme="majorHAnsi" w:eastAsia="Times New Roman" w:hAnsiTheme="majorHAnsi" w:cs="Times New Roman"/>
      <w:b/>
      <w:sz w:val="4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000000" w:themeColor="text1"/>
      <w:spacing w:val="20"/>
      <w:kern w:val="28"/>
    </w:rPr>
  </w:style>
  <w:style w:type="paragraph" w:styleId="Heading5">
    <w:name w:val="heading 5"/>
    <w:basedOn w:val="Normal"/>
    <w:next w:val="Normal"/>
    <w:link w:val="Heading5Char"/>
    <w:uiPriority w:val="2"/>
    <w:unhideWhenUsed/>
    <w:qFormat/>
    <w:rsid w:val="0020595C"/>
    <w:pPr>
      <w:keepNext/>
      <w:keepLines/>
      <w:spacing w:line="240" w:lineRule="atLeast"/>
      <w:ind w:left="540"/>
      <w:outlineLvl w:val="4"/>
    </w:pPr>
    <w:rPr>
      <w:rFonts w:eastAsia="Times New Roman" w:cs="Times New Roman"/>
      <w:b/>
      <w:spacing w:val="-4"/>
      <w:kern w:val="28"/>
    </w:rPr>
  </w:style>
  <w:style w:type="paragraph" w:styleId="Heading6">
    <w:name w:val="heading 6"/>
    <w:basedOn w:val="Normal"/>
    <w:next w:val="Normal"/>
    <w:link w:val="Heading6Char"/>
    <w:uiPriority w:val="2"/>
    <w:unhideWhenUsed/>
    <w:qFormat/>
    <w:rsid w:val="0020595C"/>
    <w:pPr>
      <w:keepNext/>
      <w:keepLines/>
      <w:spacing w:before="40"/>
      <w:ind w:left="72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Normal"/>
    <w:link w:val="Heading7Char"/>
    <w:uiPriority w:val="2"/>
    <w:unhideWhenUsed/>
    <w:qFormat/>
    <w:rsid w:val="0020595C"/>
    <w:pPr>
      <w:keepNext/>
      <w:keepLines/>
      <w:spacing w:before="40"/>
      <w:ind w:left="720"/>
      <w:outlineLvl w:val="6"/>
    </w:pPr>
    <w:rPr>
      <w:rFonts w:asciiTheme="majorHAnsi" w:eastAsiaTheme="majorEastAsia" w:hAnsiTheme="majorHAnsi" w:cstheme="majorBidi"/>
      <w:i/>
      <w:iCs/>
      <w:color w:val="47601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353E0"/>
    <w:rPr>
      <w:rFonts w:eastAsia="Times New Roman" w:cs="Times New Roman"/>
      <w:b/>
      <w:sz w:val="72"/>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9F27FB"/>
    <w:pPr>
      <w:contextualSpacing/>
    </w:pPr>
    <w:rPr>
      <w:rFonts w:eastAsia="Times New Roman" w:cs="Times New Roman"/>
      <w:b/>
      <w:sz w:val="72"/>
    </w:rPr>
  </w:style>
  <w:style w:type="character" w:customStyle="1" w:styleId="SubtitleChar">
    <w:name w:val="Subtitle Char"/>
    <w:basedOn w:val="DefaultParagraphFont"/>
    <w:link w:val="Subtitle"/>
    <w:uiPriority w:val="4"/>
    <w:rsid w:val="009F27FB"/>
    <w:rPr>
      <w:rFonts w:eastAsia="Times New Roman" w:cs="Times New Roman"/>
      <w:b/>
      <w:sz w:val="72"/>
      <w:szCs w:val="24"/>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aliases w:val="Black Title Char"/>
    <w:basedOn w:val="DefaultParagraphFont"/>
    <w:link w:val="Heading2"/>
    <w:uiPriority w:val="2"/>
    <w:rsid w:val="009F27FB"/>
    <w:rPr>
      <w:rFonts w:asciiTheme="majorHAnsi" w:eastAsia="Times New Roman" w:hAnsiTheme="majorHAnsi" w:cs="Times New Roman"/>
      <w:b/>
      <w:sz w:val="56"/>
      <w:szCs w:val="56"/>
    </w:rPr>
  </w:style>
  <w:style w:type="character" w:customStyle="1" w:styleId="Heading3Char">
    <w:name w:val="Heading 3 Char"/>
    <w:basedOn w:val="DefaultParagraphFont"/>
    <w:link w:val="Heading3"/>
    <w:uiPriority w:val="2"/>
    <w:rsid w:val="00A5106B"/>
    <w:rPr>
      <w:rFonts w:asciiTheme="majorHAnsi" w:eastAsia="Times New Roman" w:hAnsiTheme="majorHAnsi" w:cs="Times New Roman"/>
      <w:b/>
      <w:sz w:val="44"/>
      <w:szCs w:val="22"/>
    </w:rPr>
  </w:style>
  <w:style w:type="character" w:customStyle="1" w:styleId="Heading4Char">
    <w:name w:val="Heading 4 Char"/>
    <w:basedOn w:val="DefaultParagraphFont"/>
    <w:link w:val="Heading4"/>
    <w:uiPriority w:val="2"/>
    <w:rsid w:val="004B7E44"/>
    <w:rPr>
      <w:rFonts w:eastAsia="Times New Roman" w:cs="Times New Roman"/>
      <w:b/>
      <w:caps/>
      <w:color w:val="000000"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595959" w:themeColor="text1" w:themeTint="A6"/>
      <w:szCs w:val="17"/>
    </w:rPr>
  </w:style>
  <w:style w:type="character" w:customStyle="1" w:styleId="Heading5Char">
    <w:name w:val="Heading 5 Char"/>
    <w:basedOn w:val="DefaultParagraphFont"/>
    <w:link w:val="Heading5"/>
    <w:uiPriority w:val="2"/>
    <w:rsid w:val="0020595C"/>
    <w:rPr>
      <w:rFonts w:eastAsia="Times New Roman" w:cs="Times New Roman"/>
      <w:b/>
      <w:spacing w:val="-4"/>
      <w:kern w:val="28"/>
      <w:sz w:val="24"/>
      <w:szCs w:val="24"/>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BalloonText">
    <w:name w:val="Balloon Text"/>
    <w:basedOn w:val="Normal"/>
    <w:link w:val="BalloonTextChar"/>
    <w:uiPriority w:val="99"/>
    <w:semiHidden/>
    <w:unhideWhenUsed/>
    <w:rsid w:val="009573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3B0"/>
    <w:rPr>
      <w:rFonts w:ascii="Segoe UI" w:eastAsiaTheme="minorEastAsia" w:hAnsi="Segoe UI" w:cs="Segoe UI"/>
      <w:color w:val="FFFFFF" w:themeColor="background1"/>
    </w:rPr>
  </w:style>
  <w:style w:type="paragraph" w:styleId="TOCHeading">
    <w:name w:val="TOC Heading"/>
    <w:basedOn w:val="Heading1"/>
    <w:next w:val="Normal"/>
    <w:uiPriority w:val="39"/>
    <w:unhideWhenUsed/>
    <w:qFormat/>
    <w:rsid w:val="001F29C6"/>
    <w:pPr>
      <w:keepLines/>
      <w:spacing w:before="240" w:line="259" w:lineRule="auto"/>
      <w:outlineLvl w:val="9"/>
    </w:pPr>
    <w:rPr>
      <w:rFonts w:eastAsiaTheme="majorEastAsia" w:cstheme="majorBidi"/>
      <w:b w:val="0"/>
      <w:color w:val="6B911C" w:themeColor="accent1" w:themeShade="BF"/>
      <w:sz w:val="32"/>
      <w:szCs w:val="32"/>
    </w:rPr>
  </w:style>
  <w:style w:type="paragraph" w:styleId="TOC1">
    <w:name w:val="toc 1"/>
    <w:basedOn w:val="Normal"/>
    <w:next w:val="Normal"/>
    <w:autoRedefine/>
    <w:uiPriority w:val="39"/>
    <w:unhideWhenUsed/>
    <w:rsid w:val="001F29C6"/>
    <w:pPr>
      <w:spacing w:after="100"/>
    </w:pPr>
  </w:style>
  <w:style w:type="paragraph" w:styleId="TOC2">
    <w:name w:val="toc 2"/>
    <w:basedOn w:val="Normal"/>
    <w:next w:val="Normal"/>
    <w:autoRedefine/>
    <w:uiPriority w:val="39"/>
    <w:unhideWhenUsed/>
    <w:rsid w:val="001F29C6"/>
    <w:pPr>
      <w:spacing w:after="100"/>
      <w:ind w:left="240"/>
    </w:pPr>
  </w:style>
  <w:style w:type="paragraph" w:styleId="TOC3">
    <w:name w:val="toc 3"/>
    <w:basedOn w:val="Normal"/>
    <w:next w:val="Normal"/>
    <w:autoRedefine/>
    <w:uiPriority w:val="39"/>
    <w:unhideWhenUsed/>
    <w:rsid w:val="001F29C6"/>
    <w:pPr>
      <w:spacing w:after="100"/>
      <w:ind w:left="480"/>
    </w:pPr>
  </w:style>
  <w:style w:type="character" w:styleId="Hyperlink">
    <w:name w:val="Hyperlink"/>
    <w:basedOn w:val="DefaultParagraphFont"/>
    <w:uiPriority w:val="99"/>
    <w:unhideWhenUsed/>
    <w:rsid w:val="001F29C6"/>
    <w:rPr>
      <w:color w:val="99CA3C" w:themeColor="hyperlink"/>
      <w:u w:val="single"/>
    </w:rPr>
  </w:style>
  <w:style w:type="character" w:customStyle="1" w:styleId="Heading6Char">
    <w:name w:val="Heading 6 Char"/>
    <w:basedOn w:val="DefaultParagraphFont"/>
    <w:link w:val="Heading6"/>
    <w:uiPriority w:val="2"/>
    <w:rsid w:val="0020595C"/>
    <w:rPr>
      <w:rFonts w:asciiTheme="majorHAnsi" w:eastAsiaTheme="majorEastAsia" w:hAnsiTheme="majorHAnsi" w:cstheme="majorBidi"/>
      <w:color w:val="476013" w:themeColor="accent1" w:themeShade="7F"/>
      <w:sz w:val="24"/>
      <w:szCs w:val="24"/>
    </w:rPr>
  </w:style>
  <w:style w:type="character" w:customStyle="1" w:styleId="Heading7Char">
    <w:name w:val="Heading 7 Char"/>
    <w:basedOn w:val="DefaultParagraphFont"/>
    <w:link w:val="Heading7"/>
    <w:uiPriority w:val="2"/>
    <w:rsid w:val="0020595C"/>
    <w:rPr>
      <w:rFonts w:asciiTheme="majorHAnsi" w:eastAsiaTheme="majorEastAsia" w:hAnsiTheme="majorHAnsi" w:cstheme="majorBidi"/>
      <w:i/>
      <w:iCs/>
      <w:color w:val="476013" w:themeColor="accent1" w:themeShade="7F"/>
      <w:sz w:val="24"/>
      <w:szCs w:val="24"/>
    </w:rPr>
  </w:style>
  <w:style w:type="paragraph" w:styleId="ListParagraph">
    <w:name w:val="List Paragraph"/>
    <w:basedOn w:val="Normal"/>
    <w:uiPriority w:val="34"/>
    <w:unhideWhenUsed/>
    <w:qFormat/>
    <w:rsid w:val="00CA5592"/>
    <w:pPr>
      <w:ind w:left="720"/>
      <w:contextualSpacing/>
    </w:pPr>
  </w:style>
  <w:style w:type="character" w:styleId="UnresolvedMention">
    <w:name w:val="Unresolved Mention"/>
    <w:basedOn w:val="DefaultParagraphFont"/>
    <w:uiPriority w:val="99"/>
    <w:semiHidden/>
    <w:unhideWhenUsed/>
    <w:rsid w:val="001429F7"/>
    <w:rPr>
      <w:color w:val="808080"/>
      <w:shd w:val="clear" w:color="auto" w:fill="E6E6E6"/>
    </w:rPr>
  </w:style>
  <w:style w:type="paragraph" w:styleId="NormalWeb">
    <w:name w:val="Normal (Web)"/>
    <w:basedOn w:val="Normal"/>
    <w:uiPriority w:val="99"/>
    <w:semiHidden/>
    <w:unhideWhenUsed/>
    <w:rsid w:val="00B424E3"/>
    <w:pPr>
      <w:spacing w:before="100" w:beforeAutospacing="1" w:after="100" w:afterAutospacing="1" w:line="240" w:lineRule="auto"/>
    </w:pPr>
    <w:rPr>
      <w:rFonts w:ascii="Times New Roman" w:eastAsia="Times New Roman" w:hAnsi="Times New Roman" w:cs="Times New Roman"/>
    </w:rPr>
  </w:style>
  <w:style w:type="character" w:customStyle="1" w:styleId="NoSpacingChar">
    <w:name w:val="No Spacing Char"/>
    <w:basedOn w:val="DefaultParagraphFont"/>
    <w:link w:val="NoSpacing"/>
    <w:uiPriority w:val="1"/>
    <w:rsid w:val="00530B5F"/>
    <w:rPr>
      <w:rFonts w:eastAsia="Times New Roman" w:cs="Times New Roman"/>
      <w:spacing w:val="10"/>
    </w:rPr>
  </w:style>
  <w:style w:type="character" w:styleId="FollowedHyperlink">
    <w:name w:val="FollowedHyperlink"/>
    <w:basedOn w:val="DefaultParagraphFont"/>
    <w:uiPriority w:val="99"/>
    <w:semiHidden/>
    <w:unhideWhenUsed/>
    <w:rsid w:val="00A82D75"/>
    <w:rPr>
      <w:color w:val="B9D18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27666">
      <w:bodyDiv w:val="1"/>
      <w:marLeft w:val="0"/>
      <w:marRight w:val="0"/>
      <w:marTop w:val="0"/>
      <w:marBottom w:val="0"/>
      <w:divBdr>
        <w:top w:val="none" w:sz="0" w:space="0" w:color="auto"/>
        <w:left w:val="none" w:sz="0" w:space="0" w:color="auto"/>
        <w:bottom w:val="none" w:sz="0" w:space="0" w:color="auto"/>
        <w:right w:val="none" w:sz="0" w:space="0" w:color="auto"/>
      </w:divBdr>
    </w:div>
    <w:div w:id="585529723">
      <w:bodyDiv w:val="1"/>
      <w:marLeft w:val="0"/>
      <w:marRight w:val="0"/>
      <w:marTop w:val="0"/>
      <w:marBottom w:val="0"/>
      <w:divBdr>
        <w:top w:val="none" w:sz="0" w:space="0" w:color="auto"/>
        <w:left w:val="none" w:sz="0" w:space="0" w:color="auto"/>
        <w:bottom w:val="none" w:sz="0" w:space="0" w:color="auto"/>
        <w:right w:val="none" w:sz="0" w:space="0" w:color="auto"/>
      </w:divBdr>
    </w:div>
    <w:div w:id="775711943">
      <w:bodyDiv w:val="1"/>
      <w:marLeft w:val="0"/>
      <w:marRight w:val="0"/>
      <w:marTop w:val="0"/>
      <w:marBottom w:val="0"/>
      <w:divBdr>
        <w:top w:val="none" w:sz="0" w:space="0" w:color="auto"/>
        <w:left w:val="none" w:sz="0" w:space="0" w:color="auto"/>
        <w:bottom w:val="none" w:sz="0" w:space="0" w:color="auto"/>
        <w:right w:val="none" w:sz="0" w:space="0" w:color="auto"/>
      </w:divBdr>
    </w:div>
    <w:div w:id="1107000689">
      <w:bodyDiv w:val="1"/>
      <w:marLeft w:val="0"/>
      <w:marRight w:val="0"/>
      <w:marTop w:val="0"/>
      <w:marBottom w:val="0"/>
      <w:divBdr>
        <w:top w:val="none" w:sz="0" w:space="0" w:color="auto"/>
        <w:left w:val="none" w:sz="0" w:space="0" w:color="auto"/>
        <w:bottom w:val="none" w:sz="0" w:space="0" w:color="auto"/>
        <w:right w:val="none" w:sz="0" w:space="0" w:color="auto"/>
      </w:divBdr>
    </w:div>
    <w:div w:id="1196040460">
      <w:bodyDiv w:val="1"/>
      <w:marLeft w:val="0"/>
      <w:marRight w:val="0"/>
      <w:marTop w:val="0"/>
      <w:marBottom w:val="0"/>
      <w:divBdr>
        <w:top w:val="none" w:sz="0" w:space="0" w:color="auto"/>
        <w:left w:val="none" w:sz="0" w:space="0" w:color="auto"/>
        <w:bottom w:val="none" w:sz="0" w:space="0" w:color="auto"/>
        <w:right w:val="none" w:sz="0" w:space="0" w:color="auto"/>
      </w:divBdr>
    </w:div>
    <w:div w:id="1219709535">
      <w:bodyDiv w:val="1"/>
      <w:marLeft w:val="0"/>
      <w:marRight w:val="0"/>
      <w:marTop w:val="0"/>
      <w:marBottom w:val="0"/>
      <w:divBdr>
        <w:top w:val="none" w:sz="0" w:space="0" w:color="auto"/>
        <w:left w:val="none" w:sz="0" w:space="0" w:color="auto"/>
        <w:bottom w:val="none" w:sz="0" w:space="0" w:color="auto"/>
        <w:right w:val="none" w:sz="0" w:space="0" w:color="auto"/>
      </w:divBdr>
    </w:div>
    <w:div w:id="1512794655">
      <w:bodyDiv w:val="1"/>
      <w:marLeft w:val="0"/>
      <w:marRight w:val="0"/>
      <w:marTop w:val="0"/>
      <w:marBottom w:val="0"/>
      <w:divBdr>
        <w:top w:val="none" w:sz="0" w:space="0" w:color="auto"/>
        <w:left w:val="none" w:sz="0" w:space="0" w:color="auto"/>
        <w:bottom w:val="none" w:sz="0" w:space="0" w:color="auto"/>
        <w:right w:val="none" w:sz="0" w:space="0" w:color="auto"/>
      </w:divBdr>
    </w:div>
    <w:div w:id="1644849360">
      <w:bodyDiv w:val="1"/>
      <w:marLeft w:val="0"/>
      <w:marRight w:val="0"/>
      <w:marTop w:val="0"/>
      <w:marBottom w:val="0"/>
      <w:divBdr>
        <w:top w:val="none" w:sz="0" w:space="0" w:color="auto"/>
        <w:left w:val="none" w:sz="0" w:space="0" w:color="auto"/>
        <w:bottom w:val="none" w:sz="0" w:space="0" w:color="auto"/>
        <w:right w:val="none" w:sz="0" w:space="0" w:color="auto"/>
      </w:divBdr>
    </w:div>
    <w:div w:id="1821461923">
      <w:bodyDiv w:val="1"/>
      <w:marLeft w:val="0"/>
      <w:marRight w:val="0"/>
      <w:marTop w:val="0"/>
      <w:marBottom w:val="0"/>
      <w:divBdr>
        <w:top w:val="none" w:sz="0" w:space="0" w:color="auto"/>
        <w:left w:val="none" w:sz="0" w:space="0" w:color="auto"/>
        <w:bottom w:val="none" w:sz="0" w:space="0" w:color="auto"/>
        <w:right w:val="none" w:sz="0" w:space="0" w:color="auto"/>
      </w:divBdr>
    </w:div>
    <w:div w:id="2029137950">
      <w:bodyDiv w:val="1"/>
      <w:marLeft w:val="0"/>
      <w:marRight w:val="0"/>
      <w:marTop w:val="0"/>
      <w:marBottom w:val="0"/>
      <w:divBdr>
        <w:top w:val="none" w:sz="0" w:space="0" w:color="auto"/>
        <w:left w:val="none" w:sz="0" w:space="0" w:color="auto"/>
        <w:bottom w:val="none" w:sz="0" w:space="0" w:color="auto"/>
        <w:right w:val="none" w:sz="0" w:space="0" w:color="auto"/>
      </w:divBdr>
    </w:div>
    <w:div w:id="209068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CAD/SafeTop.PDF" TargetMode="External"/><Relationship Id="rId26" Type="http://schemas.openxmlformats.org/officeDocument/2006/relationships/hyperlink" Target="optical_encoder_top_overlay.pdf" TargetMode="External"/><Relationship Id="rId39" Type="http://schemas.openxmlformats.org/officeDocument/2006/relationships/image" Target="media/image15.png"/><Relationship Id="rId21" Type="http://schemas.openxmlformats.org/officeDocument/2006/relationships/image" Target="media/image7.jpeg"/><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s://www.digikey.com/en/supplier-centers/k/kemet" TargetMode="External"/><Relationship Id="rId63" Type="http://schemas.openxmlformats.org/officeDocument/2006/relationships/hyperlink" Target="https://www.digikey.com/en/supplier-centers/y/yageo" TargetMode="External"/><Relationship Id="rId68" Type="http://schemas.openxmlformats.org/officeDocument/2006/relationships/hyperlink" Target="https://www.digikey.com/en/supplier-centers/s/susumu"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www.digikey.com/en/supplier-centers/v/vishay-dale" TargetMode="External"/><Relationship Id="rId2" Type="http://schemas.openxmlformats.org/officeDocument/2006/relationships/customXml" Target="../customXml/item2.xml"/><Relationship Id="rId16" Type="http://schemas.openxmlformats.org/officeDocument/2006/relationships/hyperlink" Target="CAD/SafeBot.PDF" TargetMode="External"/><Relationship Id="rId29" Type="http://schemas.openxmlformats.org/officeDocument/2006/relationships/image" Target="media/image8.png"/><Relationship Id="rId11" Type="http://schemas.openxmlformats.org/officeDocument/2006/relationships/hyperlink" Target="Injection%20Molding%20Edits-%20Protolabs.pdf" TargetMode="External"/><Relationship Id="rId24" Type="http://schemas.openxmlformats.org/officeDocument/2006/relationships/hyperlink" Target="avocado_v2.0_bottom_overlay.pdf" TargetMode="External"/><Relationship Id="rId32" Type="http://schemas.openxmlformats.org/officeDocument/2006/relationships/image" Target="media/image11.png"/><Relationship Id="rId37" Type="http://schemas.openxmlformats.org/officeDocument/2006/relationships/hyperlink" Target="CAD/Collapse.avi" TargetMode="External"/><Relationship Id="rId40" Type="http://schemas.openxmlformats.org/officeDocument/2006/relationships/image" Target="media/image16.png"/><Relationship Id="rId45" Type="http://schemas.openxmlformats.org/officeDocument/2006/relationships/hyperlink" Target="Avocado%20User%20Guide%20-%20Final.docx" TargetMode="External"/><Relationship Id="rId53" Type="http://schemas.openxmlformats.org/officeDocument/2006/relationships/hyperlink" Target="https://www.digikey.com/en/supplier-centers/m/murata-electronics" TargetMode="External"/><Relationship Id="rId58" Type="http://schemas.openxmlformats.org/officeDocument/2006/relationships/hyperlink" Target="https://www.digikey.com/en/supplier-centers/t/tdk" TargetMode="External"/><Relationship Id="rId66" Type="http://schemas.openxmlformats.org/officeDocument/2006/relationships/hyperlink" Target="https://www.digikey.com/en/supplier-centers/p/panasonic" TargetMode="External"/><Relationship Id="rId74" Type="http://schemas.openxmlformats.org/officeDocument/2006/relationships/hyperlink" Target="https://www.digikey.com/en/supplier-centers/j/jst"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digikey.com/en/supplier-centers/w/wurth-electronics"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hyperlink" Target="https://www.digikey.com/en/supplier-centers/m/murata-electronics" TargetMode="External"/><Relationship Id="rId60" Type="http://schemas.openxmlformats.org/officeDocument/2006/relationships/hyperlink" Target="https://www.digikey.com/en/supplier-centers/o/osram-opto-semiconductors" TargetMode="External"/><Relationship Id="rId65" Type="http://schemas.openxmlformats.org/officeDocument/2006/relationships/hyperlink" Target="https://www.digikey.com/en/supplier-centers/v/vishay" TargetMode="External"/><Relationship Id="rId73" Type="http://schemas.openxmlformats.org/officeDocument/2006/relationships/hyperlink" Target="https://www.digikey.com/en/supplier-centers/j/jst"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CAD/SafeMid.PDF" TargetMode="External"/><Relationship Id="rId22" Type="http://schemas.openxmlformats.org/officeDocument/2006/relationships/hyperlink" Target="Gerber%20Files" TargetMode="External"/><Relationship Id="rId27" Type="http://schemas.openxmlformats.org/officeDocument/2006/relationships/hyperlink" Target="optical_encoder_bottom_overlay.pdf" TargetMode="External"/><Relationship Id="rId30" Type="http://schemas.openxmlformats.org/officeDocument/2006/relationships/image" Target="media/image9.png"/><Relationship Id="rId35" Type="http://schemas.openxmlformats.org/officeDocument/2006/relationships/hyperlink" Target="Gerber%20Files" TargetMode="External"/><Relationship Id="rId43" Type="http://schemas.openxmlformats.org/officeDocument/2006/relationships/image" Target="media/image19.png"/><Relationship Id="rId48" Type="http://schemas.openxmlformats.org/officeDocument/2006/relationships/hyperlink" Target="CAD/StandoffAssem.PDF" TargetMode="External"/><Relationship Id="rId56" Type="http://schemas.openxmlformats.org/officeDocument/2006/relationships/hyperlink" Target="https://www.digikey.com/en/supplier-centers/t/tdk" TargetMode="External"/><Relationship Id="rId64" Type="http://schemas.openxmlformats.org/officeDocument/2006/relationships/hyperlink" Target="https://www.digikey.com/en/supplier-centers/r/rohm-semi" TargetMode="External"/><Relationship Id="rId69" Type="http://schemas.openxmlformats.org/officeDocument/2006/relationships/hyperlink" Target="https://www.digikey.com/en/supplier-centers/v/vishay-dale" TargetMode="External"/><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digikey.com/en/supplier-centers/j/jst" TargetMode="External"/><Relationship Id="rId3" Type="http://schemas.openxmlformats.org/officeDocument/2006/relationships/numbering" Target="numbering.xml"/><Relationship Id="rId12" Type="http://schemas.openxmlformats.org/officeDocument/2006/relationships/hyperlink" Target="CAD/outputGear.PDF" TargetMode="External"/><Relationship Id="rId17" Type="http://schemas.openxmlformats.org/officeDocument/2006/relationships/image" Target="media/image5.png"/><Relationship Id="rId25" Type="http://schemas.openxmlformats.org/officeDocument/2006/relationships/hyperlink" Target="avocado_v2.0_schematic.pdf" TargetMode="Externa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hyperlink" Target="https://www.digikey.com/en/supplier-centers/o/on-semiconductor" TargetMode="External"/><Relationship Id="rId67" Type="http://schemas.openxmlformats.org/officeDocument/2006/relationships/hyperlink" Target="https://www.digikey.com/en/supplier-centers/p/panasonic" TargetMode="External"/><Relationship Id="rId20" Type="http://schemas.openxmlformats.org/officeDocument/2006/relationships/hyperlink" Target="OpticalEncoder.png" TargetMode="External"/><Relationship Id="rId41" Type="http://schemas.openxmlformats.org/officeDocument/2006/relationships/image" Target="media/image17.png"/><Relationship Id="rId54" Type="http://schemas.openxmlformats.org/officeDocument/2006/relationships/hyperlink" Target="https://www.digikey.com/en/supplier-centers/e/elco" TargetMode="External"/><Relationship Id="rId62" Type="http://schemas.openxmlformats.org/officeDocument/2006/relationships/hyperlink" Target="https://www.mouser.com/maxim-integrated/" TargetMode="External"/><Relationship Id="rId70" Type="http://schemas.openxmlformats.org/officeDocument/2006/relationships/hyperlink" Target="https://www.digikey.com/en/supplier-centers/v/vishay-dale"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avocado_v2.0_top_overlay.pdf" TargetMode="External"/><Relationship Id="rId28" Type="http://schemas.openxmlformats.org/officeDocument/2006/relationships/hyperlink" Target="optical_encoder_schematic.pdf" TargetMode="External"/><Relationship Id="rId36" Type="http://schemas.openxmlformats.org/officeDocument/2006/relationships/hyperlink" Target="CAD/Explode.avi" TargetMode="External"/><Relationship Id="rId49" Type="http://schemas.openxmlformats.org/officeDocument/2006/relationships/image" Target="media/image23.png"/><Relationship Id="rId57" Type="http://schemas.openxmlformats.org/officeDocument/2006/relationships/hyperlink" Target="https://www.digikey.com/en/supplier-centers/t/td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kh455\AppData\Roaming\Microsoft\Templates\Business%20report%20(Professional%20design).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7353C3-9FB7-4761-8C18-76CFDF920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505</TotalTime>
  <Pages>35</Pages>
  <Words>3052</Words>
  <Characters>17402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Avocado</vt:lpstr>
    </vt:vector>
  </TitlesOfParts>
  <Company>Northwestern University: Wildcat Robot Design Studio</Company>
  <LinksUpToDate>false</LinksUpToDate>
  <CharactersWithSpaces>20414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Avocado</dc:title>
  <dc:subject>Avocado Actuator Documentation Outline</dc:subject>
  <dc:creator>Smart Actuator, Northwestern University</dc:creator>
  <cp:keywords/>
  <dc:description/>
  <cp:lastModifiedBy>Rachel Hughes</cp:lastModifiedBy>
  <cp:revision>102</cp:revision>
  <dcterms:created xsi:type="dcterms:W3CDTF">2018-06-05T01:12:00Z</dcterms:created>
  <dcterms:modified xsi:type="dcterms:W3CDTF">2018-06-12T23:37:00Z</dcterms:modified>
</cp:coreProperties>
</file>